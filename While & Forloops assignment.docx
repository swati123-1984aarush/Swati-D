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43" w:rsidRDefault="00235743" w:rsidP="0023574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numPr>
          <w:ilvl w:val="0"/>
          <w:numId w:val="1"/>
        </w:numPr>
        <w:tabs>
          <w:tab w:val="clear" w:pos="425"/>
        </w:tabs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What is the value of x</w:t>
      </w: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/>
        </w:rPr>
        <w:t xml:space="preserve"> </w:t>
      </w: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>x = 0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>while (x &lt; 100):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 xml:space="preserve">  x+=2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000000"/>
        </w:rPr>
      </w:pP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>print(x)</w:t>
      </w:r>
    </w:p>
    <w:p w:rsidR="00235743" w:rsidRDefault="00235743" w:rsidP="00686963">
      <w:pPr>
        <w:numPr>
          <w:ilvl w:val="0"/>
          <w:numId w:val="2"/>
        </w:numPr>
        <w:shd w:val="clear" w:color="auto" w:fill="FEFEFE"/>
        <w:tabs>
          <w:tab w:val="clear" w:pos="425"/>
        </w:tabs>
        <w:ind w:leftChars="-500" w:left="31680" w:hangingChars="100" w:firstLine="31680"/>
        <w:rPr>
          <w:rFonts w:eastAsia="Times New Roman" w:hAnsi="sans-serif" w:cs="sans-serif"/>
          <w:color w:val="282828"/>
          <w:sz w:val="24"/>
          <w:szCs w:val="24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101</w:t>
      </w:r>
    </w:p>
    <w:p w:rsidR="00235743" w:rsidRDefault="00235743" w:rsidP="00686963">
      <w:pPr>
        <w:numPr>
          <w:ilvl w:val="0"/>
          <w:numId w:val="2"/>
        </w:numPr>
        <w:shd w:val="clear" w:color="auto" w:fill="FEFEFE"/>
        <w:tabs>
          <w:tab w:val="clear" w:pos="425"/>
        </w:tabs>
        <w:ind w:leftChars="-500" w:left="31680" w:hangingChars="100" w:firstLine="31680"/>
        <w:rPr>
          <w:rFonts w:eastAsia="Times New Roman" w:hAnsi="sans-serif" w:cs="sans-serif"/>
          <w:color w:val="282828"/>
          <w:sz w:val="24"/>
          <w:szCs w:val="24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99</w:t>
      </w:r>
    </w:p>
    <w:p w:rsidR="00235743" w:rsidRDefault="00235743" w:rsidP="00686963">
      <w:pPr>
        <w:numPr>
          <w:ilvl w:val="0"/>
          <w:numId w:val="2"/>
        </w:numPr>
        <w:shd w:val="clear" w:color="auto" w:fill="FEFEFE"/>
        <w:tabs>
          <w:tab w:val="clear" w:pos="425"/>
        </w:tabs>
        <w:ind w:leftChars="-500" w:left="31680" w:hangingChars="100" w:firstLine="31680"/>
        <w:rPr>
          <w:rFonts w:eastAsia="Times New Roman" w:hAnsi="sans-serif" w:cs="sans-serif"/>
          <w:color w:val="282828"/>
          <w:sz w:val="24"/>
          <w:szCs w:val="24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None of the above, this is an infinite loop</w:t>
      </w:r>
    </w:p>
    <w:p w:rsidR="00235743" w:rsidRPr="00133065" w:rsidRDefault="00235743" w:rsidP="00686963">
      <w:pPr>
        <w:numPr>
          <w:ilvl w:val="0"/>
          <w:numId w:val="2"/>
        </w:numPr>
        <w:shd w:val="clear" w:color="auto" w:fill="FEFEFE"/>
        <w:tabs>
          <w:tab w:val="clear" w:pos="425"/>
        </w:tabs>
        <w:ind w:leftChars="-500" w:left="31680" w:hangingChars="100" w:firstLine="31680"/>
        <w:rPr>
          <w:rFonts w:eastAsia="Times New Roman" w:hAnsi="sans-serif" w:cs="sans-serif"/>
          <w:color w:val="282828"/>
          <w:sz w:val="24"/>
          <w:szCs w:val="24"/>
          <w:highlight w:val="cyan"/>
        </w:rPr>
      </w:pPr>
      <w:r w:rsidRPr="00133065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100</w:t>
      </w:r>
    </w:p>
    <w:p w:rsidR="00235743" w:rsidRDefault="00235743" w:rsidP="00686963">
      <w:pPr>
        <w:shd w:val="clear" w:color="auto" w:fill="FEFEFE"/>
        <w:ind w:leftChars="-500" w:left="31680" w:hangingChars="1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 w:rsidP="00686963">
      <w:pPr>
        <w:shd w:val="clear" w:color="auto" w:fill="FEFEFE"/>
        <w:ind w:leftChars="-500" w:left="31680" w:hangingChars="1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 w:rsidP="00686963">
      <w:pPr>
        <w:numPr>
          <w:ilvl w:val="0"/>
          <w:numId w:val="1"/>
        </w:numPr>
        <w:tabs>
          <w:tab w:val="clear" w:pos="425"/>
        </w:tabs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Using while loop accept numbers until the sum of number is less than 100.</w:t>
      </w:r>
    </w:p>
    <w:p w:rsidR="00235743" w:rsidRDefault="00235743" w:rsidP="00E63380">
      <w:pPr>
        <w:tabs>
          <w:tab w:val="left" w:pos="425"/>
        </w:tabs>
        <w:rPr>
          <w:sz w:val="24"/>
          <w:szCs w:val="24"/>
        </w:rPr>
      </w:pPr>
    </w:p>
    <w:p w:rsidR="00235743" w:rsidRPr="0057506B" w:rsidRDefault="00235743" w:rsidP="00E63380">
      <w:pPr>
        <w:shd w:val="clear" w:color="auto" w:fill="FFFFFE"/>
        <w:spacing w:line="253" w:lineRule="atLeast"/>
        <w:rPr>
          <w:rFonts w:ascii="Courier New" w:hAnsi="Courier New" w:cs="Courier New"/>
          <w:color w:val="000000"/>
          <w:sz w:val="19"/>
          <w:szCs w:val="19"/>
          <w:highlight w:val="cyan"/>
        </w:rPr>
      </w:pPr>
      <w:r w:rsidRPr="0057506B">
        <w:rPr>
          <w:rFonts w:ascii="Courier New" w:hAnsi="Courier New" w:cs="Courier New"/>
          <w:color w:val="000000"/>
          <w:sz w:val="19"/>
          <w:szCs w:val="19"/>
          <w:highlight w:val="cyan"/>
        </w:rPr>
        <w:t>x=0</w:t>
      </w:r>
    </w:p>
    <w:p w:rsidR="00235743" w:rsidRPr="0057506B" w:rsidRDefault="00235743" w:rsidP="00E63380">
      <w:pPr>
        <w:shd w:val="clear" w:color="auto" w:fill="FFFFFE"/>
        <w:spacing w:line="253" w:lineRule="atLeast"/>
        <w:rPr>
          <w:rFonts w:ascii="Courier New" w:hAnsi="Courier New" w:cs="Courier New"/>
          <w:color w:val="000000"/>
          <w:sz w:val="19"/>
          <w:szCs w:val="19"/>
          <w:highlight w:val="cyan"/>
        </w:rPr>
      </w:pPr>
      <w:r w:rsidRPr="0057506B">
        <w:rPr>
          <w:rFonts w:ascii="Courier New" w:hAnsi="Courier New" w:cs="Courier New"/>
          <w:color w:val="000000"/>
          <w:sz w:val="19"/>
          <w:szCs w:val="19"/>
          <w:highlight w:val="cyan"/>
        </w:rPr>
        <w:t>while x&lt;100:</w:t>
      </w:r>
    </w:p>
    <w:p w:rsidR="00235743" w:rsidRPr="0057506B" w:rsidRDefault="00235743" w:rsidP="00E63380">
      <w:pPr>
        <w:shd w:val="clear" w:color="auto" w:fill="FFFFFE"/>
        <w:spacing w:line="253" w:lineRule="atLeast"/>
        <w:rPr>
          <w:rFonts w:ascii="Courier New" w:hAnsi="Courier New" w:cs="Courier New"/>
          <w:color w:val="000000"/>
          <w:sz w:val="19"/>
          <w:szCs w:val="19"/>
          <w:highlight w:val="cyan"/>
        </w:rPr>
      </w:pPr>
      <w:r w:rsidRPr="0057506B">
        <w:rPr>
          <w:rFonts w:ascii="Courier New" w:hAnsi="Courier New" w:cs="Courier New"/>
          <w:color w:val="000000"/>
          <w:sz w:val="19"/>
          <w:szCs w:val="19"/>
          <w:highlight w:val="cyan"/>
        </w:rPr>
        <w:t>  print(x)</w:t>
      </w:r>
    </w:p>
    <w:p w:rsidR="00235743" w:rsidRPr="0057506B" w:rsidRDefault="00235743" w:rsidP="00E63380">
      <w:pPr>
        <w:shd w:val="clear" w:color="auto" w:fill="FFFFFE"/>
        <w:spacing w:line="253" w:lineRule="atLeast"/>
        <w:rPr>
          <w:rFonts w:ascii="Courier New" w:hAnsi="Courier New" w:cs="Courier New"/>
          <w:color w:val="000000"/>
          <w:sz w:val="19"/>
          <w:szCs w:val="19"/>
          <w:highlight w:val="cyan"/>
        </w:rPr>
      </w:pPr>
      <w:r w:rsidRPr="0057506B">
        <w:rPr>
          <w:rFonts w:ascii="Courier New" w:hAnsi="Courier New" w:cs="Courier New"/>
          <w:color w:val="000000"/>
          <w:sz w:val="19"/>
          <w:szCs w:val="19"/>
          <w:highlight w:val="cyan"/>
        </w:rPr>
        <w:t>  x+=1</w:t>
      </w:r>
    </w:p>
    <w:p w:rsidR="00235743" w:rsidRPr="00041E92" w:rsidRDefault="00235743" w:rsidP="00E63380">
      <w:pPr>
        <w:shd w:val="clear" w:color="auto" w:fill="FFFFFE"/>
        <w:spacing w:line="253" w:lineRule="atLeast"/>
        <w:rPr>
          <w:rFonts w:ascii="Courier New" w:hAnsi="Courier New" w:cs="Courier New"/>
          <w:color w:val="000000"/>
          <w:sz w:val="19"/>
          <w:szCs w:val="19"/>
        </w:rPr>
      </w:pPr>
      <w:r w:rsidRPr="0057506B">
        <w:rPr>
          <w:rFonts w:ascii="Courier New" w:hAnsi="Courier New" w:cs="Courier New"/>
          <w:color w:val="000000"/>
          <w:sz w:val="19"/>
          <w:szCs w:val="19"/>
          <w:highlight w:val="cyan"/>
        </w:rPr>
        <w:t>print("done")</w:t>
      </w:r>
    </w:p>
    <w:p w:rsidR="00235743" w:rsidRDefault="00235743" w:rsidP="00E63380">
      <w:pPr>
        <w:tabs>
          <w:tab w:val="left" w:pos="425"/>
        </w:tabs>
        <w:rPr>
          <w:sz w:val="24"/>
          <w:szCs w:val="24"/>
        </w:rPr>
      </w:pPr>
    </w:p>
    <w:p w:rsidR="00235743" w:rsidRDefault="00235743" w:rsidP="00E63380">
      <w:pPr>
        <w:tabs>
          <w:tab w:val="left" w:pos="425"/>
        </w:tabs>
        <w:rPr>
          <w:sz w:val="24"/>
          <w:szCs w:val="24"/>
        </w:rPr>
      </w:pPr>
    </w:p>
    <w:p w:rsidR="00235743" w:rsidRDefault="00235743" w:rsidP="00686963">
      <w:pPr>
        <w:numPr>
          <w:ilvl w:val="0"/>
          <w:numId w:val="1"/>
        </w:numPr>
        <w:tabs>
          <w:tab w:val="clear" w:pos="425"/>
        </w:tabs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Take 10 integers from keyboard using loop and print their average value on the screen.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count = 0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sum = 0.0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number = 1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while number != 0: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  number = int(input(""))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  sum = sum + number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  count += 1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if count == 0: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  print("Input some numbers")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else:</w:t>
      </w:r>
    </w:p>
    <w:p w:rsidR="00235743" w:rsidRPr="003A09DE" w:rsidRDefault="00235743" w:rsidP="00395CCE">
      <w:pPr>
        <w:shd w:val="clear" w:color="auto" w:fill="FFFFFE"/>
        <w:spacing w:line="228" w:lineRule="atLeast"/>
        <w:rPr>
          <w:rFonts w:ascii="Courier New" w:hAnsi="Courier New" w:cs="Courier New"/>
          <w:color w:val="000000"/>
          <w:sz w:val="21"/>
          <w:szCs w:val="21"/>
          <w:highlight w:val="cyan"/>
        </w:rPr>
      </w:pPr>
      <w:r w:rsidRPr="003A09DE">
        <w:rPr>
          <w:rFonts w:ascii="Courier New" w:hAnsi="Courier New" w:cs="Courier New"/>
          <w:color w:val="000000"/>
          <w:sz w:val="21"/>
          <w:szCs w:val="21"/>
          <w:highlight w:val="cyan"/>
        </w:rPr>
        <w:t>  print("Average and Sum of the above numbers are: ", sum / (count-1), sum)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7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8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9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7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4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4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6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3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7</w:t>
      </w:r>
    </w:p>
    <w:p w:rsidR="00235743" w:rsidRPr="003A09DE" w:rsidRDefault="00235743" w:rsidP="00395CCE">
      <w:pPr>
        <w:tabs>
          <w:tab w:val="left" w:pos="425"/>
        </w:tabs>
        <w:ind w:left="-1000"/>
        <w:rPr>
          <w:sz w:val="24"/>
          <w:szCs w:val="24"/>
          <w:highlight w:val="cyan"/>
        </w:rPr>
      </w:pPr>
      <w:r w:rsidRPr="003A09DE">
        <w:rPr>
          <w:rFonts w:ascii="Courier New" w:hAnsi="Courier New" w:cs="Courier New"/>
          <w:color w:val="212121"/>
          <w:sz w:val="17"/>
          <w:szCs w:val="17"/>
          <w:highlight w:val="cyan"/>
          <w:shd w:val="clear" w:color="auto" w:fill="FFFFFF"/>
        </w:rPr>
        <w:t>9</w:t>
      </w:r>
    </w:p>
    <w:p w:rsidR="00235743" w:rsidRPr="003A09DE" w:rsidRDefault="00235743" w:rsidP="00395CCE">
      <w:pPr>
        <w:rPr>
          <w:rFonts w:ascii="Courier New" w:hAnsi="Courier New" w:cs="Courier New"/>
          <w:color w:val="212121"/>
          <w:sz w:val="21"/>
          <w:szCs w:val="21"/>
          <w:highlight w:val="cyan"/>
          <w:shd w:val="clear" w:color="auto" w:fill="FFFFFF"/>
        </w:rPr>
      </w:pPr>
    </w:p>
    <w:p w:rsidR="00235743" w:rsidRPr="003A09DE" w:rsidRDefault="00235743" w:rsidP="00686963">
      <w:pPr>
        <w:ind w:leftChars="-500" w:left="31680" w:hangingChars="100" w:firstLine="31680"/>
        <w:rPr>
          <w:sz w:val="21"/>
          <w:szCs w:val="21"/>
        </w:rPr>
      </w:pPr>
      <w:r w:rsidRPr="003A09DE">
        <w:rPr>
          <w:rFonts w:ascii="Courier New" w:hAnsi="Courier New" w:cs="Courier New"/>
          <w:color w:val="212121"/>
          <w:sz w:val="21"/>
          <w:szCs w:val="21"/>
          <w:highlight w:val="cyan"/>
          <w:shd w:val="clear" w:color="auto" w:fill="FFFFFF"/>
        </w:rPr>
        <w:t>Average and Sum of the above numbers are:  6.545454545454546 72.0</w:t>
      </w:r>
    </w:p>
    <w:p w:rsidR="00235743" w:rsidRDefault="00235743" w:rsidP="00686963">
      <w:pPr>
        <w:numPr>
          <w:ilvl w:val="0"/>
          <w:numId w:val="1"/>
        </w:numPr>
        <w:tabs>
          <w:tab w:val="clear" w:pos="425"/>
        </w:tabs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Print the following patterns using loop :</w:t>
      </w:r>
      <w:r>
        <w:rPr>
          <w:sz w:val="24"/>
          <w:szCs w:val="24"/>
        </w:rPr>
        <w:br/>
        <w:t>a.</w:t>
      </w:r>
      <w:r>
        <w:rPr>
          <w:sz w:val="24"/>
          <w:szCs w:val="24"/>
        </w:rPr>
        <w:br/>
        <w:t>*</w:t>
      </w:r>
      <w:r>
        <w:rPr>
          <w:sz w:val="24"/>
          <w:szCs w:val="24"/>
        </w:rPr>
        <w:br/>
        <w:t>**</w:t>
      </w:r>
      <w:r>
        <w:rPr>
          <w:sz w:val="24"/>
          <w:szCs w:val="24"/>
        </w:rPr>
        <w:br/>
        <w:t>***</w:t>
      </w:r>
      <w:r>
        <w:rPr>
          <w:sz w:val="24"/>
          <w:szCs w:val="24"/>
        </w:rPr>
        <w:br/>
        <w:t>****</w:t>
      </w:r>
      <w:r>
        <w:rPr>
          <w:sz w:val="24"/>
          <w:szCs w:val="24"/>
        </w:rPr>
        <w:br/>
        <w:t>b.</w:t>
      </w:r>
      <w:r>
        <w:rPr>
          <w:sz w:val="24"/>
          <w:szCs w:val="24"/>
        </w:rPr>
        <w:br/>
        <w:t>   *  </w:t>
      </w:r>
      <w:r>
        <w:rPr>
          <w:sz w:val="24"/>
          <w:szCs w:val="24"/>
        </w:rPr>
        <w:br/>
        <w:t> *** </w:t>
      </w:r>
      <w:r>
        <w:rPr>
          <w:sz w:val="24"/>
          <w:szCs w:val="24"/>
        </w:rPr>
        <w:br/>
        <w:t>*****</w:t>
      </w:r>
      <w:r>
        <w:rPr>
          <w:sz w:val="24"/>
          <w:szCs w:val="24"/>
        </w:rPr>
        <w:br/>
        <w:t> *** </w:t>
      </w:r>
      <w:r>
        <w:rPr>
          <w:sz w:val="24"/>
          <w:szCs w:val="24"/>
        </w:rPr>
        <w:br/>
        <w:t>   *  </w:t>
      </w:r>
      <w:r>
        <w:rPr>
          <w:sz w:val="24"/>
          <w:szCs w:val="24"/>
        </w:rPr>
        <w:br/>
        <w:t>c.</w:t>
      </w:r>
      <w:r>
        <w:rPr>
          <w:sz w:val="24"/>
          <w:szCs w:val="24"/>
        </w:rPr>
        <w:br/>
        <w:t>1010101</w:t>
      </w:r>
      <w:r>
        <w:rPr>
          <w:sz w:val="24"/>
          <w:szCs w:val="24"/>
        </w:rPr>
        <w:br/>
        <w:t> 10101 </w:t>
      </w:r>
      <w:r>
        <w:rPr>
          <w:sz w:val="24"/>
          <w:szCs w:val="24"/>
        </w:rPr>
        <w:br/>
        <w:t>  101  </w:t>
      </w:r>
      <w:r>
        <w:rPr>
          <w:sz w:val="24"/>
          <w:szCs w:val="24"/>
        </w:rPr>
        <w:br/>
        <w:t>   1   </w:t>
      </w:r>
    </w:p>
    <w:p w:rsidR="00235743" w:rsidRPr="007F2A19" w:rsidRDefault="00235743" w:rsidP="007F2A19">
      <w:pPr>
        <w:tabs>
          <w:tab w:val="left" w:pos="425"/>
        </w:tabs>
        <w:ind w:left="-1000"/>
        <w:rPr>
          <w:sz w:val="24"/>
          <w:szCs w:val="24"/>
          <w:highlight w:val="cyan"/>
        </w:rPr>
      </w:pPr>
      <w:r w:rsidRPr="007F2A19">
        <w:rPr>
          <w:sz w:val="24"/>
          <w:szCs w:val="24"/>
          <w:highlight w:val="cyan"/>
        </w:rPr>
        <w:t>row=5</w:t>
      </w:r>
    </w:p>
    <w:p w:rsidR="00235743" w:rsidRPr="007F2A19" w:rsidRDefault="00235743" w:rsidP="007F2A19">
      <w:pPr>
        <w:tabs>
          <w:tab w:val="left" w:pos="425"/>
        </w:tabs>
        <w:ind w:left="-1000"/>
        <w:rPr>
          <w:sz w:val="24"/>
          <w:szCs w:val="24"/>
          <w:highlight w:val="cyan"/>
        </w:rPr>
      </w:pPr>
      <w:r w:rsidRPr="007F2A19">
        <w:rPr>
          <w:sz w:val="24"/>
          <w:szCs w:val="24"/>
          <w:highlight w:val="cyan"/>
        </w:rPr>
        <w:t>for i in range (row):</w:t>
      </w:r>
    </w:p>
    <w:p w:rsidR="00235743" w:rsidRPr="007F2A19" w:rsidRDefault="00235743" w:rsidP="007F2A19">
      <w:pPr>
        <w:tabs>
          <w:tab w:val="left" w:pos="425"/>
        </w:tabs>
        <w:ind w:left="-1000"/>
        <w:rPr>
          <w:sz w:val="24"/>
          <w:szCs w:val="24"/>
          <w:highlight w:val="cyan"/>
        </w:rPr>
      </w:pPr>
      <w:r w:rsidRPr="007F2A19">
        <w:rPr>
          <w:sz w:val="24"/>
          <w:szCs w:val="24"/>
          <w:highlight w:val="cyan"/>
        </w:rPr>
        <w:t xml:space="preserve">    for j in range(i):</w:t>
      </w:r>
    </w:p>
    <w:p w:rsidR="00235743" w:rsidRPr="007F2A19" w:rsidRDefault="00235743" w:rsidP="007F2A19">
      <w:pPr>
        <w:tabs>
          <w:tab w:val="left" w:pos="425"/>
        </w:tabs>
        <w:ind w:left="-1000"/>
        <w:rPr>
          <w:sz w:val="24"/>
          <w:szCs w:val="24"/>
          <w:highlight w:val="cyan"/>
        </w:rPr>
      </w:pPr>
      <w:r w:rsidRPr="007F2A19">
        <w:rPr>
          <w:sz w:val="24"/>
          <w:szCs w:val="24"/>
          <w:highlight w:val="cyan"/>
        </w:rPr>
        <w:t xml:space="preserve">        print("*",end="")</w:t>
      </w:r>
    </w:p>
    <w:p w:rsidR="00235743" w:rsidRPr="007F2A19" w:rsidRDefault="00235743" w:rsidP="007F2A19">
      <w:pPr>
        <w:tabs>
          <w:tab w:val="left" w:pos="425"/>
        </w:tabs>
        <w:ind w:left="-1000"/>
        <w:rPr>
          <w:sz w:val="24"/>
          <w:szCs w:val="24"/>
          <w:highlight w:val="cyan"/>
        </w:rPr>
      </w:pPr>
      <w:r w:rsidRPr="007F2A19">
        <w:rPr>
          <w:sz w:val="24"/>
          <w:szCs w:val="24"/>
          <w:highlight w:val="cyan"/>
        </w:rPr>
        <w:t xml:space="preserve">    print("")</w:t>
      </w:r>
    </w:p>
    <w:p w:rsidR="00235743" w:rsidRPr="00C80B4B" w:rsidRDefault="00235743" w:rsidP="00F96A2A">
      <w:pPr>
        <w:tabs>
          <w:tab w:val="left" w:pos="425"/>
        </w:tabs>
        <w:ind w:left="-100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b)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rows=3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k=2;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g=1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for i in range (0,rows):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for j in range (0,k+1):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    print(end="")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    k=k-1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    for i in range (0,g):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        print("*",end="")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        print("")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        g=g+2;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        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k=rows-2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g=3;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for i in range (rows,-1,-1):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for j in range(k,-1,-1):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    print(end="")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k=k+1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for j in range(0,g):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 xml:space="preserve">    print("*",end="")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  <w:highlight w:val="cyan"/>
        </w:rPr>
      </w:pPr>
      <w:r w:rsidRPr="00C80B4B">
        <w:rPr>
          <w:sz w:val="24"/>
          <w:szCs w:val="24"/>
          <w:highlight w:val="cyan"/>
        </w:rPr>
        <w:t>print("")</w:t>
      </w:r>
    </w:p>
    <w:p w:rsidR="00235743" w:rsidRPr="00C80B4B" w:rsidRDefault="00235743" w:rsidP="00686963">
      <w:pPr>
        <w:ind w:leftChars="-500" w:left="31680" w:hangingChars="100" w:firstLine="31680"/>
        <w:rPr>
          <w:sz w:val="24"/>
          <w:szCs w:val="24"/>
        </w:rPr>
      </w:pPr>
      <w:r w:rsidRPr="00C80B4B">
        <w:rPr>
          <w:sz w:val="24"/>
          <w:szCs w:val="24"/>
          <w:highlight w:val="cyan"/>
        </w:rPr>
        <w:t>g=g-2;</w:t>
      </w: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numPr>
          <w:ilvl w:val="0"/>
          <w:numId w:val="1"/>
        </w:numPr>
        <w:tabs>
          <w:tab w:val="clear" w:pos="425"/>
        </w:tabs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Print multiplication table of given number</w:t>
      </w: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For example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  <w:t>num = 2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so the output should be</w:t>
      </w: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2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4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6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8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10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12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14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16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18</w:t>
      </w:r>
    </w:p>
    <w:p w:rsidR="00235743" w:rsidRPr="00FF1B02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</w:rPr>
      </w:pPr>
      <w:r>
        <w:rPr>
          <w:bdr w:val="single" w:sz="4" w:space="0" w:color="DDDDDD"/>
          <w:shd w:val="clear" w:color="auto" w:fill="F6F6F6"/>
        </w:rPr>
        <w:t>20</w:t>
      </w:r>
    </w:p>
    <w:p w:rsidR="00235743" w:rsidRPr="00FF1B02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highlight w:val="cyan"/>
        </w:rPr>
      </w:pPr>
      <w:r w:rsidRPr="00FF1B02">
        <w:rPr>
          <w:rFonts w:ascii="Calibri" w:eastAsia="Times New Roman" w:hAnsi="Consolas" w:cs="Consolas"/>
          <w:color w:val="282828"/>
          <w:highlight w:val="cyan"/>
        </w:rPr>
        <w:t>number=0</w:t>
      </w:r>
    </w:p>
    <w:p w:rsidR="00235743" w:rsidRPr="00FF1B02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highlight w:val="cyan"/>
        </w:rPr>
      </w:pPr>
      <w:r w:rsidRPr="00FF1B02">
        <w:rPr>
          <w:rFonts w:ascii="Calibri" w:eastAsia="Times New Roman" w:hAnsi="Consolas" w:cs="Consolas"/>
          <w:color w:val="282828"/>
          <w:highlight w:val="cyan"/>
        </w:rPr>
        <w:t>for i in range(0,10):</w:t>
      </w:r>
    </w:p>
    <w:p w:rsidR="00235743" w:rsidRPr="00FF1B02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highlight w:val="cyan"/>
        </w:rPr>
      </w:pPr>
      <w:r w:rsidRPr="00FF1B02">
        <w:rPr>
          <w:rFonts w:ascii="Calibri" w:eastAsia="Times New Roman" w:hAnsi="Consolas" w:cs="Consolas"/>
          <w:color w:val="282828"/>
          <w:highlight w:val="cyan"/>
        </w:rPr>
        <w:t xml:space="preserve">    number=number+2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hAnsi="sans-serif" w:cs="sans-serif"/>
        </w:rPr>
      </w:pPr>
      <w:r w:rsidRPr="00FF1B02">
        <w:rPr>
          <w:rFonts w:ascii="Calibri" w:eastAsia="Times New Roman" w:hAnsi="Consolas" w:cs="Consolas"/>
          <w:color w:val="282828"/>
          <w:highlight w:val="cyan"/>
        </w:rPr>
        <w:t xml:space="preserve">    print(number</w:t>
      </w:r>
    </w:p>
    <w:p w:rsidR="00235743" w:rsidRDefault="00235743" w:rsidP="00686963">
      <w:pPr>
        <w:numPr>
          <w:ilvl w:val="0"/>
          <w:numId w:val="1"/>
        </w:numPr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Given a list iterate it and display numbers which are divisible by 5 and if you find number greater than 150 stop the loop iteration</w:t>
      </w: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list1 = [12, 15, 32, 42, 55, 75, 122, 132, 150, 180, 200]</w:t>
      </w:r>
    </w:p>
    <w:p w:rsidR="00235743" w:rsidRDefault="00235743" w:rsidP="00686963">
      <w:pPr>
        <w:ind w:leftChars="-5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235743" w:rsidRDefault="00235743" w:rsidP="00686963">
      <w:pPr>
        <w:pStyle w:val="NormalWeb"/>
        <w:shd w:val="clear" w:color="auto" w:fill="FEFEFE"/>
        <w:spacing w:beforeAutospacing="0" w:after="240" w:afterAutospacing="0"/>
        <w:ind w:leftChars="-500" w:left="31680" w:hangingChars="100" w:firstLine="31680"/>
        <w:rPr>
          <w:rFonts w:ascii="Calibri" w:eastAsia="Times New Roman" w:hAnsi="sans-serif" w:cs="sans-serif"/>
          <w:color w:val="282828"/>
        </w:rPr>
      </w:pPr>
      <w:r>
        <w:rPr>
          <w:rFonts w:ascii="Calibri"/>
        </w:rPr>
        <w:t xml:space="preserve">          </w:t>
      </w: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15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55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75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150</w:t>
      </w:r>
    </w:p>
    <w:p w:rsidR="00235743" w:rsidRPr="008C221E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8C221E"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 </w:t>
      </w:r>
    </w:p>
    <w:p w:rsidR="00235743" w:rsidRPr="008C221E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8C221E"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list1 = [12, 15, 32, 42, 55, 75, 122, 132, 150, 180, 200]</w:t>
      </w:r>
    </w:p>
    <w:p w:rsidR="00235743" w:rsidRPr="008C221E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8C221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for i in list1:</w:t>
      </w:r>
    </w:p>
    <w:p w:rsidR="00235743" w:rsidRPr="008C221E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8C221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   if i%5==0:</w:t>
      </w:r>
    </w:p>
    <w:p w:rsidR="00235743" w:rsidRPr="008C221E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8C221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        print(i)</w:t>
      </w:r>
    </w:p>
    <w:p w:rsidR="00235743" w:rsidRPr="008C221E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8C221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   if i==150:</w:t>
      </w:r>
    </w:p>
    <w:p w:rsidR="00235743" w:rsidRPr="008C221E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8C221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       break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8C221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print("done")</w:t>
      </w:r>
    </w:p>
    <w:p w:rsidR="00235743" w:rsidRDefault="00235743" w:rsidP="0068696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31680" w:hangingChars="100" w:firstLine="31680"/>
      </w:pPr>
      <w:r>
        <w:t>7)Given a number count the total number of digits in a number</w:t>
      </w:r>
    </w:p>
    <w:p w:rsidR="00235743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sz w:val="24"/>
          <w:szCs w:val="24"/>
        </w:rPr>
        <w:t xml:space="preserve"> 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For example, the number is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Style w:val="Strong"/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75869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, so the output should be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Style w:val="Strong"/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5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.</w:t>
      </w:r>
    </w:p>
    <w:p w:rsidR="00235743" w:rsidRPr="00E0513C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E0513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num = 75869</w:t>
      </w:r>
    </w:p>
    <w:p w:rsidR="00235743" w:rsidRPr="00E0513C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E0513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count = 0</w:t>
      </w:r>
    </w:p>
    <w:p w:rsidR="00235743" w:rsidRPr="00E0513C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E0513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while num != 0:</w:t>
      </w:r>
    </w:p>
    <w:p w:rsidR="00235743" w:rsidRPr="00E0513C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E0513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 xml:space="preserve">    num //= 10</w:t>
      </w:r>
    </w:p>
    <w:p w:rsidR="00235743" w:rsidRPr="00E0513C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E0513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 xml:space="preserve">    count+= 1</w:t>
      </w:r>
    </w:p>
    <w:p w:rsidR="00235743" w:rsidRPr="00E0513C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E0513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print("Total digits are: ", count)</w:t>
      </w:r>
    </w:p>
    <w:p w:rsidR="00235743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E0513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Total digits are:  5</w:t>
      </w:r>
    </w:p>
    <w:p w:rsidR="00235743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8)Display -10 to -1 using for loop</w:t>
      </w:r>
    </w:p>
    <w:p w:rsidR="00235743" w:rsidRDefault="00235743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Fonts w:ascii="Calibri" w:eastAsia="Times New Roman" w:hAnsi="sans-serif" w:cs="sans-serif"/>
          <w:color w:val="282828"/>
          <w:shd w:val="clear" w:color="auto" w:fill="FEFEFE"/>
        </w:rPr>
        <w:t xml:space="preserve">  </w:t>
      </w: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-10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-9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-8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-7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-6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-5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-4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-3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-2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-1</w:t>
      </w:r>
    </w:p>
    <w:p w:rsidR="00235743" w:rsidRPr="00EF30F2" w:rsidRDefault="00235743" w:rsidP="00EF30F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</w:rPr>
      </w:pPr>
      <w:r w:rsidRPr="00EF30F2">
        <w:rPr>
          <w:rFonts w:ascii="Calibri" w:eastAsia="Times New Roman" w:hAnsi="Consolas" w:cs="Consolas"/>
          <w:color w:val="282828"/>
          <w:highlight w:val="cyan"/>
        </w:rPr>
        <w:t>for i in range (-10,0):</w:t>
      </w:r>
    </w:p>
    <w:p w:rsidR="00235743" w:rsidRPr="00EF30F2" w:rsidRDefault="00235743" w:rsidP="00EF30F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</w:rPr>
      </w:pPr>
      <w:r w:rsidRPr="00EF30F2">
        <w:rPr>
          <w:rFonts w:ascii="Calibri" w:eastAsia="Times New Roman" w:hAnsi="Consolas" w:cs="Consolas"/>
          <w:color w:val="282828"/>
          <w:highlight w:val="cyan"/>
        </w:rPr>
        <w:t xml:space="preserve">    print(i)</w:t>
      </w:r>
    </w:p>
    <w:p w:rsidR="00235743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9)Display a message 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“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Done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”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 after successful execution of for loop</w:t>
      </w:r>
    </w:p>
    <w:p w:rsidR="00235743" w:rsidRDefault="00235743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Fonts w:ascii="Calibri" w:eastAsia="Times New Roman" w:hAnsi="sans-serif" w:cs="sans-serif"/>
          <w:color w:val="282828"/>
          <w:shd w:val="clear" w:color="auto" w:fill="FEFEFE"/>
        </w:rPr>
        <w:t xml:space="preserve">  For example, the following loop will execute without any error.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for i in range(5):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   print(i)</w:t>
      </w:r>
    </w:p>
    <w:p w:rsidR="00235743" w:rsidRDefault="00235743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Fonts w:ascii="Calibri" w:eastAsia="Times New Roman" w:hAnsi="sans-serif" w:cs="sans-serif"/>
          <w:color w:val="282828"/>
          <w:shd w:val="clear" w:color="auto" w:fill="FEFEFE"/>
        </w:rPr>
        <w:t xml:space="preserve">        </w:t>
      </w: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</w:t>
      </w:r>
      <w:bookmarkStart w:id="0" w:name="_GoBack"/>
      <w:bookmarkEnd w:id="0"/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pected output should be: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0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1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2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3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4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Done!</w:t>
      </w:r>
    </w:p>
    <w:p w:rsidR="00235743" w:rsidRPr="00D40A5C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0A5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for i in range(5):</w:t>
      </w:r>
    </w:p>
    <w:p w:rsidR="00235743" w:rsidRPr="00D40A5C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0A5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 xml:space="preserve">    print(i)</w:t>
      </w:r>
    </w:p>
    <w:p w:rsidR="00235743" w:rsidRPr="00D40A5C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D40A5C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print("Done!")</w:t>
      </w:r>
    </w:p>
    <w:p w:rsidR="00235743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 w:rsidP="00686963">
      <w:pPr>
        <w:ind w:leftChars="-6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 w:rsidP="00686963">
      <w:pPr>
        <w:numPr>
          <w:ilvl w:val="0"/>
          <w:numId w:val="3"/>
        </w:numPr>
        <w:ind w:leftChars="-6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Print the following pattern using nested for loop</w:t>
      </w: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Expected output</w:t>
      </w: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5 4 3 2 1 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4 3 2 1 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3 2 1 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2 1 </w:t>
      </w:r>
    </w:p>
    <w:p w:rsidR="00235743" w:rsidRDefault="0023574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1</w:t>
      </w:r>
    </w:p>
    <w:p w:rsidR="00235743" w:rsidRPr="00604709" w:rsidRDefault="00235743" w:rsidP="00604709">
      <w:pPr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604709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n = 5</w:t>
      </w:r>
    </w:p>
    <w:p w:rsidR="00235743" w:rsidRPr="00604709" w:rsidRDefault="00235743" w:rsidP="00604709">
      <w:pPr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604709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k = 5</w:t>
      </w:r>
    </w:p>
    <w:p w:rsidR="00235743" w:rsidRPr="00604709" w:rsidRDefault="00235743" w:rsidP="00604709">
      <w:pPr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604709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for i in range(0,n+1):</w:t>
      </w:r>
    </w:p>
    <w:p w:rsidR="00235743" w:rsidRPr="00604709" w:rsidRDefault="00235743" w:rsidP="00604709">
      <w:pPr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604709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 xml:space="preserve">    for j in range(k-i,0,-1):</w:t>
      </w:r>
    </w:p>
    <w:p w:rsidR="00235743" w:rsidRPr="00604709" w:rsidRDefault="00235743" w:rsidP="00604709">
      <w:pPr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604709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 xml:space="preserve">        print(j,end=' ')</w:t>
      </w:r>
    </w:p>
    <w:p w:rsidR="00235743" w:rsidRPr="00604709" w:rsidRDefault="00235743" w:rsidP="00604709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604709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 xml:space="preserve">    print()</w:t>
      </w: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235743" w:rsidRPr="007208BB" w:rsidRDefault="00235743">
      <w:pP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 </w:t>
      </w:r>
    </w:p>
    <w:sectPr w:rsidR="00235743" w:rsidRPr="007208BB" w:rsidSect="00B3309C">
      <w:headerReference w:type="default" r:id="rId7"/>
      <w:pgSz w:w="11906" w:h="16838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743" w:rsidRDefault="00235743" w:rsidP="00B3309C">
      <w:r>
        <w:separator/>
      </w:r>
    </w:p>
  </w:endnote>
  <w:endnote w:type="continuationSeparator" w:id="0">
    <w:p w:rsidR="00235743" w:rsidRDefault="00235743" w:rsidP="00B33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743" w:rsidRDefault="00235743" w:rsidP="00B3309C">
      <w:r>
        <w:separator/>
      </w:r>
    </w:p>
  </w:footnote>
  <w:footnote w:type="continuationSeparator" w:id="0">
    <w:p w:rsidR="00235743" w:rsidRDefault="00235743" w:rsidP="00B330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43" w:rsidRDefault="00235743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Assignments on Loops(while, for &amp; nested)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4FBD50"/>
    <w:multiLevelType w:val="singleLevel"/>
    <w:tmpl w:val="A94FBD50"/>
    <w:lvl w:ilvl="0">
      <w:start w:val="10"/>
      <w:numFmt w:val="decimal"/>
      <w:suff w:val="space"/>
      <w:lvlText w:val="%1)"/>
      <w:lvlJc w:val="left"/>
      <w:rPr>
        <w:rFonts w:cs="Times New Roman"/>
      </w:rPr>
    </w:lvl>
  </w:abstractNum>
  <w:abstractNum w:abstractNumId="1">
    <w:nsid w:val="C94E5037"/>
    <w:multiLevelType w:val="singleLevel"/>
    <w:tmpl w:val="C94E503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">
    <w:nsid w:val="553D1353"/>
    <w:multiLevelType w:val="singleLevel"/>
    <w:tmpl w:val="553D135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masterPages"/>
  <w:zoom w:percent="10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581252EB"/>
    <w:rsid w:val="00041E92"/>
    <w:rsid w:val="000E272F"/>
    <w:rsid w:val="0010023E"/>
    <w:rsid w:val="00133065"/>
    <w:rsid w:val="001B2D5D"/>
    <w:rsid w:val="001C4820"/>
    <w:rsid w:val="00235743"/>
    <w:rsid w:val="00247AEA"/>
    <w:rsid w:val="00284076"/>
    <w:rsid w:val="002C2D02"/>
    <w:rsid w:val="002F626E"/>
    <w:rsid w:val="003829C6"/>
    <w:rsid w:val="00395CCE"/>
    <w:rsid w:val="003A09DE"/>
    <w:rsid w:val="003E4635"/>
    <w:rsid w:val="004D78ED"/>
    <w:rsid w:val="0057506B"/>
    <w:rsid w:val="00575C8A"/>
    <w:rsid w:val="00590503"/>
    <w:rsid w:val="00604709"/>
    <w:rsid w:val="00686963"/>
    <w:rsid w:val="006A5054"/>
    <w:rsid w:val="006A64CA"/>
    <w:rsid w:val="006D32F9"/>
    <w:rsid w:val="007208BB"/>
    <w:rsid w:val="00730CD1"/>
    <w:rsid w:val="007F2A19"/>
    <w:rsid w:val="00822EF6"/>
    <w:rsid w:val="008C221E"/>
    <w:rsid w:val="008C70C5"/>
    <w:rsid w:val="00952550"/>
    <w:rsid w:val="00983925"/>
    <w:rsid w:val="009B5F6A"/>
    <w:rsid w:val="009E4CC6"/>
    <w:rsid w:val="009F7B0C"/>
    <w:rsid w:val="00A00E84"/>
    <w:rsid w:val="00A169C6"/>
    <w:rsid w:val="00A33FBB"/>
    <w:rsid w:val="00B3309C"/>
    <w:rsid w:val="00B34D68"/>
    <w:rsid w:val="00BA2EFB"/>
    <w:rsid w:val="00C65EEE"/>
    <w:rsid w:val="00C80B4B"/>
    <w:rsid w:val="00CB63E2"/>
    <w:rsid w:val="00D13CE6"/>
    <w:rsid w:val="00D40A5C"/>
    <w:rsid w:val="00D5630D"/>
    <w:rsid w:val="00D871FC"/>
    <w:rsid w:val="00E0513C"/>
    <w:rsid w:val="00E07591"/>
    <w:rsid w:val="00E46688"/>
    <w:rsid w:val="00E63380"/>
    <w:rsid w:val="00EA4BC9"/>
    <w:rsid w:val="00EF30F2"/>
    <w:rsid w:val="00F00675"/>
    <w:rsid w:val="00F62EA5"/>
    <w:rsid w:val="00F96A2A"/>
    <w:rsid w:val="00FF1B02"/>
    <w:rsid w:val="00FF3999"/>
    <w:rsid w:val="581252EB"/>
    <w:rsid w:val="6FAA1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HTML Code" w:unhideWhenUsed="0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09C"/>
    <w:rPr>
      <w:rFonts w:ascii="Calibri" w:hAnsi="Calibri"/>
      <w:sz w:val="20"/>
      <w:szCs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3309C"/>
    <w:pPr>
      <w:spacing w:beforeAutospacing="1" w:afterAutospacing="1"/>
      <w:outlineLvl w:val="3"/>
    </w:pPr>
    <w:rPr>
      <w:rFonts w:ascii="SimSun" w:hAnsi="SimSun"/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rsid w:val="00983925"/>
    <w:rPr>
      <w:rFonts w:ascii="Calibri" w:hAnsi="Calibri" w:cs="Times New Roman"/>
      <w:b/>
      <w:bCs/>
      <w:sz w:val="28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B330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3925"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B330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3925"/>
    <w:rPr>
      <w:rFonts w:ascii="Calibri" w:hAnsi="Calibri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B3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925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B3309C"/>
    <w:pPr>
      <w:spacing w:beforeAutospacing="1" w:afterAutospacing="1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rsid w:val="00B3309C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B3309C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75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1292</TotalTime>
  <Pages>6</Pages>
  <Words>403</Words>
  <Characters>2303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917780472534</cp:lastModifiedBy>
  <cp:revision>17</cp:revision>
  <dcterms:created xsi:type="dcterms:W3CDTF">2020-07-23T04:36:00Z</dcterms:created>
  <dcterms:modified xsi:type="dcterms:W3CDTF">2020-12-14T11:34:00Z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