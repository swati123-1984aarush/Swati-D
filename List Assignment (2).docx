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64" w:rsidRDefault="00A13664" w:rsidP="00A13664">
      <w:pPr>
        <w:ind w:leftChars="-600" w:left="31680" w:hangingChars="200" w:firstLine="31680"/>
        <w:rPr>
          <w:sz w:val="24"/>
          <w:szCs w:val="24"/>
        </w:rPr>
      </w:pPr>
    </w:p>
    <w:p w:rsidR="00A13664" w:rsidRDefault="00A13664" w:rsidP="00B211B5">
      <w:pPr>
        <w:numPr>
          <w:ilvl w:val="0"/>
          <w:numId w:val="1"/>
        </w:numPr>
        <w:ind w:leftChars="-6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Select all the correct options to join two lists.</w:t>
      </w:r>
    </w:p>
    <w:p w:rsidR="00A13664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/>
        </w:rPr>
        <w:t xml:space="preserve">      </w:t>
      </w: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>listOne  =  ['a', 'b', 'c', 'd']</w:t>
      </w:r>
    </w:p>
    <w:p w:rsidR="00A13664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000000"/>
        </w:rPr>
      </w:pP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>listTwo =  ['e', 'f', 'g']</w:t>
      </w:r>
    </w:p>
    <w:p w:rsidR="00A13664" w:rsidRPr="00175AAA" w:rsidRDefault="00A13664" w:rsidP="00175AAA">
      <w:pPr>
        <w:numPr>
          <w:ilvl w:val="0"/>
          <w:numId w:val="2"/>
        </w:numPr>
        <w:shd w:val="clear" w:color="auto" w:fill="FEFEFE"/>
        <w:rPr>
          <w:rFonts w:eastAsia="Times New Roman" w:hAnsi="sans-serif" w:cs="sans-serif"/>
          <w:color w:val="282828"/>
          <w:sz w:val="24"/>
          <w:szCs w:val="24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newList = listOne + listTwo</w:t>
      </w:r>
      <w:r>
        <w:rPr>
          <w:noProof/>
          <w:lang w:eastAsia="en-US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.05pt;height:0;z-index:251660288;mso-position-horizontal-relative:char;mso-position-vertical-relative:line" filled="f">
            <o:lock v:ext="edit" aspectratio="t"/>
          </v:shape>
        </w:pict>
      </w:r>
    </w:p>
    <w:p w:rsidR="00A13664" w:rsidRPr="00175AAA" w:rsidRDefault="00A13664" w:rsidP="00175AAA">
      <w:pPr>
        <w:numPr>
          <w:ilvl w:val="0"/>
          <w:numId w:val="2"/>
        </w:numPr>
        <w:shd w:val="clear" w:color="auto" w:fill="FEFEFE"/>
        <w:rPr>
          <w:rFonts w:eastAsia="Times New Roman" w:hAnsi="sans-serif" w:cs="sans-serif"/>
          <w:color w:val="282828"/>
          <w:sz w:val="24"/>
          <w:szCs w:val="24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newList = extend(listOne, listTwo)</w:t>
      </w:r>
      <w:r>
        <w:rPr>
          <w:noProof/>
          <w:lang w:eastAsia="en-US"/>
        </w:rPr>
        <w:pict>
          <v:shape id="_x0000_s1027" type="#_x0000_t201" style="position:absolute;margin-left:0;margin-top:0;width:.05pt;height:0;z-index:251659264;mso-position-horizontal-relative:char;mso-position-vertical-relative:line" filled="f">
            <o:lock v:ext="edit" aspectratio="t"/>
          </v:shape>
        </w:pict>
      </w:r>
    </w:p>
    <w:p w:rsidR="00A13664" w:rsidRPr="00175AAA" w:rsidRDefault="00A13664" w:rsidP="00175AAA">
      <w:pPr>
        <w:numPr>
          <w:ilvl w:val="0"/>
          <w:numId w:val="2"/>
        </w:numPr>
        <w:shd w:val="clear" w:color="auto" w:fill="FEFEFE"/>
        <w:rPr>
          <w:rFonts w:eastAsia="Times New Roman" w:hAnsi="sans-serif" w:cs="sans-serif"/>
          <w:color w:val="282828"/>
          <w:sz w:val="24"/>
          <w:szCs w:val="24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 w:rsidRPr="00491668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newList = listOne.extend(listTwo)</w:t>
      </w:r>
      <w:r>
        <w:rPr>
          <w:noProof/>
          <w:lang w:eastAsia="en-US"/>
        </w:rPr>
        <w:pict>
          <v:shape id="_x0000_s1028" type="#_x0000_t201" style="position:absolute;margin-left:0;margin-top:0;width:.05pt;height:0;z-index:251658240;mso-position-horizontal-relative:char;mso-position-vertical-relative:line" filled="f">
            <o:lock v:ext="edit" aspectratio="t"/>
          </v:shape>
        </w:pict>
      </w:r>
    </w:p>
    <w:p w:rsidR="00A13664" w:rsidRDefault="00A13664" w:rsidP="00175AAA">
      <w:pPr>
        <w:numPr>
          <w:ilvl w:val="0"/>
          <w:numId w:val="2"/>
        </w:numPr>
        <w:shd w:val="clear" w:color="auto" w:fill="FEFEFE"/>
        <w:rPr>
          <w:rFonts w:eastAsia="Times New Roman" w:hAnsi="sans-serif" w:cs="sans-serif"/>
          <w:color w:val="282828"/>
          <w:sz w:val="24"/>
          <w:szCs w:val="24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newList.extend(listOne, listTwo)</w:t>
      </w:r>
    </w:p>
    <w:p w:rsidR="00A13664" w:rsidRDefault="00A13664" w:rsidP="00B211B5">
      <w:pPr>
        <w:shd w:val="clear" w:color="auto" w:fill="FEFEFE"/>
        <w:ind w:leftChars="-600" w:left="31680" w:hangingChars="213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B211B5">
      <w:pPr>
        <w:shd w:val="clear" w:color="auto" w:fill="FEFEFE"/>
        <w:ind w:leftChars="-600" w:left="31680" w:hangingChars="213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B211B5">
      <w:pPr>
        <w:numPr>
          <w:ilvl w:val="0"/>
          <w:numId w:val="1"/>
        </w:numPr>
        <w:shd w:val="clear" w:color="auto" w:fill="FEFEFE"/>
        <w:ind w:leftChars="-600" w:left="31680" w:hangingChars="2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Create an list of elements and execute the following functions: reverse, append, extend, count,sort.</w:t>
      </w:r>
    </w:p>
    <w:p w:rsidR="00A13664" w:rsidRPr="000F0E82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 a)</w:t>
      </w:r>
      <w:r w:rsidRPr="000F0E82">
        <w:rPr>
          <w:rFonts w:eastAsia="Times New Roman" w:hAnsi="sans-serif" w:cs="sans-serif"/>
          <w:color w:val="282828"/>
          <w:sz w:val="24"/>
          <w:szCs w:val="24"/>
          <w:highlight w:val="magenta"/>
          <w:shd w:val="clear" w:color="auto" w:fill="FEFEFE"/>
        </w:rPr>
        <w:t>Reverse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 </w:t>
      </w:r>
    </w:p>
    <w:p w:rsidR="00A13664" w:rsidRPr="000F0E82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0F0E82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alist = [1,2,3,4,5,6]</w:t>
      </w:r>
    </w:p>
    <w:p w:rsidR="00A13664" w:rsidRPr="000F0E82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0F0E82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alist.reverse()</w:t>
      </w: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0F0E82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print(alist)</w:t>
      </w:r>
    </w:p>
    <w:p w:rsidR="00A13664" w:rsidRPr="000F0E82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3354E7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[6, 5, 4, 3, 2, 1]</w:t>
      </w:r>
    </w:p>
    <w:p w:rsidR="00A13664" w:rsidRPr="000F0E82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F65645"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b)</w:t>
      </w:r>
      <w:r w:rsidRPr="00F65645">
        <w:rPr>
          <w:rFonts w:eastAsia="Times New Roman" w:hAnsi="sans-serif" w:cs="sans-serif"/>
          <w:color w:val="282828"/>
          <w:sz w:val="24"/>
          <w:szCs w:val="24"/>
          <w:highlight w:val="magenta"/>
          <w:shd w:val="clear" w:color="auto" w:fill="FEFEFE"/>
        </w:rPr>
        <w:t>append</w:t>
      </w:r>
    </w:p>
    <w:p w:rsidR="00A13664" w:rsidRPr="00F65645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F65645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alist = [1,2,3,4,5,6]</w:t>
      </w:r>
    </w:p>
    <w:p w:rsidR="00A13664" w:rsidRPr="000F0E82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0F0E82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alist.append(7)</w:t>
      </w: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0F0E82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print(alist)</w:t>
      </w: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0F0E82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[1, 2, 3, 4, 5, 6, 7]</w:t>
      </w: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c)</w:t>
      </w:r>
      <w:r w:rsidRPr="00F65645">
        <w:rPr>
          <w:rFonts w:eastAsia="Times New Roman" w:hAnsi="sans-serif" w:cs="sans-serif"/>
          <w:color w:val="282828"/>
          <w:sz w:val="24"/>
          <w:szCs w:val="24"/>
          <w:highlight w:val="magenta"/>
          <w:shd w:val="clear" w:color="auto" w:fill="FEFEFE"/>
        </w:rPr>
        <w:t>extend</w:t>
      </w:r>
    </w:p>
    <w:p w:rsidR="00A13664" w:rsidRPr="00F901C7" w:rsidRDefault="00A13664" w:rsidP="00F901C7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 </w:t>
      </w:r>
      <w:r w:rsidRPr="00F901C7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alist = [1,2,3,4,5,6]</w:t>
      </w:r>
    </w:p>
    <w:p w:rsidR="00A13664" w:rsidRPr="00F901C7" w:rsidRDefault="00A13664" w:rsidP="00F901C7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F901C7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blist = ['All','numbers']</w:t>
      </w:r>
    </w:p>
    <w:p w:rsidR="00A13664" w:rsidRPr="00F901C7" w:rsidRDefault="00A13664" w:rsidP="00F901C7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F901C7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alist.extend(blist)</w:t>
      </w:r>
    </w:p>
    <w:p w:rsidR="00A13664" w:rsidRPr="00F901C7" w:rsidRDefault="00A13664" w:rsidP="00F901C7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F901C7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print(alist)</w:t>
      </w:r>
    </w:p>
    <w:p w:rsidR="00A13664" w:rsidRPr="00F901C7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  <w:lang w:val="en-IN"/>
        </w:rPr>
      </w:pPr>
      <w:r w:rsidRPr="00F901C7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  <w:lang w:val="en-IN"/>
        </w:rPr>
        <w:t>[1, 2, 3, 4, 5, 6, 'All', 'numbers']</w:t>
      </w: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d)</w:t>
      </w:r>
      <w:r w:rsidRPr="008A7EC7">
        <w:rPr>
          <w:rFonts w:eastAsia="Times New Roman" w:hAnsi="sans-serif" w:cs="sans-serif"/>
          <w:color w:val="282828"/>
          <w:sz w:val="24"/>
          <w:szCs w:val="24"/>
          <w:highlight w:val="magenta"/>
          <w:shd w:val="clear" w:color="auto" w:fill="FEFEFE"/>
        </w:rPr>
        <w:t>count</w:t>
      </w:r>
    </w:p>
    <w:p w:rsidR="00A13664" w:rsidRPr="001A76DE" w:rsidRDefault="00A13664" w:rsidP="001A76DE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1A76DE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sports = ['hockey','cricket','badminton','cricket']</w:t>
      </w:r>
    </w:p>
    <w:p w:rsidR="00A13664" w:rsidRPr="001A76DE" w:rsidRDefault="00A13664" w:rsidP="001A76DE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  <w:lang w:val="en-IN"/>
        </w:rPr>
      </w:pPr>
      <w:r w:rsidRPr="001A76DE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print(sports.count('cricket'))</w:t>
      </w:r>
    </w:p>
    <w:p w:rsidR="00A13664" w:rsidRDefault="00A13664" w:rsidP="001A76DE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  <w:lang w:val="en-IN"/>
        </w:rPr>
      </w:pPr>
      <w:r w:rsidRPr="001A76DE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  <w:lang w:val="en-IN"/>
        </w:rPr>
        <w:t>2</w:t>
      </w:r>
    </w:p>
    <w:p w:rsidR="00A13664" w:rsidRDefault="00A13664" w:rsidP="001A76DE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  <w:lang w:val="en-IN"/>
        </w:rPr>
      </w:pPr>
    </w:p>
    <w:p w:rsidR="00A13664" w:rsidRPr="006D1B40" w:rsidRDefault="00A13664" w:rsidP="006D1B40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  <w:lang w:val="en-IN"/>
        </w:rPr>
      </w:pPr>
      <w:r w:rsidRPr="001A76DE">
        <w:rPr>
          <w:rFonts w:eastAsia="Times New Roman" w:hAnsi="sans-serif" w:cs="sans-serif"/>
          <w:color w:val="282828"/>
          <w:sz w:val="24"/>
          <w:szCs w:val="24"/>
          <w:highlight w:val="magenta"/>
          <w:shd w:val="clear" w:color="auto" w:fill="FEFEFE"/>
          <w:lang w:val="en-IN"/>
        </w:rPr>
        <w:t>e)sort</w:t>
      </w:r>
    </w:p>
    <w:p w:rsidR="00A13664" w:rsidRPr="006D1B40" w:rsidRDefault="00A13664" w:rsidP="006D1B40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  <w:lang w:val="en-IN"/>
        </w:rPr>
      </w:pPr>
      <w:r w:rsidRPr="006D1B40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  <w:lang w:val="en-IN"/>
        </w:rPr>
        <w:t>numbers = ['1','2','3','6','5']</w:t>
      </w:r>
    </w:p>
    <w:p w:rsidR="00A13664" w:rsidRPr="006D1B40" w:rsidRDefault="00A13664" w:rsidP="006D1B40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  <w:lang w:val="en-IN"/>
        </w:rPr>
      </w:pPr>
      <w:r w:rsidRPr="006D1B40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  <w:lang w:val="en-IN"/>
        </w:rPr>
        <w:t xml:space="preserve">(numbers.sort())         </w:t>
      </w:r>
    </w:p>
    <w:p w:rsidR="00A13664" w:rsidRPr="006D1B40" w:rsidRDefault="00A13664" w:rsidP="006D1B40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  <w:lang w:val="en-IN"/>
        </w:rPr>
      </w:pPr>
      <w:r w:rsidRPr="006D1B40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  <w:lang w:val="en-IN"/>
        </w:rPr>
        <w:t>print(numbers)</w:t>
      </w:r>
      <w:r w:rsidRPr="006D1B40">
        <w:rPr>
          <w:rFonts w:eastAsia="Times New Roman" w:hAnsi="sans-serif" w:cs="sans-serif"/>
          <w:color w:val="282828"/>
          <w:sz w:val="24"/>
          <w:szCs w:val="24"/>
          <w:shd w:val="clear" w:color="auto" w:fill="FEFEFE"/>
          <w:lang w:val="en-IN"/>
        </w:rPr>
        <w:t xml:space="preserve">  </w:t>
      </w:r>
    </w:p>
    <w:p w:rsidR="00A13664" w:rsidRPr="001A76DE" w:rsidRDefault="00A13664" w:rsidP="001A76DE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  <w:lang w:val="en-IN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0F0E82">
      <w:pPr>
        <w:shd w:val="clear" w:color="auto" w:fill="FEFEFE"/>
        <w:ind w:left="-120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B211B5">
      <w:pPr>
        <w:numPr>
          <w:ilvl w:val="0"/>
          <w:numId w:val="1"/>
        </w:numPr>
        <w:shd w:val="clear" w:color="auto" w:fill="FEFEFE"/>
        <w:ind w:leftChars="-600" w:left="31680" w:hangingChars="2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Write a Python program to print a specified list after removing the 0th, 4th and 5th elements.</w:t>
      </w:r>
    </w:p>
    <w:p w:rsidR="00A13664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Sample List : ['Red', 'Green', 'White', 'Black', 'Pink', 'Yellow']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br/>
        <w:t>Expected Output : ['Green', 'White', 'Black']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Ans </w:t>
      </w: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 = ['Red', 'Green', 'White', 'Black', 'Pink', 'Yellow']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a.remove('Red')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print(a)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'Green', 'White', 'Black', 'Pink', 'Yellow']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a.remove('Pink')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print(a)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['Green', 'White', 'Black', 'Yellow']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a.remove('Yellow')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print(a)</w:t>
      </w:r>
    </w:p>
    <w:p w:rsidR="00A13664" w:rsidRPr="00D4669B" w:rsidRDefault="00A13664" w:rsidP="00D4669B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D4669B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['Green', 'White', 'Black']</w:t>
      </w:r>
    </w:p>
    <w:p w:rsidR="00A13664" w:rsidRDefault="00A13664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B211B5">
      <w:pPr>
        <w:numPr>
          <w:ilvl w:val="0"/>
          <w:numId w:val="1"/>
        </w:numPr>
        <w:shd w:val="clear" w:color="auto" w:fill="FEFEFE"/>
        <w:ind w:leftChars="-600" w:left="31680" w:hangingChars="2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What is the output of the following list operation</w:t>
      </w:r>
    </w:p>
    <w:p w:rsidR="00A13664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 w:eastAsia="Times New Roman" w:hAnsi="sans-serif" w:cs="sans-serif"/>
          <w:color w:val="000000"/>
          <w:shd w:val="clear" w:color="auto" w:fill="FEFEFE"/>
        </w:rPr>
        <w:t xml:space="preserve">        </w:t>
      </w: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>aList = [10, 20, 30, 40, 50, 60, 70, 80]</w:t>
      </w:r>
    </w:p>
    <w:p w:rsidR="00A13664" w:rsidRPr="00932E71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 xml:space="preserve">print(aList[2:5])- </w:t>
      </w:r>
      <w:r w:rsidRPr="00932E71">
        <w:rPr>
          <w:rFonts w:ascii="Calibri" w:eastAsia="Times New Roman" w:hAnsi="Consolas" w:cs="Consolas"/>
          <w:color w:val="000000"/>
          <w:highlight w:val="cyan"/>
          <w:bdr w:val="single" w:sz="4" w:space="0" w:color="DDDDDD"/>
          <w:shd w:val="clear" w:color="auto" w:fill="F6F6F6"/>
        </w:rPr>
        <w:t>[30, 40, 50]</w:t>
      </w:r>
    </w:p>
    <w:p w:rsidR="00A13664" w:rsidRPr="00932E71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>print(aList[:4])-</w:t>
      </w:r>
      <w:r w:rsidRPr="00932E71">
        <w:t xml:space="preserve"> </w:t>
      </w:r>
      <w:r w:rsidRPr="00932E71">
        <w:rPr>
          <w:rFonts w:ascii="Calibri" w:eastAsia="Times New Roman" w:hAnsi="Consolas" w:cs="Consolas"/>
          <w:color w:val="000000"/>
          <w:highlight w:val="cyan"/>
          <w:bdr w:val="single" w:sz="4" w:space="0" w:color="DDDDDD"/>
          <w:shd w:val="clear" w:color="auto" w:fill="F6F6F6"/>
        </w:rPr>
        <w:t>[10, 20, 30, 40]</w:t>
      </w:r>
    </w:p>
    <w:p w:rsidR="00A13664" w:rsidRPr="00932E71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>print(aList[3:])-</w:t>
      </w:r>
      <w:r w:rsidRPr="00932E71">
        <w:t xml:space="preserve"> </w:t>
      </w:r>
      <w:r w:rsidRPr="00932E71">
        <w:rPr>
          <w:rFonts w:ascii="Calibri" w:eastAsia="Times New Roman" w:hAnsi="Consolas" w:cs="Consolas"/>
          <w:color w:val="000000"/>
          <w:highlight w:val="cyan"/>
          <w:bdr w:val="single" w:sz="4" w:space="0" w:color="DDDDDD"/>
          <w:shd w:val="clear" w:color="auto" w:fill="F6F6F6"/>
        </w:rPr>
        <w:t>[40, 50, 60, 70, 80]</w:t>
      </w:r>
    </w:p>
    <w:p w:rsidR="00A13664" w:rsidRDefault="00A13664" w:rsidP="00B211B5">
      <w:pPr>
        <w:numPr>
          <w:ilvl w:val="0"/>
          <w:numId w:val="1"/>
        </w:numPr>
        <w:shd w:val="clear" w:color="auto" w:fill="FEFEFE"/>
        <w:ind w:leftChars="-600" w:left="31680" w:hangingChars="2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Select all the correct options to copy a list</w:t>
      </w:r>
    </w:p>
    <w:p w:rsidR="00A13664" w:rsidRDefault="00A13664" w:rsidP="00B211B5">
      <w:pPr>
        <w:shd w:val="clear" w:color="auto" w:fill="FEFEFE"/>
        <w:ind w:leftChars="-8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 xml:space="preserve">         </w:t>
      </w:r>
      <w:r>
        <w:rPr>
          <w:rFonts w:eastAsia="Times New Roman" w:hAnsi="monospace" w:cs="monospace"/>
          <w:color w:val="000000"/>
          <w:sz w:val="24"/>
          <w:szCs w:val="24"/>
          <w:shd w:val="clear" w:color="auto" w:fill="F1F1F1"/>
        </w:rPr>
        <w:t>aList = ['a', 'b', 'c', 'd']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 </w:t>
      </w:r>
    </w:p>
    <w:p w:rsidR="00A13664" w:rsidRDefault="00A13664" w:rsidP="00B211B5">
      <w:pPr>
        <w:shd w:val="clear" w:color="auto" w:fill="FEFEFE"/>
        <w:ind w:leftChars="-8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Pr="00127631" w:rsidRDefault="00A13664" w:rsidP="00127631">
      <w:pPr>
        <w:numPr>
          <w:ilvl w:val="0"/>
          <w:numId w:val="3"/>
        </w:numPr>
        <w:shd w:val="clear" w:color="auto" w:fill="FEFEFE"/>
        <w:rPr>
          <w:rFonts w:eastAsia="Times New Roman" w:hAnsi="sans-serif" w:cs="sans-serif"/>
          <w:color w:val="282828"/>
          <w:sz w:val="24"/>
          <w:szCs w:val="24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newList = copy(aList)</w:t>
      </w:r>
    </w:p>
    <w:p w:rsidR="00A13664" w:rsidRDefault="00A13664" w:rsidP="00127631">
      <w:pPr>
        <w:numPr>
          <w:ilvl w:val="0"/>
          <w:numId w:val="3"/>
        </w:numPr>
        <w:shd w:val="clear" w:color="auto" w:fill="FEFEFE"/>
        <w:rPr>
          <w:rFonts w:eastAsia="Times New Roman" w:hAnsi="sans-serif" w:cs="sans-serif"/>
          <w:color w:val="282828"/>
          <w:sz w:val="24"/>
          <w:szCs w:val="24"/>
        </w:rPr>
      </w:pPr>
      <w:r>
        <w:rPr>
          <w:noProof/>
          <w:lang w:eastAsia="en-US"/>
        </w:rPr>
        <w:pict>
          <v:shape id="_x0000_s1029" type="#_x0000_t201" style="position:absolute;margin-left:0;margin-top:0;width:.05pt;height:0;z-index:251657216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 w:rsidRPr="00423E3D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newList = aList.copy()</w:t>
      </w:r>
    </w:p>
    <w:p w:rsidR="00A13664" w:rsidRDefault="00A13664" w:rsidP="00127631">
      <w:pPr>
        <w:numPr>
          <w:ilvl w:val="0"/>
          <w:numId w:val="3"/>
        </w:numPr>
        <w:shd w:val="clear" w:color="auto" w:fill="FEFEFE"/>
        <w:rPr>
          <w:rFonts w:eastAsia="Times New Roman" w:hAnsi="sans-serif" w:cs="sans-serif"/>
          <w:color w:val="282828"/>
          <w:sz w:val="24"/>
          <w:szCs w:val="24"/>
        </w:rPr>
      </w:pPr>
      <w:r>
        <w:rPr>
          <w:noProof/>
          <w:lang w:eastAsia="en-US"/>
        </w:rPr>
        <w:pict>
          <v:shape id="_x0000_s1030" type="#_x0000_t201" style="position:absolute;margin-left:0;margin-top:0;width:.05pt;height:0;z-index:251656192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newList.copy(aList)</w:t>
      </w:r>
    </w:p>
    <w:p w:rsidR="00A13664" w:rsidRDefault="00A13664" w:rsidP="00127631">
      <w:pPr>
        <w:numPr>
          <w:ilvl w:val="0"/>
          <w:numId w:val="3"/>
        </w:numPr>
        <w:shd w:val="clear" w:color="auto" w:fill="FEFEFE"/>
        <w:rPr>
          <w:rFonts w:eastAsia="Times New Roman" w:hAnsi="sans-serif" w:cs="sans-serif"/>
          <w:color w:val="282828"/>
          <w:sz w:val="24"/>
          <w:szCs w:val="24"/>
        </w:rPr>
      </w:pPr>
      <w:r>
        <w:rPr>
          <w:noProof/>
          <w:lang w:eastAsia="en-US"/>
        </w:rPr>
        <w:pict>
          <v:shape id="_x0000_s1031" type="#_x0000_t201" style="position:absolute;margin-left:0;margin-top:0;width:.05pt;height:0;z-index:251655168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newList = list(aList)</w:t>
      </w:r>
    </w:p>
    <w:p w:rsidR="00A13664" w:rsidRDefault="00A13664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B211B5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ind w:leftChars="-600" w:left="31680" w:hangingChars="200" w:firstLine="31680"/>
        <w:rPr>
          <w:rFonts w:ascii="Calibri" w:eastAsia="Times New Roman" w:hAnsi="Helvetica" w:cs="Helvetica"/>
          <w:shd w:val="clear" w:color="auto" w:fill="FFFFFF"/>
        </w:rPr>
      </w:pPr>
      <w:r>
        <w:rPr>
          <w:rFonts w:ascii="Calibri" w:eastAsia="Times New Roman" w:hAnsi="Helvetica" w:cs="Helvetica"/>
          <w:shd w:val="clear" w:color="auto" w:fill="FFFFFF"/>
        </w:rPr>
        <w:t>Create an list of elements and slice &amp; dice it.</w:t>
      </w:r>
    </w:p>
    <w:p w:rsidR="00A13664" w:rsidRPr="003B7D0A" w:rsidRDefault="00A13664" w:rsidP="003B7D0A">
      <w:pPr>
        <w:pStyle w:val="NormalWeb"/>
        <w:shd w:val="clear" w:color="auto" w:fill="FFFFFF"/>
        <w:spacing w:after="192" w:line="288" w:lineRule="atLeast"/>
        <w:ind w:left="-1200"/>
        <w:rPr>
          <w:rFonts w:ascii="Calibri" w:eastAsia="Times New Roman" w:hAnsi="Helvetica" w:cs="Helvetica"/>
          <w:highlight w:val="cyan"/>
          <w:shd w:val="clear" w:color="auto" w:fill="FFFFFF"/>
        </w:rPr>
      </w:pPr>
      <w:r>
        <w:rPr>
          <w:rFonts w:ascii="Calibri" w:eastAsia="Times New Roman" w:hAnsi="Helvetica" w:cs="Helvetica"/>
          <w:shd w:val="clear" w:color="auto" w:fill="FFFFFF"/>
        </w:rPr>
        <w:t xml:space="preserve">Ans </w:t>
      </w:r>
      <w:r w:rsidRPr="003B7D0A">
        <w:rPr>
          <w:rFonts w:ascii="Calibri" w:eastAsia="Times New Roman" w:hAnsi="Helvetica" w:cs="Helvetica"/>
          <w:highlight w:val="cyan"/>
          <w:shd w:val="clear" w:color="auto" w:fill="FFFFFF"/>
        </w:rPr>
        <w:t>alist = [1,2,3,4,5,6]</w:t>
      </w:r>
    </w:p>
    <w:p w:rsidR="00A13664" w:rsidRPr="003B7D0A" w:rsidRDefault="00A13664" w:rsidP="003B7D0A">
      <w:pPr>
        <w:pStyle w:val="NormalWeb"/>
        <w:shd w:val="clear" w:color="auto" w:fill="FFFFFF"/>
        <w:spacing w:after="192" w:line="288" w:lineRule="atLeast"/>
        <w:ind w:left="-1200"/>
        <w:rPr>
          <w:rFonts w:ascii="Calibri" w:eastAsia="Times New Roman" w:hAnsi="Helvetica" w:cs="Helvetica"/>
          <w:highlight w:val="cyan"/>
          <w:shd w:val="clear" w:color="auto" w:fill="FFFFFF"/>
        </w:rPr>
      </w:pPr>
      <w:r w:rsidRPr="003B7D0A">
        <w:rPr>
          <w:rFonts w:ascii="Calibri" w:eastAsia="Times New Roman" w:hAnsi="Helvetica" w:cs="Helvetica"/>
          <w:highlight w:val="cyan"/>
          <w:shd w:val="clear" w:color="auto" w:fill="FFFFFF"/>
        </w:rPr>
        <w:t>print(alist)</w:t>
      </w:r>
    </w:p>
    <w:p w:rsidR="00A13664" w:rsidRDefault="00A13664" w:rsidP="003B7D0A">
      <w:pPr>
        <w:pStyle w:val="NormalWeb"/>
        <w:shd w:val="clear" w:color="auto" w:fill="FFFFFF"/>
        <w:spacing w:after="192" w:line="288" w:lineRule="atLeast"/>
        <w:ind w:left="-1200"/>
        <w:rPr>
          <w:rFonts w:ascii="Calibri" w:eastAsia="Times New Roman" w:hAnsi="Helvetica" w:cs="Helvetica"/>
          <w:shd w:val="clear" w:color="auto" w:fill="FFFFFF"/>
        </w:rPr>
      </w:pPr>
      <w:r w:rsidRPr="003B7D0A">
        <w:rPr>
          <w:rFonts w:ascii="Calibri" w:eastAsia="Times New Roman" w:hAnsi="Helvetica" w:cs="Helvetica"/>
          <w:highlight w:val="cyan"/>
          <w:shd w:val="clear" w:color="auto" w:fill="FFFFFF"/>
        </w:rPr>
        <w:t>alist[2:4]</w:t>
      </w:r>
    </w:p>
    <w:p w:rsidR="00A13664" w:rsidRPr="003B7D0A" w:rsidRDefault="00A13664" w:rsidP="003B7D0A">
      <w:pPr>
        <w:pStyle w:val="NormalWeb"/>
        <w:shd w:val="clear" w:color="auto" w:fill="FFFFFF"/>
        <w:spacing w:after="192" w:line="288" w:lineRule="atLeast"/>
        <w:ind w:left="-1200"/>
        <w:rPr>
          <w:rFonts w:ascii="Calibri" w:eastAsia="Times New Roman" w:hAnsi="Helvetica" w:cs="Helvetica"/>
          <w:shd w:val="clear" w:color="auto" w:fill="FFFFFF"/>
        </w:rPr>
      </w:pPr>
      <w:r w:rsidRPr="003B7D0A">
        <w:rPr>
          <w:rFonts w:ascii="Calibri" w:eastAsia="Times New Roman" w:hAnsi="Helvetica" w:cs="Helvetica"/>
          <w:highlight w:val="cyan"/>
          <w:shd w:val="clear" w:color="auto" w:fill="FFFFFF"/>
        </w:rPr>
        <w:t>[3, 4]</w:t>
      </w:r>
    </w:p>
    <w:p w:rsidR="00A13664" w:rsidRDefault="00A13664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" w:eastAsia="Times New Roman" w:hAnsi="Helvetica" w:cs="Helvetica"/>
          <w:shd w:val="clear" w:color="auto" w:fill="FFFFFF"/>
        </w:rPr>
      </w:pPr>
    </w:p>
    <w:p w:rsidR="00A13664" w:rsidRDefault="00A13664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" w:eastAsia="Times New Roman" w:hAnsi="Helvetica" w:cs="Helvetica"/>
          <w:shd w:val="clear" w:color="auto" w:fill="FFFFFF"/>
        </w:rPr>
      </w:pPr>
    </w:p>
    <w:p w:rsidR="00A13664" w:rsidRDefault="00A13664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" w:eastAsia="Times New Roman" w:hAnsi="Helvetica" w:cs="Helvetica"/>
          <w:shd w:val="clear" w:color="auto" w:fill="FFFFFF"/>
        </w:rPr>
      </w:pPr>
    </w:p>
    <w:p w:rsidR="00A13664" w:rsidRDefault="00A13664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" w:eastAsia="Times New Roman" w:hAnsi="Helvetica" w:cs="Helvetica"/>
          <w:shd w:val="clear" w:color="auto" w:fill="FFFFFF"/>
        </w:rPr>
      </w:pPr>
    </w:p>
    <w:p w:rsidR="00A13664" w:rsidRDefault="00A13664" w:rsidP="00B211B5">
      <w:pPr>
        <w:numPr>
          <w:ilvl w:val="0"/>
          <w:numId w:val="1"/>
        </w:numPr>
        <w:shd w:val="clear" w:color="auto" w:fill="FEFEFE"/>
        <w:ind w:leftChars="-600" w:left="31680" w:hangingChars="2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Given a Python list you should be able to display Python list in the following order</w:t>
      </w:r>
    </w:p>
    <w:p w:rsidR="00A13664" w:rsidRDefault="00A13664" w:rsidP="00B211B5">
      <w:pPr>
        <w:shd w:val="clear" w:color="auto" w:fill="FEFEFE"/>
        <w:ind w:leftChars="-8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       </w:t>
      </w:r>
    </w:p>
    <w:p w:rsidR="00A13664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sans-serif" w:cs="sans-serif"/>
          <w:color w:val="282828"/>
          <w:shd w:val="clear" w:color="auto" w:fill="FEFEFE"/>
        </w:rPr>
        <w:t xml:space="preserve">      </w:t>
      </w:r>
      <w:bookmarkStart w:id="0" w:name="_GoBack"/>
      <w:r>
        <w:rPr>
          <w:rFonts w:ascii="Calibri" w:eastAsia="Times New Roman" w:hAnsi="sans-serif" w:cs="sans-serif"/>
          <w:color w:val="282828"/>
          <w:shd w:val="clear" w:color="auto" w:fill="FEFEFE"/>
        </w:rPr>
        <w:t xml:space="preserve"> </w:t>
      </w:r>
      <w:r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  <w:t>aLsit = [100, 200, 300, 400, 500]</w:t>
      </w:r>
      <w:bookmarkEnd w:id="0"/>
    </w:p>
    <w:p w:rsidR="00A13664" w:rsidRDefault="00A13664" w:rsidP="00B211B5">
      <w:pPr>
        <w:shd w:val="clear" w:color="auto" w:fill="FEFEFE"/>
        <w:ind w:leftChars="-8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Fonts w:ascii="Calibri" w:eastAsia="Times New Roman" w:hAnsi="sans-serif" w:cs="sans-serif"/>
          <w:color w:val="282828"/>
          <w:shd w:val="clear" w:color="auto" w:fill="FEFEFE"/>
        </w:rPr>
        <w:t xml:space="preserve">    </w:t>
      </w: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A13664" w:rsidRPr="003354E7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</w:pPr>
      <w:r w:rsidRPr="003354E7"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  <w:t xml:space="preserve">  [500, 400, 300, 200, 100]</w:t>
      </w:r>
    </w:p>
    <w:p w:rsidR="00A13664" w:rsidRPr="00261D1E" w:rsidRDefault="00A13664" w:rsidP="00261D1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highlight w:val="cyan"/>
        </w:rPr>
      </w:pPr>
      <w:r w:rsidRPr="00261D1E"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  <w:t>Ans</w:t>
      </w:r>
      <w:r>
        <w:rPr>
          <w:rFonts w:ascii="Consolas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</w:t>
      </w:r>
      <w:r w:rsidRPr="00261D1E">
        <w:rPr>
          <w:rFonts w:ascii="Consolas" w:hAnsi="Consolas" w:cs="Consolas"/>
          <w:color w:val="282828"/>
          <w:highlight w:val="cyan"/>
        </w:rPr>
        <w:t>aLsit = [100, 200, 300, 400, 500]</w:t>
      </w:r>
    </w:p>
    <w:p w:rsidR="00A13664" w:rsidRPr="00261D1E" w:rsidRDefault="00A13664" w:rsidP="00261D1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highlight w:val="cyan"/>
        </w:rPr>
      </w:pPr>
      <w:r w:rsidRPr="00261D1E">
        <w:rPr>
          <w:rFonts w:ascii="Consolas" w:hAnsi="Consolas" w:cs="Consolas"/>
          <w:color w:val="282828"/>
          <w:highlight w:val="cyan"/>
        </w:rPr>
        <w:t>aLsit.reverse()</w:t>
      </w:r>
    </w:p>
    <w:p w:rsidR="00A13664" w:rsidRPr="00261D1E" w:rsidRDefault="00A13664" w:rsidP="00261D1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highlight w:val="cyan"/>
        </w:rPr>
      </w:pPr>
      <w:r w:rsidRPr="00261D1E">
        <w:rPr>
          <w:rFonts w:ascii="Consolas" w:hAnsi="Consolas" w:cs="Consolas"/>
          <w:color w:val="282828"/>
          <w:highlight w:val="cyan"/>
        </w:rPr>
        <w:t>print(aLsit)</w:t>
      </w:r>
    </w:p>
    <w:p w:rsidR="00A13664" w:rsidRPr="00261D1E" w:rsidRDefault="00A13664" w:rsidP="00261D1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</w:rPr>
      </w:pPr>
      <w:r w:rsidRPr="00261D1E">
        <w:rPr>
          <w:rFonts w:ascii="Consolas" w:hAnsi="Consolas" w:cs="Consolas"/>
          <w:color w:val="282828"/>
          <w:highlight w:val="cyan"/>
        </w:rPr>
        <w:t>[500, 400, 300, 200, 100]</w:t>
      </w:r>
    </w:p>
    <w:p w:rsidR="00A13664" w:rsidRDefault="00A13664" w:rsidP="00B211B5">
      <w:pPr>
        <w:shd w:val="clear" w:color="auto" w:fill="FEFEFE"/>
        <w:ind w:leftChars="-800" w:left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B211B5">
      <w:pPr>
        <w:numPr>
          <w:ilvl w:val="0"/>
          <w:numId w:val="1"/>
        </w:numPr>
        <w:shd w:val="clear" w:color="auto" w:fill="FEFEFE"/>
        <w:ind w:leftChars="-600" w:left="31680" w:hangingChars="2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What will be the output of the following code snippet?</w:t>
      </w:r>
    </w:p>
    <w:p w:rsidR="00A13664" w:rsidRDefault="00A13664" w:rsidP="00B211B5">
      <w:pPr>
        <w:shd w:val="clear" w:color="auto" w:fill="FEFEFE"/>
        <w:ind w:leftChars="-800" w:left="31680" w:firstLineChars="3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a=[1,2,3,4,5]</w:t>
      </w:r>
    </w:p>
    <w:p w:rsidR="00A13664" w:rsidRDefault="00A13664" w:rsidP="00B211B5">
      <w:pPr>
        <w:shd w:val="clear" w:color="auto" w:fill="FEFEFE"/>
        <w:ind w:leftChars="-800" w:left="31680" w:firstLineChars="3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print(a[3:0:-1])</w:t>
      </w:r>
    </w:p>
    <w:p w:rsidR="00A13664" w:rsidRPr="006C7674" w:rsidRDefault="00A13664" w:rsidP="00B211B5">
      <w:pPr>
        <w:shd w:val="clear" w:color="auto" w:fill="FEFEFE"/>
        <w:ind w:leftChars="-800" w:left="31680" w:firstLineChars="3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 w:rsidRPr="006C7674"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Ans </w:t>
      </w:r>
      <w:r w:rsidRPr="006C7674">
        <w:rPr>
          <w:rFonts w:eastAsia="Times New Roman" w:hAnsi="sans-serif" w:cs="sans-serif"/>
          <w:color w:val="282828"/>
          <w:sz w:val="24"/>
          <w:szCs w:val="24"/>
          <w:highlight w:val="cyan"/>
          <w:shd w:val="clear" w:color="auto" w:fill="FEFEFE"/>
        </w:rPr>
        <w:t>[4, 3, 2]</w:t>
      </w:r>
    </w:p>
    <w:p w:rsidR="00A13664" w:rsidRDefault="00A13664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>
      <w:pPr>
        <w:shd w:val="clear" w:color="auto" w:fill="FEFEFE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B211B5">
      <w:pPr>
        <w:numPr>
          <w:ilvl w:val="0"/>
          <w:numId w:val="1"/>
        </w:numPr>
        <w:shd w:val="clear" w:color="auto" w:fill="FEFEFE"/>
        <w:ind w:leftChars="-600" w:left="31680" w:hangingChars="200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>Add item 7000 after 6000 in the following Python List</w:t>
      </w:r>
    </w:p>
    <w:p w:rsidR="00A13664" w:rsidRDefault="00A13664" w:rsidP="00B211B5">
      <w:pPr>
        <w:shd w:val="clear" w:color="auto" w:fill="FEFEFE"/>
        <w:ind w:leftChars="-600" w:left="31680" w:hangingChars="166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  <w:t xml:space="preserve">     </w:t>
      </w:r>
    </w:p>
    <w:p w:rsidR="00A13664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</w:rPr>
      </w:pPr>
      <w:r>
        <w:rPr>
          <w:rFonts w:ascii="Calibri" w:eastAsia="Times New Roman" w:hAnsi="sans-serif" w:cs="sans-serif"/>
          <w:color w:val="282828"/>
          <w:shd w:val="clear" w:color="auto" w:fill="FEFEFE"/>
        </w:rPr>
        <w:t xml:space="preserve">    </w:t>
      </w:r>
      <w:r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  <w:t>list1 = [10, 20, [300, 400, [5000, 6000], 500], 30, 40]</w:t>
      </w:r>
    </w:p>
    <w:p w:rsidR="00A13664" w:rsidRDefault="00A1366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  <w:sz w:val="18"/>
          <w:szCs w:val="18"/>
        </w:rPr>
      </w:pPr>
      <w:r>
        <w:rPr>
          <w:rFonts w:ascii="Calibri" w:eastAsia="Times New Roman" w:hAnsi="sans-serif" w:cs="sans-serif"/>
          <w:color w:val="282828"/>
          <w:shd w:val="clear" w:color="auto" w:fill="FEFEFE"/>
        </w:rPr>
        <w:t xml:space="preserve">       </w:t>
      </w:r>
      <w:r>
        <w:rPr>
          <w:rStyle w:val="Strong"/>
          <w:rFonts w:ascii="Calibri" w:eastAsia="Times New Roman" w:hAnsi="sans-serif" w:cs="sans-serif"/>
          <w:color w:val="282828"/>
          <w:sz w:val="18"/>
          <w:szCs w:val="18"/>
          <w:shd w:val="clear" w:color="auto" w:fill="FEFEFE"/>
        </w:rPr>
        <w:t>Expected output:</w:t>
      </w:r>
    </w:p>
    <w:p w:rsidR="00A13664" w:rsidRPr="00CA3667" w:rsidRDefault="00A136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</w:pPr>
      <w:r w:rsidRPr="00CA3667"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  <w:t>[10, 20, [300, 400, [5000, 6000, 7000], 500], 30, 40]</w:t>
      </w:r>
    </w:p>
    <w:p w:rsidR="00A13664" w:rsidRPr="00CA3667" w:rsidRDefault="00A13664" w:rsidP="00CA366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CA3667"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  <w:t xml:space="preserve">Ans </w:t>
      </w:r>
      <w:r w:rsidRPr="00CA3667">
        <w:rPr>
          <w:rFonts w:ascii="Consolas" w:hAnsi="Consolas" w:cs="Consolas"/>
          <w:color w:val="282828"/>
          <w:highlight w:val="cyan"/>
          <w:bdr w:val="single" w:sz="4" w:space="0" w:color="DDDDDD"/>
          <w:shd w:val="clear" w:color="auto" w:fill="F6F6F6"/>
        </w:rPr>
        <w:t>list1 = [10, 20, [300, 400, [5000, 6000], 500], 30, 40]</w:t>
      </w:r>
    </w:p>
    <w:p w:rsidR="00A13664" w:rsidRPr="00CA3667" w:rsidRDefault="00A13664" w:rsidP="00CA366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CA3667">
        <w:rPr>
          <w:rFonts w:ascii="Consolas" w:hAnsi="Consolas" w:cs="Consolas"/>
          <w:color w:val="282828"/>
          <w:highlight w:val="cyan"/>
          <w:bdr w:val="single" w:sz="4" w:space="0" w:color="DDDDDD"/>
          <w:shd w:val="clear" w:color="auto" w:fill="F6F6F6"/>
        </w:rPr>
        <w:t>list1[2][2].append(7000)</w:t>
      </w:r>
    </w:p>
    <w:p w:rsidR="00A13664" w:rsidRPr="00CA3667" w:rsidRDefault="00A13664" w:rsidP="00CA366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CA3667">
        <w:rPr>
          <w:rFonts w:ascii="Consolas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print(list1)</w:t>
      </w:r>
    </w:p>
    <w:p w:rsidR="00A13664" w:rsidRPr="00CA3667" w:rsidRDefault="00A13664" w:rsidP="00CA366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282828"/>
          <w:bdr w:val="single" w:sz="4" w:space="0" w:color="DDDDDD"/>
          <w:shd w:val="clear" w:color="auto" w:fill="F6F6F6"/>
        </w:rPr>
      </w:pPr>
      <w:r w:rsidRPr="00CA3667">
        <w:rPr>
          <w:rFonts w:ascii="Consolas" w:hAnsi="Consolas" w:cs="Consolas"/>
          <w:color w:val="282828"/>
          <w:highlight w:val="cyan"/>
          <w:bdr w:val="single" w:sz="4" w:space="0" w:color="DDDDDD"/>
          <w:shd w:val="clear" w:color="auto" w:fill="F6F6F6"/>
        </w:rPr>
        <w:t>[10, 20, [300, 400, [5000, 6000, 7000], 500], 30, 40]</w:t>
      </w:r>
    </w:p>
    <w:p w:rsidR="00A13664" w:rsidRDefault="00A13664" w:rsidP="00B211B5">
      <w:pPr>
        <w:shd w:val="clear" w:color="auto" w:fill="FEFEFE"/>
        <w:ind w:leftChars="-600" w:left="31680" w:hangingChars="166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 w:rsidP="00B211B5">
      <w:pPr>
        <w:shd w:val="clear" w:color="auto" w:fill="FEFEFE"/>
        <w:ind w:leftChars="-600" w:left="31680" w:firstLineChars="213" w:firstLine="31680"/>
        <w:rPr>
          <w:rFonts w:eastAsia="Times New Roman" w:hAnsi="sans-serif" w:cs="sans-serif"/>
          <w:color w:val="282828"/>
          <w:sz w:val="24"/>
          <w:szCs w:val="24"/>
          <w:shd w:val="clear" w:color="auto" w:fill="FEFEFE"/>
        </w:rPr>
      </w:pPr>
    </w:p>
    <w:p w:rsidR="00A13664" w:rsidRDefault="00A13664">
      <w:pPr>
        <w:rPr>
          <w:sz w:val="24"/>
          <w:szCs w:val="24"/>
        </w:rPr>
      </w:pPr>
    </w:p>
    <w:sectPr w:rsidR="00A13664" w:rsidSect="00592E03">
      <w:headerReference w:type="default" r:id="rId7"/>
      <w:pgSz w:w="11906" w:h="16838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664" w:rsidRDefault="00A13664" w:rsidP="00592E03">
      <w:r>
        <w:separator/>
      </w:r>
    </w:p>
  </w:endnote>
  <w:endnote w:type="continuationSeparator" w:id="0">
    <w:p w:rsidR="00A13664" w:rsidRDefault="00A13664" w:rsidP="00592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664" w:rsidRDefault="00A13664" w:rsidP="00592E03">
      <w:r>
        <w:separator/>
      </w:r>
    </w:p>
  </w:footnote>
  <w:footnote w:type="continuationSeparator" w:id="0">
    <w:p w:rsidR="00A13664" w:rsidRDefault="00A13664" w:rsidP="00592E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64" w:rsidRDefault="00A13664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Assignment on List DataType: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B1FBEC"/>
    <w:multiLevelType w:val="singleLevel"/>
    <w:tmpl w:val="82B1FBEC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1">
    <w:nsid w:val="B8D75C60"/>
    <w:multiLevelType w:val="singleLevel"/>
    <w:tmpl w:val="B8D75C6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">
    <w:nsid w:val="C2EBCF40"/>
    <w:multiLevelType w:val="singleLevel"/>
    <w:tmpl w:val="C2EBCF40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A1D40AA"/>
    <w:rsid w:val="000F0E82"/>
    <w:rsid w:val="00106D04"/>
    <w:rsid w:val="00127631"/>
    <w:rsid w:val="00160CD7"/>
    <w:rsid w:val="00175AAA"/>
    <w:rsid w:val="001A76DE"/>
    <w:rsid w:val="00261D1E"/>
    <w:rsid w:val="0029777F"/>
    <w:rsid w:val="003354E7"/>
    <w:rsid w:val="003B7D0A"/>
    <w:rsid w:val="00423E3D"/>
    <w:rsid w:val="00491668"/>
    <w:rsid w:val="004C713F"/>
    <w:rsid w:val="00592E03"/>
    <w:rsid w:val="005B6553"/>
    <w:rsid w:val="006C7674"/>
    <w:rsid w:val="006D1B40"/>
    <w:rsid w:val="00843BA8"/>
    <w:rsid w:val="008A7EC7"/>
    <w:rsid w:val="008F2B15"/>
    <w:rsid w:val="00932E71"/>
    <w:rsid w:val="0099628F"/>
    <w:rsid w:val="00A13664"/>
    <w:rsid w:val="00AF463B"/>
    <w:rsid w:val="00B211B5"/>
    <w:rsid w:val="00CA3667"/>
    <w:rsid w:val="00D4669B"/>
    <w:rsid w:val="00D641BE"/>
    <w:rsid w:val="00F03614"/>
    <w:rsid w:val="00F65645"/>
    <w:rsid w:val="00F901C7"/>
    <w:rsid w:val="1A1D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03"/>
    <w:rPr>
      <w:rFonts w:ascii="Calibri" w:hAnsi="Calibri"/>
      <w:sz w:val="20"/>
      <w:szCs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2E03"/>
    <w:pPr>
      <w:spacing w:beforeAutospacing="1" w:afterAutospacing="1"/>
      <w:outlineLvl w:val="3"/>
    </w:pPr>
    <w:rPr>
      <w:rFonts w:ascii="SimSun" w:hAnsi="SimSun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rsid w:val="00160CD7"/>
    <w:rPr>
      <w:rFonts w:ascii="Calibri" w:hAnsi="Calibri" w:cs="Times New Roman"/>
      <w:b/>
      <w:bCs/>
      <w:sz w:val="28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592E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0CD7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592E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0CD7"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592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D7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592E03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592E0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592E03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347</TotalTime>
  <Pages>4</Pages>
  <Words>376</Words>
  <Characters>2148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google1565232260</dc:creator>
  <cp:keywords/>
  <dc:description/>
  <cp:lastModifiedBy>917780472534</cp:lastModifiedBy>
  <cp:revision>19</cp:revision>
  <dcterms:created xsi:type="dcterms:W3CDTF">2020-07-22T10:08:00Z</dcterms:created>
  <dcterms:modified xsi:type="dcterms:W3CDTF">2020-11-05T07:51:00Z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