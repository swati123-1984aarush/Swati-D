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F1" w:rsidRDefault="00F863F1" w:rsidP="00F863F1">
      <w:pPr>
        <w:ind w:leftChars="-400" w:left="31680" w:hangingChars="300" w:firstLine="31680"/>
        <w:rPr>
          <w:sz w:val="24"/>
          <w:szCs w:val="24"/>
        </w:rPr>
      </w:pPr>
    </w:p>
    <w:p w:rsidR="00F863F1" w:rsidRDefault="00F863F1" w:rsidP="004F6224">
      <w:pPr>
        <w:numPr>
          <w:ilvl w:val="0"/>
          <w:numId w:val="1"/>
        </w:numPr>
        <w:ind w:leftChars="-400" w:left="31680" w:hangingChars="300" w:firstLine="31680"/>
        <w:rPr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get the current time in Python.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</w:p>
    <w:p w:rsidR="00F863F1" w:rsidRDefault="00F863F1" w:rsidP="004F6224">
      <w:pPr>
        <w:ind w:leftChars="-700" w:left="31680" w:firstLineChars="45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Sample Format : 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13:19:49.078205</w:t>
      </w:r>
    </w:p>
    <w:p w:rsidR="00F863F1" w:rsidRPr="00C10EE7" w:rsidRDefault="00F863F1" w:rsidP="00C10EE7">
      <w:pPr>
        <w:ind w:leftChars="-700" w:left="31680" w:firstLineChars="450" w:firstLine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10EE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import datetime      </w:t>
      </w:r>
    </w:p>
    <w:p w:rsidR="00F863F1" w:rsidRPr="00C10EE7" w:rsidRDefault="00F863F1" w:rsidP="00C10EE7">
      <w:pPr>
        <w:ind w:leftChars="-700" w:left="31680" w:firstLineChars="450" w:firstLine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10EE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x=datetime.datetime.now().time() </w:t>
      </w:r>
    </w:p>
    <w:p w:rsidR="00F863F1" w:rsidRPr="00C10EE7" w:rsidRDefault="00F863F1" w:rsidP="00C10EE7">
      <w:pPr>
        <w:ind w:leftChars="-700" w:left="31680" w:firstLineChars="450" w:firstLine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C10EE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print(x)</w:t>
      </w:r>
    </w:p>
    <w:p w:rsidR="00F863F1" w:rsidRPr="00C10EE7" w:rsidRDefault="00F863F1" w:rsidP="00C10EE7">
      <w:pPr>
        <w:ind w:leftChars="-700" w:left="31680" w:firstLineChars="450" w:firstLine="31680"/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  <w:r w:rsidRPr="00C10EE7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16:52:53.641413</w:t>
      </w:r>
    </w:p>
    <w:p w:rsidR="00F863F1" w:rsidRDefault="00F863F1" w:rsidP="004F6224">
      <w:pPr>
        <w:ind w:leftChars="-400" w:left="31680" w:hangingChars="98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4F6224">
      <w:pPr>
        <w:numPr>
          <w:ilvl w:val="0"/>
          <w:numId w:val="1"/>
        </w:numPr>
        <w:ind w:leftChars="-400" w:left="31680" w:hangingChars="3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subtract five days from current date.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</w:p>
    <w:p w:rsidR="00F863F1" w:rsidRDefault="00F863F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Sample Date :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Current Date : 2015-06-22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5 days before Current Date : 2015-06-17</w:t>
      </w:r>
    </w:p>
    <w:p w:rsidR="00F863F1" w:rsidRPr="00D47445" w:rsidRDefault="00F863F1" w:rsidP="00D4744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D47445"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   </w:t>
      </w:r>
    </w:p>
    <w:p w:rsidR="00F863F1" w:rsidRPr="00D47445" w:rsidRDefault="00F863F1" w:rsidP="00D4744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D4744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D47445" w:rsidRDefault="00F863F1" w:rsidP="00D4744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D4744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 = date.today() - timedelta(5)</w:t>
      </w:r>
    </w:p>
    <w:p w:rsidR="00F863F1" w:rsidRPr="00D47445" w:rsidRDefault="00F863F1" w:rsidP="00D4744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D4744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print(date.today())</w:t>
      </w:r>
    </w:p>
    <w:p w:rsidR="00F863F1" w:rsidRPr="00D47445" w:rsidRDefault="00F863F1" w:rsidP="00D4744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D4744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print('5 days before Current Date :',x)</w:t>
      </w:r>
    </w:p>
    <w:p w:rsidR="00F863F1" w:rsidRPr="00757F2F" w:rsidRDefault="00F863F1" w:rsidP="00757F2F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757F2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2020-11-22</w:t>
      </w:r>
    </w:p>
    <w:p w:rsidR="00F863F1" w:rsidRPr="00757F2F" w:rsidRDefault="00F863F1" w:rsidP="00757F2F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757F2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5 days before Current Date : 2020-11-17</w:t>
      </w:r>
    </w:p>
    <w:p w:rsidR="00F863F1" w:rsidRDefault="00F863F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4F6224">
      <w:pPr>
        <w:numPr>
          <w:ilvl w:val="0"/>
          <w:numId w:val="1"/>
        </w:numPr>
        <w:ind w:leftChars="-400" w:left="31680" w:hangingChars="3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script to display the various Date Time formats.</w:t>
      </w:r>
    </w:p>
    <w:p w:rsidR="00F863F1" w:rsidRDefault="00F863F1">
      <w:pPr>
        <w:numPr>
          <w:ilvl w:val="0"/>
          <w:numId w:val="2"/>
        </w:num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Current date and time</w:t>
      </w:r>
    </w:p>
    <w:p w:rsidR="00F863F1" w:rsidRPr="00F61615" w:rsidRDefault="00F863F1" w:rsidP="00F6161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F6161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F61615" w:rsidRDefault="00F863F1" w:rsidP="00F6161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F6161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x=datetime.datetime.now()</w:t>
      </w:r>
    </w:p>
    <w:p w:rsidR="00F863F1" w:rsidRPr="00F61615" w:rsidRDefault="00F863F1" w:rsidP="00F6161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F6161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print(x)</w:t>
      </w:r>
    </w:p>
    <w:p w:rsidR="00F863F1" w:rsidRDefault="00F863F1" w:rsidP="00757F2F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F6161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2020-11-22 06:48:32.802867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b) Current year</w:t>
      </w:r>
    </w:p>
    <w:p w:rsidR="00F863F1" w:rsidRPr="001C6949" w:rsidRDefault="00F863F1" w:rsidP="001C694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C694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1C6949" w:rsidRDefault="00F863F1" w:rsidP="001C694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C694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x=datetime.datetime.now()</w:t>
      </w:r>
    </w:p>
    <w:p w:rsidR="00F863F1" w:rsidRPr="001C6949" w:rsidRDefault="00F863F1" w:rsidP="001C694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C694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cd=x.strftime("%Y")</w:t>
      </w:r>
    </w:p>
    <w:p w:rsidR="00F863F1" w:rsidRPr="001C6949" w:rsidRDefault="00F863F1" w:rsidP="001C694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C694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print(cd) </w:t>
      </w:r>
    </w:p>
    <w:p w:rsidR="00F863F1" w:rsidRPr="001C6949" w:rsidRDefault="00F863F1" w:rsidP="001C6949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</w:p>
    <w:p w:rsidR="00F863F1" w:rsidRDefault="00F863F1" w:rsidP="001C6949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1C6949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2020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c) Month of year</w:t>
      </w:r>
    </w:p>
    <w:p w:rsidR="00F863F1" w:rsidRPr="00493FC5" w:rsidRDefault="00F863F1" w:rsidP="00493FC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93FC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493FC5" w:rsidRDefault="00F863F1" w:rsidP="00493FC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93FC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x=datetime.datetime.now()</w:t>
      </w:r>
    </w:p>
    <w:p w:rsidR="00F863F1" w:rsidRPr="00493FC5" w:rsidRDefault="00F863F1" w:rsidP="00493FC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93FC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cd=x.strftime("%B")</w:t>
      </w:r>
    </w:p>
    <w:p w:rsidR="00F863F1" w:rsidRPr="00493FC5" w:rsidRDefault="00F863F1" w:rsidP="00493FC5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93FC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print(cd) </w:t>
      </w:r>
    </w:p>
    <w:p w:rsidR="00F863F1" w:rsidRDefault="00F863F1" w:rsidP="00493FC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493FC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November</w:t>
      </w:r>
    </w:p>
    <w:p w:rsidR="00F863F1" w:rsidRDefault="00F863F1" w:rsidP="00493FC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d) Week number of the year</w:t>
      </w:r>
    </w:p>
    <w:p w:rsidR="00F863F1" w:rsidRPr="00C82C3C" w:rsidRDefault="00F863F1" w:rsidP="00C82C3C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82C3C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C82C3C" w:rsidRDefault="00F863F1" w:rsidP="00C82C3C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82C3C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x=datetime.datetime.now()</w:t>
      </w:r>
    </w:p>
    <w:p w:rsidR="00F863F1" w:rsidRPr="00C82C3C" w:rsidRDefault="00F863F1" w:rsidP="00C82C3C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82C3C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cd=x.strftime("%W")</w:t>
      </w:r>
    </w:p>
    <w:p w:rsidR="00F863F1" w:rsidRPr="00C82C3C" w:rsidRDefault="00F863F1" w:rsidP="00C82C3C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C82C3C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print(cd) </w:t>
      </w:r>
    </w:p>
    <w:p w:rsidR="00F863F1" w:rsidRPr="00C82C3C" w:rsidRDefault="00F863F1" w:rsidP="00C82C3C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C82C3C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46</w:t>
      </w:r>
    </w:p>
    <w:p w:rsidR="00F863F1" w:rsidRDefault="00F863F1" w:rsidP="00493FC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e) Weekday of the week</w:t>
      </w:r>
    </w:p>
    <w:p w:rsidR="00F863F1" w:rsidRPr="000171B0" w:rsidRDefault="00F863F1" w:rsidP="000171B0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Pr="00F17754" w:rsidRDefault="00F863F1" w:rsidP="000171B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F1775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F17754" w:rsidRDefault="00F863F1" w:rsidP="000171B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F1775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x=datetime.datetime.now()</w:t>
      </w:r>
    </w:p>
    <w:p w:rsidR="00F863F1" w:rsidRPr="00F17754" w:rsidRDefault="00F863F1" w:rsidP="000171B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F1775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cd=x.strftime("%A")</w:t>
      </w:r>
    </w:p>
    <w:p w:rsidR="00F863F1" w:rsidRPr="00F17754" w:rsidRDefault="00F863F1" w:rsidP="000171B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F1775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print(cd) </w:t>
      </w:r>
    </w:p>
    <w:p w:rsidR="00F863F1" w:rsidRPr="000171B0" w:rsidRDefault="00F863F1" w:rsidP="000171B0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F1775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Sunday</w:t>
      </w:r>
    </w:p>
    <w:p w:rsidR="00F863F1" w:rsidRDefault="00F863F1" w:rsidP="00493FC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493FC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f) Day of year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x=datetime.datetime.now()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cd=x.strftime("%</w:t>
      </w:r>
      <w: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j</w:t>
      </w: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")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print(cd) 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327</w:t>
      </w:r>
    </w:p>
    <w:p w:rsidR="00F863F1" w:rsidRDefault="00F863F1" w:rsidP="00493FC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g) Day of the month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x=datetime.datetime.now()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cd=x.strftime("%d")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print(cd) </w:t>
      </w:r>
    </w:p>
    <w:p w:rsidR="00F863F1" w:rsidRPr="0048555F" w:rsidRDefault="00F863F1" w:rsidP="0048555F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48555F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22</w:t>
      </w:r>
    </w:p>
    <w:p w:rsidR="00F863F1" w:rsidRDefault="00F863F1" w:rsidP="00493FC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h) Day of week</w:t>
      </w:r>
      <w:bookmarkStart w:id="0" w:name="_GoBack"/>
      <w:bookmarkEnd w:id="0"/>
    </w:p>
    <w:p w:rsidR="00F863F1" w:rsidRPr="00B76CFA" w:rsidRDefault="00F863F1" w:rsidP="004F6224">
      <w:pPr>
        <w:ind w:leftChars="-700" w:left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                         </w:t>
      </w:r>
      <w:r w:rsidRPr="00B76CF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B76CFA" w:rsidRDefault="00F863F1" w:rsidP="004F6224">
      <w:pPr>
        <w:ind w:leftChars="-700" w:left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B76CF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                  datetime.datetime.today().weekday()</w:t>
      </w:r>
    </w:p>
    <w:p w:rsidR="00F863F1" w:rsidRDefault="00F863F1" w:rsidP="004F6224">
      <w:pPr>
        <w:ind w:leftChars="-7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B76CFA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                  6</w:t>
      </w:r>
    </w:p>
    <w:p w:rsidR="00F863F1" w:rsidRDefault="00F863F1" w:rsidP="004F6224">
      <w:pPr>
        <w:numPr>
          <w:ilvl w:val="0"/>
          <w:numId w:val="1"/>
        </w:numPr>
        <w:ind w:leftChars="-400" w:left="31680" w:hangingChars="3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convert a string to datetime.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</w:p>
    <w:p w:rsidR="00F863F1" w:rsidRDefault="00F863F1" w:rsidP="004F6224">
      <w:pPr>
        <w:ind w:leftChars="-7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Sample String : Jan 1 2014 2:43PM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Expected Output : 2014-07-01 14:43:00</w:t>
      </w:r>
    </w:p>
    <w:p w:rsidR="00F863F1" w:rsidRPr="00452067" w:rsidRDefault="00F863F1" w:rsidP="00452067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Pr="00452067" w:rsidRDefault="00F863F1" w:rsidP="0045206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5206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import datetime  </w:t>
      </w:r>
    </w:p>
    <w:p w:rsidR="00F863F1" w:rsidRPr="00452067" w:rsidRDefault="00F863F1" w:rsidP="0045206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5206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x=datetime.datetime.now()  </w:t>
      </w:r>
    </w:p>
    <w:p w:rsidR="00F863F1" w:rsidRPr="00452067" w:rsidRDefault="00F863F1" w:rsidP="0045206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45206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date_object = x.strptime('Jul 1 2014 2:43PM','%b %d %Y %I:%M%p')</w:t>
      </w:r>
    </w:p>
    <w:p w:rsidR="00F863F1" w:rsidRPr="00452067" w:rsidRDefault="00F863F1" w:rsidP="0045206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45206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print(date_object)</w:t>
      </w:r>
    </w:p>
    <w:p w:rsidR="00F863F1" w:rsidRPr="00452067" w:rsidRDefault="00F863F1" w:rsidP="00452067">
      <w:pPr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  <w:r w:rsidRPr="00452067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2014-07-01 14:43:00</w:t>
      </w:r>
    </w:p>
    <w:p w:rsidR="00F863F1" w:rsidRDefault="00F863F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4F6224">
      <w:pPr>
        <w:numPr>
          <w:ilvl w:val="0"/>
          <w:numId w:val="1"/>
        </w:numPr>
        <w:ind w:leftChars="-400" w:left="31680" w:hangingChars="3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print yesterday, today, tomorrow.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x=datetime.datetime.today()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print("Today",x)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data=x+datetime.timedelta(days=1)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print("Tomorrow",data)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data1=x-datetime.timedelta(days=1)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print("Yesterday",data1)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Today 2020-11-22 18:06:25.947741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Tomorrow 2020-11-23 18:06:25.947741</w:t>
      </w:r>
    </w:p>
    <w:p w:rsidR="00F863F1" w:rsidRPr="00623E60" w:rsidRDefault="00F863F1" w:rsidP="00623E60">
      <w:pPr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  <w:r w:rsidRPr="00623E60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Yesterday 2020-11-21 18:06:25.947741</w:t>
      </w:r>
    </w:p>
    <w:p w:rsidR="00F863F1" w:rsidRDefault="00F863F1" w:rsidP="005C397C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452067">
      <w:pPr>
        <w:ind w:left="-80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4F6224">
      <w:pPr>
        <w:numPr>
          <w:ilvl w:val="0"/>
          <w:numId w:val="1"/>
        </w:numPr>
        <w:ind w:leftChars="-400" w:left="31680" w:hangingChars="3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add 5 seconds with the current time</w:t>
      </w:r>
    </w:p>
    <w:p w:rsidR="00F863F1" w:rsidRPr="00111335" w:rsidRDefault="00F863F1" w:rsidP="00111335">
      <w:pPr>
        <w:ind w:left="-8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1133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111335" w:rsidRDefault="00F863F1" w:rsidP="00111335">
      <w:pPr>
        <w:ind w:left="-8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1133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x=datetime.datetime.now()</w:t>
      </w:r>
    </w:p>
    <w:p w:rsidR="00F863F1" w:rsidRPr="00111335" w:rsidRDefault="00F863F1" w:rsidP="00111335">
      <w:pPr>
        <w:ind w:left="-8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1133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print("Current time",x)</w:t>
      </w:r>
    </w:p>
    <w:p w:rsidR="00F863F1" w:rsidRPr="00111335" w:rsidRDefault="00F863F1" w:rsidP="00111335">
      <w:pPr>
        <w:ind w:left="-8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1133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data=x+datetime.timedelta(0,5)</w:t>
      </w:r>
    </w:p>
    <w:p w:rsidR="00F863F1" w:rsidRPr="00111335" w:rsidRDefault="00F863F1" w:rsidP="00111335">
      <w:pPr>
        <w:ind w:left="-8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1133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print("Time After 5 Seconds",data)</w:t>
      </w:r>
    </w:p>
    <w:p w:rsidR="00F863F1" w:rsidRPr="00111335" w:rsidRDefault="00F863F1" w:rsidP="00111335">
      <w:pPr>
        <w:ind w:left="-8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11133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Current time 2020-11-22 18:23:14.432024</w:t>
      </w:r>
    </w:p>
    <w:p w:rsidR="00F863F1" w:rsidRPr="00111335" w:rsidRDefault="00F863F1" w:rsidP="00111335">
      <w:pPr>
        <w:ind w:left="-800"/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111335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Time After 5 Seconds 2020-11-22 18:23:19.432024</w:t>
      </w:r>
    </w:p>
    <w:p w:rsidR="00F863F1" w:rsidRDefault="00F863F1" w:rsidP="004F6224">
      <w:pPr>
        <w:ind w:leftChars="-7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4F6224">
      <w:pPr>
        <w:numPr>
          <w:ilvl w:val="0"/>
          <w:numId w:val="1"/>
        </w:numPr>
        <w:ind w:leftChars="-400" w:left="31680" w:hangingChars="3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get week number.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</w:p>
    <w:p w:rsidR="00F863F1" w:rsidRDefault="00F863F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Sample Date : 2015, 6, 16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Expected Output : 25</w:t>
      </w:r>
    </w:p>
    <w:p w:rsidR="00F863F1" w:rsidRPr="005249C1" w:rsidRDefault="00F863F1" w:rsidP="005249C1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5249C1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5249C1" w:rsidRDefault="00F863F1" w:rsidP="005249C1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5249C1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x=datetime.date(2015, 6, 16).strftime("%V")</w:t>
      </w:r>
    </w:p>
    <w:p w:rsidR="00F863F1" w:rsidRPr="005249C1" w:rsidRDefault="00F863F1" w:rsidP="005249C1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5249C1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print(x)</w:t>
      </w:r>
    </w:p>
    <w:p w:rsidR="00F863F1" w:rsidRDefault="00F863F1" w:rsidP="00C534EC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5249C1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25</w:t>
      </w:r>
    </w:p>
    <w:p w:rsidR="00F863F1" w:rsidRDefault="00F863F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4F6224">
      <w:pPr>
        <w:numPr>
          <w:ilvl w:val="0"/>
          <w:numId w:val="1"/>
        </w:numPr>
        <w:ind w:leftChars="-400" w:left="31680" w:hangingChars="3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drop microseconds from datetime</w:t>
      </w:r>
    </w:p>
    <w:p w:rsidR="00F863F1" w:rsidRPr="003303C3" w:rsidRDefault="00F863F1" w:rsidP="001A0BD3">
      <w:pPr>
        <w:ind w:left="-8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3303C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import datetime</w:t>
      </w:r>
    </w:p>
    <w:p w:rsidR="00F863F1" w:rsidRPr="003303C3" w:rsidRDefault="00F863F1" w:rsidP="001A0BD3">
      <w:pPr>
        <w:ind w:left="-8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3303C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y=datetime.datetime.today().replace(microsecond=0)</w:t>
      </w:r>
    </w:p>
    <w:p w:rsidR="00F863F1" w:rsidRPr="003303C3" w:rsidRDefault="00F863F1" w:rsidP="001A0BD3">
      <w:pPr>
        <w:ind w:left="-8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3303C3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print(y)</w:t>
      </w:r>
    </w:p>
    <w:p w:rsidR="00F863F1" w:rsidRPr="003303C3" w:rsidRDefault="00F863F1" w:rsidP="001A0BD3">
      <w:pPr>
        <w:ind w:left="-800"/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  <w:r w:rsidRPr="003303C3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2020-11-23 05:48:26</w:t>
      </w:r>
    </w:p>
    <w:p w:rsidR="00F863F1" w:rsidRDefault="00F863F1" w:rsidP="004F6224">
      <w:pPr>
        <w:ind w:leftChars="-7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4F6224">
      <w:pPr>
        <w:numPr>
          <w:ilvl w:val="0"/>
          <w:numId w:val="1"/>
        </w:numPr>
        <w:ind w:leftChars="-400" w:left="31680" w:hangingChars="3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get days between two dates.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</w:p>
    <w:p w:rsidR="00F863F1" w:rsidRDefault="00F863F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Sample Dates : 2000,2,28, 2001,2,28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Expected Output : 366 days, 0:00:00</w:t>
      </w:r>
    </w:p>
    <w:p w:rsidR="00F863F1" w:rsidRPr="00EA27A1" w:rsidRDefault="00F863F1" w:rsidP="00EA27A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Pr="00A16800" w:rsidRDefault="00F863F1" w:rsidP="00EA27A1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1680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from datetime import date</w:t>
      </w:r>
    </w:p>
    <w:p w:rsidR="00F863F1" w:rsidRPr="00A16800" w:rsidRDefault="00F863F1" w:rsidP="00EA27A1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1680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a = date(2000,2,28)</w:t>
      </w:r>
    </w:p>
    <w:p w:rsidR="00F863F1" w:rsidRPr="00A16800" w:rsidRDefault="00F863F1" w:rsidP="00EA27A1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1680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b = date(2001,2,28)</w:t>
      </w:r>
    </w:p>
    <w:p w:rsidR="00F863F1" w:rsidRPr="00A16800" w:rsidRDefault="00F863F1" w:rsidP="00EA27A1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1680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print(b-a)</w:t>
      </w:r>
    </w:p>
    <w:p w:rsidR="00F863F1" w:rsidRDefault="00F863F1" w:rsidP="00A16800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A16800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366 days, 0:00:00</w:t>
      </w:r>
    </w:p>
    <w:p w:rsidR="00F863F1" w:rsidRDefault="00F863F1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AD4F4B">
      <w:pPr>
        <w:numPr>
          <w:ilvl w:val="0"/>
          <w:numId w:val="1"/>
        </w:numPr>
        <w:ind w:left="-330" w:hanging="47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get the number of days of a given month and year.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def days_in_month(month, year):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if month =='April' or month =='june' or month == 'September' or month =='November':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print(30)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elif month =='January' or month =='March' or month == 'May' or month =='July':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print(31)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elif month =='February' and is_leap_year(year)==True: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print(29)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elif month =='February' and is_leap_year(year)==False: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print(28)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else: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print('Blank')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       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       </w:t>
      </w:r>
    </w:p>
    <w:p w:rsidR="00F863F1" w:rsidRPr="00A61A27" w:rsidRDefault="00F863F1" w:rsidP="00A61A27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A61A27"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       </w:t>
      </w:r>
    </w:p>
    <w:p w:rsidR="00F863F1" w:rsidRDefault="00F863F1" w:rsidP="00AD4F4B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F863F1" w:rsidRDefault="00F863F1" w:rsidP="00AD4F4B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sectPr w:rsidR="00F863F1" w:rsidSect="006C78B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3F1" w:rsidRDefault="00F863F1" w:rsidP="006C78BC">
      <w:r>
        <w:separator/>
      </w:r>
    </w:p>
  </w:endnote>
  <w:endnote w:type="continuationSeparator" w:id="0">
    <w:p w:rsidR="00F863F1" w:rsidRDefault="00F863F1" w:rsidP="006C7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3F1" w:rsidRDefault="00F863F1" w:rsidP="006C78BC">
      <w:r>
        <w:separator/>
      </w:r>
    </w:p>
  </w:footnote>
  <w:footnote w:type="continuationSeparator" w:id="0">
    <w:p w:rsidR="00F863F1" w:rsidRDefault="00F863F1" w:rsidP="006C7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3F1" w:rsidRDefault="00F863F1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Assignments on DateTime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B5A48"/>
    <w:multiLevelType w:val="singleLevel"/>
    <w:tmpl w:val="155B5A48"/>
    <w:lvl w:ilvl="0">
      <w:start w:val="1"/>
      <w:numFmt w:val="lowerLetter"/>
      <w:suff w:val="space"/>
      <w:lvlText w:val="%1)"/>
      <w:lvlJc w:val="left"/>
      <w:rPr>
        <w:rFonts w:cs="Times New Roman"/>
      </w:rPr>
    </w:lvl>
  </w:abstractNum>
  <w:abstractNum w:abstractNumId="1">
    <w:nsid w:val="25FBB8B7"/>
    <w:multiLevelType w:val="singleLevel"/>
    <w:tmpl w:val="25FBB8B7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0646E7E"/>
    <w:rsid w:val="000171B0"/>
    <w:rsid w:val="00077C9A"/>
    <w:rsid w:val="000B3BA6"/>
    <w:rsid w:val="00111335"/>
    <w:rsid w:val="001A0BD3"/>
    <w:rsid w:val="001C6949"/>
    <w:rsid w:val="002F303B"/>
    <w:rsid w:val="003303C3"/>
    <w:rsid w:val="00452067"/>
    <w:rsid w:val="0048555F"/>
    <w:rsid w:val="00493FC5"/>
    <w:rsid w:val="004A2762"/>
    <w:rsid w:val="004F6224"/>
    <w:rsid w:val="005249C1"/>
    <w:rsid w:val="005B1852"/>
    <w:rsid w:val="005C0E57"/>
    <w:rsid w:val="005C397C"/>
    <w:rsid w:val="00623E60"/>
    <w:rsid w:val="00680682"/>
    <w:rsid w:val="006A0E7D"/>
    <w:rsid w:val="006C78BC"/>
    <w:rsid w:val="006E1A55"/>
    <w:rsid w:val="00757F2F"/>
    <w:rsid w:val="007614C0"/>
    <w:rsid w:val="00786D37"/>
    <w:rsid w:val="00843941"/>
    <w:rsid w:val="00903BEA"/>
    <w:rsid w:val="0098311E"/>
    <w:rsid w:val="009B718D"/>
    <w:rsid w:val="00A16800"/>
    <w:rsid w:val="00A61A27"/>
    <w:rsid w:val="00AD4F4B"/>
    <w:rsid w:val="00B01BEA"/>
    <w:rsid w:val="00B76CFA"/>
    <w:rsid w:val="00B94986"/>
    <w:rsid w:val="00C10EE7"/>
    <w:rsid w:val="00C534EC"/>
    <w:rsid w:val="00C82C3C"/>
    <w:rsid w:val="00C9299E"/>
    <w:rsid w:val="00D47445"/>
    <w:rsid w:val="00EA27A1"/>
    <w:rsid w:val="00F17754"/>
    <w:rsid w:val="00F61615"/>
    <w:rsid w:val="00F863F1"/>
    <w:rsid w:val="16B53CAD"/>
    <w:rsid w:val="2DB27097"/>
    <w:rsid w:val="30646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BC"/>
    <w:rPr>
      <w:rFonts w:ascii="Calibri" w:hAnsi="Calibri"/>
      <w:sz w:val="20"/>
      <w:szCs w:val="20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C78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718D"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6C78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718D"/>
    <w:rPr>
      <w:rFonts w:ascii="Calibri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6C78BC"/>
    <w:pPr>
      <w:spacing w:beforeAutospacing="1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6C78B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1715</TotalTime>
  <Pages>4</Pages>
  <Words>507</Words>
  <Characters>2890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Write a Python program to get the current time in Python</dc:title>
  <dc:subject/>
  <dc:creator>google1565232260</dc:creator>
  <cp:keywords/>
  <dc:description/>
  <cp:lastModifiedBy>917780472534</cp:lastModifiedBy>
  <cp:revision>12</cp:revision>
  <dcterms:created xsi:type="dcterms:W3CDTF">2020-11-19T09:18:00Z</dcterms:created>
  <dcterms:modified xsi:type="dcterms:W3CDTF">2020-11-23T11:29:00Z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