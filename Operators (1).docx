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0B" w:rsidRDefault="00E3110B" w:rsidP="00E3110B">
      <w:pPr>
        <w:ind w:leftChars="-600" w:left="31680" w:hangingChars="200" w:firstLine="31680"/>
      </w:pP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 the following addition (</w:t>
      </w:r>
      <w:r>
        <w:rPr>
          <w:rStyle w:val="HTMLCode"/>
          <w:rFonts w:ascii="Calibri" w:eastAsia="Times New Roman" w:hAnsi="monospace" w:cs="monospace"/>
          <w:color w:val="000000"/>
          <w:sz w:val="24"/>
          <w:szCs w:val="24"/>
          <w:shd w:val="clear" w:color="auto" w:fill="F1F1F1"/>
        </w:rPr>
        <w:t>+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) operator</w:t>
      </w:r>
    </w:p>
    <w:p w:rsidR="00E3110B" w:rsidRDefault="00E3110B" w:rsidP="005F4806">
      <w:pPr>
        <w:ind w:leftChars="-500" w:left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 xml:space="preserve">        a = [10, 20]</w:t>
      </w:r>
    </w:p>
    <w:p w:rsidR="00E3110B" w:rsidRDefault="00E3110B" w:rsidP="005F4806">
      <w:pPr>
        <w:ind w:leftChars="-500" w:left="31680" w:firstLineChars="55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b = a</w:t>
      </w:r>
    </w:p>
    <w:p w:rsidR="00E3110B" w:rsidRDefault="00E3110B" w:rsidP="005F4806">
      <w:pPr>
        <w:ind w:leftChars="-500" w:left="31680" w:firstLineChars="45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b += [30, 40]</w:t>
      </w:r>
    </w:p>
    <w:p w:rsidR="00E3110B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print(a)</w:t>
      </w:r>
    </w:p>
    <w:p w:rsidR="00E3110B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print(b)</w:t>
      </w:r>
    </w:p>
    <w:p w:rsidR="00E3110B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a = [10, 20]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b = a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b += [30, 40]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print(a)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print(b)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[10, 20, 30, 40]</w:t>
      </w:r>
    </w:p>
    <w:p w:rsidR="00E3110B" w:rsidRPr="00B31C85" w:rsidRDefault="00E3110B" w:rsidP="005F4806">
      <w:pPr>
        <w:ind w:leftChars="-500" w:left="31680" w:firstLineChars="5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 w:rsidRPr="00B31C8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[10, 20, 30, 40]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print(2%6)</w:t>
      </w:r>
    </w:p>
    <w:p w:rsidR="00E3110B" w:rsidRDefault="00E3110B" w:rsidP="00F944CE">
      <w:pPr>
        <w:numPr>
          <w:ilvl w:val="0"/>
          <w:numId w:val="2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05pt;height:0;z-index:251660800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ValueError</w:t>
      </w:r>
    </w:p>
    <w:p w:rsidR="00E3110B" w:rsidRDefault="00E3110B" w:rsidP="00F944CE">
      <w:pPr>
        <w:numPr>
          <w:ilvl w:val="0"/>
          <w:numId w:val="2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 id="_x0000_s1027" type="#_x0000_t201" style="position:absolute;margin-left:0;margin-top:0;width:.05pt;height:0;z-index:251659776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0.33</w:t>
      </w:r>
    </w:p>
    <w:p w:rsidR="00E3110B" w:rsidRDefault="00E3110B" w:rsidP="00F944CE">
      <w:pPr>
        <w:numPr>
          <w:ilvl w:val="0"/>
          <w:numId w:val="2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 id="_x0000_s1028" type="#_x0000_t201" style="position:absolute;margin-left:0;margin-top:0;width:.05pt;height:0;z-index:251658752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 w:rsidRPr="00F944CE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2</w:t>
      </w:r>
    </w:p>
    <w:p w:rsidR="00E3110B" w:rsidRDefault="00E3110B" w:rsidP="005F4806">
      <w:pPr>
        <w:ind w:leftChars="-600" w:left="31680" w:hangingChars="166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 the following code:</w:t>
      </w:r>
    </w:p>
    <w:p w:rsidR="00E3110B" w:rsidRDefault="00E3110B" w:rsidP="005F4806">
      <w:pPr>
        <w:ind w:leftChars="-318" w:left="31680" w:hangingChars="5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print(bool(0), bool(3.14159), bool(-3), bool(1.0+1j))</w:t>
      </w:r>
    </w:p>
    <w:p w:rsidR="00E3110B" w:rsidRDefault="00E3110B" w:rsidP="00C06189">
      <w:pPr>
        <w:numPr>
          <w:ilvl w:val="0"/>
          <w:numId w:val="3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 id="_x0000_s1029" type="#_x0000_t201" style="position:absolute;margin-left:0;margin-top:0;width:.05pt;height:0;z-index:251657728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True True False True</w:t>
      </w:r>
      <w:r>
        <w:rPr>
          <w:noProof/>
          <w:lang w:eastAsia="en-US"/>
        </w:rPr>
        <w:pict>
          <v:shape id="_x0000_s1030" type="#_x0000_t201" style="position:absolute;margin-left:0;margin-top:0;width:.05pt;height:0;z-index:251656704;mso-position-horizontal-relative:char;mso-position-vertical-relative:line" filled="f">
            <o:lock v:ext="edit" aspectratio="t"/>
          </v:shape>
        </w:pict>
      </w:r>
    </w:p>
    <w:p w:rsidR="00E3110B" w:rsidRDefault="00E3110B" w:rsidP="00C06189">
      <w:pPr>
        <w:numPr>
          <w:ilvl w:val="0"/>
          <w:numId w:val="3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 w:rsidRPr="00C06189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False True True True</w:t>
      </w:r>
    </w:p>
    <w:p w:rsidR="00E3110B" w:rsidRDefault="00E3110B" w:rsidP="00833BB9">
      <w:pPr>
        <w:numPr>
          <w:ilvl w:val="0"/>
          <w:numId w:val="3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 id="_x0000_s1031" type="#_x0000_t201" style="position:absolute;margin-left:0;margin-top:0;width:.05pt;height:0;z-index:251655680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True True False True</w:t>
      </w:r>
    </w:p>
    <w:p w:rsidR="00E3110B" w:rsidRDefault="00E3110B" w:rsidP="008F3545">
      <w:pPr>
        <w:numPr>
          <w:ilvl w:val="0"/>
          <w:numId w:val="3"/>
        </w:numP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noProof/>
          <w:lang w:eastAsia="en-US"/>
        </w:rPr>
        <w:pict>
          <v:shape id="_x0000_s1032" type="#_x0000_t201" style="position:absolute;margin-left:0;margin-top:0;width:.05pt;height:0;z-index:251654656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False True False True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 the expression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print(-18 // 4) ?</w:t>
      </w:r>
    </w:p>
    <w:p w:rsidR="00E3110B" w:rsidRDefault="00E3110B" w:rsidP="004860D5">
      <w:pPr>
        <w:ind w:left="-120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 xml:space="preserve">            </w:t>
      </w:r>
      <w:r w:rsidRPr="004860D5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-5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What is the output of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print(2 ** 3 ** 2) ?</w:t>
      </w:r>
    </w:p>
    <w:p w:rsidR="00E3110B" w:rsidRDefault="00E3110B" w:rsidP="005218B4">
      <w:pPr>
        <w:ind w:left="-120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 xml:space="preserve">    </w:t>
      </w:r>
      <w:r w:rsidRPr="001866DE">
        <w:rPr>
          <w:rFonts w:eastAsia="Times New Roman" w:hAnsi="sans-serif" w:cs="sans-serif"/>
          <w:color w:val="000000"/>
          <w:sz w:val="24"/>
          <w:szCs w:val="24"/>
          <w:highlight w:val="cyan"/>
          <w:shd w:val="clear" w:color="auto" w:fill="FEFEFE"/>
        </w:rPr>
        <w:t>512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4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100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in binary and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11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is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  <w:t>1011. What is the output of the following bitwise operators?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 w:eastAsia="Times New Roman" w:hAnsi="sans-serif" w:cs="sans-serif"/>
          <w:color w:val="000000"/>
          <w:shd w:val="clear" w:color="auto" w:fill="FEFEFE"/>
        </w:rPr>
        <w:t xml:space="preserve">       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a = 4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b = 11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print(a | b)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print(a &gt;&gt; 2)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 w:rsidRPr="0064359E"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  <w:t>15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</w:rPr>
      </w:pPr>
      <w:r w:rsidRPr="00CD2814"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  <w:t>1</w:t>
      </w:r>
    </w:p>
    <w:p w:rsidR="00E3110B" w:rsidRDefault="00E3110B" w:rsidP="005F4806">
      <w:pPr>
        <w:ind w:leftChars="-800" w:left="31680"/>
        <w:rPr>
          <w:rFonts w:eastAsia="Times New Roman" w:hAnsi="sans-serif" w:cs="sans-serif"/>
          <w:color w:val="000000"/>
          <w:sz w:val="24"/>
          <w:szCs w:val="24"/>
          <w:shd w:val="clear" w:color="auto" w:fill="FEFEFE"/>
        </w:rPr>
      </w:pP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What is the value of the following Python Expression</w:t>
      </w:r>
    </w:p>
    <w:p w:rsidR="00E3110B" w:rsidRDefault="00E3110B" w:rsidP="008F3545">
      <w:pPr>
        <w:ind w:leftChars="-800" w:left="31680" w:firstLineChars="350" w:firstLine="31680"/>
        <w:rPr>
          <w:sz w:val="24"/>
          <w:szCs w:val="24"/>
        </w:rPr>
      </w:pPr>
      <w:r>
        <w:rPr>
          <w:sz w:val="24"/>
          <w:szCs w:val="24"/>
        </w:rPr>
        <w:t>print(36 / 4)</w:t>
      </w:r>
    </w:p>
    <w:p w:rsidR="00E3110B" w:rsidRDefault="00E3110B" w:rsidP="008F3545">
      <w:pPr>
        <w:ind w:leftChars="-800" w:left="31680" w:firstLineChars="350" w:firstLine="3168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CB2457">
        <w:rPr>
          <w:sz w:val="24"/>
          <w:szCs w:val="24"/>
          <w:highlight w:val="cyan"/>
        </w:rPr>
        <w:t>9.0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What is the output of the following assignment operator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t xml:space="preserve">    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y = 10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x = y += 2</w:t>
      </w:r>
    </w:p>
    <w:p w:rsidR="00E3110B" w:rsidRPr="0063695C" w:rsidRDefault="00E3110B" w:rsidP="008F354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print(x)</w:t>
      </w:r>
      <w:r w:rsidRPr="0063695C">
        <w:rPr>
          <w:rFonts w:ascii="Consolas" w:hAnsi="Consolas" w:cs="Consolas"/>
          <w:color w:val="000000"/>
        </w:rPr>
        <w:t xml:space="preserve">        </w:t>
      </w:r>
    </w:p>
    <w:p w:rsidR="00E3110B" w:rsidRPr="0063695C" w:rsidRDefault="00E3110B" w:rsidP="0063695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highlight w:val="cyan"/>
        </w:rPr>
      </w:pPr>
      <w:r w:rsidRPr="0063695C">
        <w:rPr>
          <w:rFonts w:ascii="Consolas" w:hAnsi="Consolas" w:cs="Consolas"/>
          <w:color w:val="000000"/>
          <w:highlight w:val="cyan"/>
        </w:rPr>
        <w:t>y = 10</w:t>
      </w:r>
    </w:p>
    <w:p w:rsidR="00E3110B" w:rsidRPr="0063695C" w:rsidRDefault="00E3110B" w:rsidP="0063695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highlight w:val="cyan"/>
        </w:rPr>
      </w:pPr>
      <w:r w:rsidRPr="0063695C">
        <w:rPr>
          <w:rFonts w:ascii="Consolas" w:hAnsi="Consolas" w:cs="Consolas"/>
          <w:color w:val="000000"/>
          <w:highlight w:val="cyan"/>
        </w:rPr>
        <w:t>x = y=y+2</w:t>
      </w:r>
    </w:p>
    <w:p w:rsidR="00E3110B" w:rsidRPr="0063695C" w:rsidRDefault="00E3110B" w:rsidP="0063695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highlight w:val="cyan"/>
        </w:rPr>
      </w:pPr>
      <w:r w:rsidRPr="0063695C">
        <w:rPr>
          <w:rFonts w:ascii="Consolas" w:hAnsi="Consolas" w:cs="Consolas"/>
          <w:color w:val="000000"/>
          <w:highlight w:val="cyan"/>
        </w:rPr>
        <w:t>print(x)</w:t>
      </w:r>
    </w:p>
    <w:p w:rsidR="00E3110B" w:rsidRPr="0063695C" w:rsidRDefault="00E3110B" w:rsidP="0063695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</w:rPr>
      </w:pPr>
      <w:r w:rsidRPr="0063695C">
        <w:rPr>
          <w:rFonts w:ascii="Consolas" w:hAnsi="Consolas" w:cs="Consolas"/>
          <w:color w:val="000000"/>
          <w:highlight w:val="cyan"/>
        </w:rPr>
        <w:t>12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What is the output of print(2 * 3 ** 3 * 4)</w:t>
      </w:r>
    </w:p>
    <w:p w:rsidR="00E3110B" w:rsidRPr="00502AA1" w:rsidRDefault="00E3110B" w:rsidP="00502AA1">
      <w:pPr>
        <w:ind w:left="-1200"/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 </w:t>
      </w:r>
      <w:r w:rsidRPr="00502AA1">
        <w:rPr>
          <w:sz w:val="24"/>
          <w:szCs w:val="24"/>
          <w:highlight w:val="cyan"/>
        </w:rPr>
        <w:t>216</w:t>
      </w:r>
    </w:p>
    <w:p w:rsidR="00E3110B" w:rsidRDefault="00E3110B" w:rsidP="00502AA1">
      <w:pPr>
        <w:ind w:left="-1200"/>
        <w:rPr>
          <w:sz w:val="24"/>
          <w:szCs w:val="24"/>
        </w:rPr>
      </w:pP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Which of the following operators has the highest precedence?</w:t>
      </w:r>
    </w:p>
    <w:p w:rsidR="00E3110B" w:rsidRPr="009A42BE" w:rsidRDefault="00E3110B" w:rsidP="00502AA1">
      <w:pPr>
        <w:ind w:left="-120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Here option is not given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What is the output of print(10 - 4 * 2) ?</w:t>
      </w:r>
    </w:p>
    <w:p w:rsidR="00E3110B" w:rsidRDefault="00E3110B" w:rsidP="00205120">
      <w:pPr>
        <w:ind w:left="-120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05120">
        <w:rPr>
          <w:sz w:val="24"/>
          <w:szCs w:val="24"/>
          <w:highlight w:val="cyan"/>
        </w:rPr>
        <w:t>2</w:t>
      </w:r>
    </w:p>
    <w:p w:rsidR="00E3110B" w:rsidRDefault="00E3110B" w:rsidP="005F4806">
      <w:pPr>
        <w:numPr>
          <w:ilvl w:val="0"/>
          <w:numId w:val="1"/>
        </w:numPr>
        <w:ind w:leftChars="-600" w:left="31680" w:hangingChars="200" w:firstLine="31680"/>
        <w:rPr>
          <w:sz w:val="24"/>
          <w:szCs w:val="24"/>
        </w:rPr>
      </w:pPr>
      <w:r>
        <w:rPr>
          <w:sz w:val="24"/>
          <w:szCs w:val="24"/>
        </w:rPr>
        <w:t>What is the output of the following code: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t xml:space="preserve">        </w:t>
      </w: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x = 6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y = 2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print(x ** y)</w:t>
      </w:r>
    </w:p>
    <w:p w:rsidR="00E3110B" w:rsidRDefault="00E3110B" w:rsidP="00E9147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onsolas" w:hAnsi="Consolas" w:cs="Consolas"/>
          <w:color w:val="000000"/>
          <w:bdr w:val="single" w:sz="4" w:space="0" w:color="DDDDDD"/>
          <w:shd w:val="clear" w:color="auto" w:fill="F6F6F6"/>
        </w:rPr>
        <w:t>print(x // y)\</w:t>
      </w:r>
    </w:p>
    <w:p w:rsidR="00E3110B" w:rsidRPr="00DE293E" w:rsidRDefault="00E3110B" w:rsidP="00E9147D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</w:pPr>
      <w:r w:rsidRPr="00DE293E"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  <w:t>36</w:t>
      </w:r>
    </w:p>
    <w:p w:rsidR="00E3110B" w:rsidRDefault="00E3110B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onsolas" w:hAnsi="Consolas" w:cs="Consolas"/>
          <w:color w:val="000000"/>
        </w:rPr>
      </w:pPr>
      <w:r w:rsidRPr="00DE293E">
        <w:rPr>
          <w:rFonts w:ascii="Consolas" w:hAnsi="Consolas" w:cs="Consolas"/>
          <w:color w:val="000000"/>
          <w:highlight w:val="cyan"/>
          <w:bdr w:val="single" w:sz="4" w:space="0" w:color="DDDDDD"/>
          <w:shd w:val="clear" w:color="auto" w:fill="F6F6F6"/>
        </w:rPr>
        <w:t>3</w:t>
      </w:r>
    </w:p>
    <w:p w:rsidR="00E3110B" w:rsidRDefault="00E3110B" w:rsidP="005F4806">
      <w:pPr>
        <w:ind w:leftChars="-800" w:left="31680"/>
        <w:rPr>
          <w:sz w:val="24"/>
          <w:szCs w:val="24"/>
        </w:rPr>
      </w:pPr>
    </w:p>
    <w:p w:rsidR="00E3110B" w:rsidRDefault="00E3110B" w:rsidP="00042692">
      <w:pPr>
        <w:ind w:leftChars="-800" w:left="31680"/>
        <w:rPr>
          <w:sz w:val="24"/>
          <w:szCs w:val="24"/>
        </w:rPr>
      </w:pPr>
    </w:p>
    <w:sectPr w:rsidR="00E3110B" w:rsidSect="00B40B12">
      <w:headerReference w:type="default" r:id="rId7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10B" w:rsidRDefault="00E3110B" w:rsidP="00B40B12">
      <w:r>
        <w:separator/>
      </w:r>
    </w:p>
  </w:endnote>
  <w:endnote w:type="continuationSeparator" w:id="0">
    <w:p w:rsidR="00E3110B" w:rsidRDefault="00E3110B" w:rsidP="00B40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10B" w:rsidRDefault="00E3110B" w:rsidP="00B40B12">
      <w:r>
        <w:separator/>
      </w:r>
    </w:p>
  </w:footnote>
  <w:footnote w:type="continuationSeparator" w:id="0">
    <w:p w:rsidR="00E3110B" w:rsidRDefault="00E3110B" w:rsidP="00B40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10B" w:rsidRDefault="00E3110B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>Assignment on operators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0D2011"/>
    <w:multiLevelType w:val="singleLevel"/>
    <w:tmpl w:val="A20D2011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>
    <w:nsid w:val="CED522C2"/>
    <w:multiLevelType w:val="singleLevel"/>
    <w:tmpl w:val="CED522C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2">
    <w:nsid w:val="75B8D979"/>
    <w:multiLevelType w:val="singleLevel"/>
    <w:tmpl w:val="75B8D97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D376AD9"/>
    <w:rsid w:val="00042692"/>
    <w:rsid w:val="000E4F4F"/>
    <w:rsid w:val="001866DE"/>
    <w:rsid w:val="00205120"/>
    <w:rsid w:val="004860D5"/>
    <w:rsid w:val="00502AA1"/>
    <w:rsid w:val="005218B4"/>
    <w:rsid w:val="005A0CDB"/>
    <w:rsid w:val="005F4806"/>
    <w:rsid w:val="0063695C"/>
    <w:rsid w:val="0064359E"/>
    <w:rsid w:val="006716D5"/>
    <w:rsid w:val="006919A3"/>
    <w:rsid w:val="00833BB9"/>
    <w:rsid w:val="008F3545"/>
    <w:rsid w:val="009A42BE"/>
    <w:rsid w:val="00A563BC"/>
    <w:rsid w:val="00A66CDA"/>
    <w:rsid w:val="00AB6075"/>
    <w:rsid w:val="00AC1C5E"/>
    <w:rsid w:val="00AF1178"/>
    <w:rsid w:val="00B31C85"/>
    <w:rsid w:val="00B323C2"/>
    <w:rsid w:val="00B40B12"/>
    <w:rsid w:val="00B652DE"/>
    <w:rsid w:val="00C06189"/>
    <w:rsid w:val="00CB2457"/>
    <w:rsid w:val="00CD2814"/>
    <w:rsid w:val="00DE293E"/>
    <w:rsid w:val="00E3110B"/>
    <w:rsid w:val="00E67908"/>
    <w:rsid w:val="00E9147D"/>
    <w:rsid w:val="00EA64EA"/>
    <w:rsid w:val="00EB09E1"/>
    <w:rsid w:val="00F944CE"/>
    <w:rsid w:val="00FC1F2B"/>
    <w:rsid w:val="0D37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12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40B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7908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B40B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7908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B40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08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B40B12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rsid w:val="00B40B12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99"/>
    <w:qFormat/>
    <w:rsid w:val="00B40B12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317</TotalTime>
  <Pages>2</Pages>
  <Words>180</Words>
  <Characters>1026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What is the output of the following addition (+) operator</dc:title>
  <dc:subject/>
  <dc:creator>Mukesh</dc:creator>
  <cp:keywords/>
  <dc:description/>
  <cp:lastModifiedBy>917780472534</cp:lastModifiedBy>
  <cp:revision>18</cp:revision>
  <dcterms:created xsi:type="dcterms:W3CDTF">2020-11-15T05:33:00Z</dcterms:created>
  <dcterms:modified xsi:type="dcterms:W3CDTF">2020-11-16T05:03:00Z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