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3E1" w:rsidRDefault="007F33E1" w:rsidP="007F33E1">
      <w:pPr>
        <w:ind w:leftChars="-500" w:left="31680" w:hangingChars="200" w:firstLine="31680"/>
        <w:rPr>
          <w:sz w:val="24"/>
          <w:szCs w:val="24"/>
        </w:rPr>
      </w:pPr>
    </w:p>
    <w:p w:rsidR="007F33E1" w:rsidRDefault="007F33E1" w:rsidP="00C8515C">
      <w:pPr>
        <w:numPr>
          <w:ilvl w:val="0"/>
          <w:numId w:val="1"/>
        </w:numPr>
        <w:ind w:leftChars="-500" w:left="31680" w:hangingChars="200" w:firstLine="31680"/>
        <w:rPr>
          <w:sz w:val="24"/>
          <w:szCs w:val="24"/>
        </w:rPr>
      </w:pPr>
      <w:r>
        <w:rPr>
          <w:sz w:val="24"/>
          <w:szCs w:val="24"/>
        </w:rPr>
        <w:t>Create a 4X2 integer array and Prints its attributes</w:t>
      </w:r>
    </w:p>
    <w:p w:rsidR="007F33E1" w:rsidRDefault="007F33E1" w:rsidP="00C8515C">
      <w:pPr>
        <w:ind w:leftChars="-700" w:left="31680"/>
        <w:rPr>
          <w:sz w:val="24"/>
          <w:szCs w:val="24"/>
        </w:rPr>
      </w:pPr>
      <w:r>
        <w:rPr>
          <w:sz w:val="24"/>
          <w:szCs w:val="24"/>
        </w:rPr>
        <w:t xml:space="preserve">     Attributes like:</w:t>
      </w:r>
    </w:p>
    <w:p w:rsidR="007F33E1" w:rsidRDefault="007F33E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shape of an array.-2</w:t>
      </w:r>
    </w:p>
    <w:p w:rsidR="007F33E1" w:rsidRDefault="007F33E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Array dimensions.</w:t>
      </w:r>
    </w:p>
    <w:p w:rsidR="007F33E1" w:rsidRDefault="007F33E1" w:rsidP="001B155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Length of each element of the array in bytes.</w:t>
      </w:r>
    </w:p>
    <w:p w:rsidR="007F33E1" w:rsidRDefault="007F33E1" w:rsidP="006E7010">
      <w:pPr>
        <w:tabs>
          <w:tab w:val="left" w:pos="425"/>
        </w:tabs>
        <w:rPr>
          <w:sz w:val="24"/>
          <w:szCs w:val="24"/>
        </w:rPr>
      </w:pPr>
    </w:p>
    <w:p w:rsidR="007F33E1" w:rsidRDefault="007F33E1" w:rsidP="006E7010">
      <w:pPr>
        <w:tabs>
          <w:tab w:val="left" w:pos="425"/>
        </w:tabs>
        <w:rPr>
          <w:sz w:val="24"/>
          <w:szCs w:val="24"/>
        </w:rPr>
      </w:pPr>
    </w:p>
    <w:p w:rsidR="007F33E1" w:rsidRPr="006E7010" w:rsidRDefault="007F33E1" w:rsidP="006E7010">
      <w:pPr>
        <w:pBdr>
          <w:top w:val="single" w:sz="4" w:space="12" w:color="E6E6E6"/>
          <w:left w:val="single" w:sz="4" w:space="12" w:color="E6E6E6"/>
          <w:bottom w:val="single" w:sz="4" w:space="12" w:color="E6E6E6"/>
          <w:right w:val="single" w:sz="4" w:space="12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highlight w:val="cyan"/>
        </w:rPr>
      </w:pPr>
      <w:r w:rsidRPr="006E7010">
        <w:rPr>
          <w:rFonts w:ascii="Consolas" w:hAnsi="Consolas" w:cs="Courier New"/>
          <w:highlight w:val="cyan"/>
        </w:rPr>
        <w:t>import numpy</w:t>
      </w:r>
    </w:p>
    <w:p w:rsidR="007F33E1" w:rsidRPr="006E7010" w:rsidRDefault="007F33E1" w:rsidP="006E7010">
      <w:pPr>
        <w:pBdr>
          <w:top w:val="single" w:sz="4" w:space="12" w:color="E6E6E6"/>
          <w:left w:val="single" w:sz="4" w:space="12" w:color="E6E6E6"/>
          <w:bottom w:val="single" w:sz="4" w:space="12" w:color="E6E6E6"/>
          <w:right w:val="single" w:sz="4" w:space="12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highlight w:val="cyan"/>
        </w:rPr>
      </w:pPr>
      <w:r w:rsidRPr="006E7010">
        <w:rPr>
          <w:rFonts w:ascii="Consolas" w:hAnsi="Consolas" w:cs="Courier New"/>
          <w:highlight w:val="cyan"/>
        </w:rPr>
        <w:t>firstArray = numpy.empty([4,2])</w:t>
      </w:r>
    </w:p>
    <w:p w:rsidR="007F33E1" w:rsidRPr="006E7010" w:rsidRDefault="007F33E1" w:rsidP="006E7010">
      <w:pPr>
        <w:pBdr>
          <w:top w:val="single" w:sz="4" w:space="12" w:color="E6E6E6"/>
          <w:left w:val="single" w:sz="4" w:space="12" w:color="E6E6E6"/>
          <w:bottom w:val="single" w:sz="4" w:space="12" w:color="E6E6E6"/>
          <w:right w:val="single" w:sz="4" w:space="12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highlight w:val="cyan"/>
        </w:rPr>
      </w:pPr>
    </w:p>
    <w:p w:rsidR="007F33E1" w:rsidRPr="006E7010" w:rsidRDefault="007F33E1" w:rsidP="006E7010">
      <w:pPr>
        <w:pBdr>
          <w:top w:val="single" w:sz="4" w:space="12" w:color="E6E6E6"/>
          <w:left w:val="single" w:sz="4" w:space="12" w:color="E6E6E6"/>
          <w:bottom w:val="single" w:sz="4" w:space="12" w:color="E6E6E6"/>
          <w:right w:val="single" w:sz="4" w:space="12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highlight w:val="cyan"/>
        </w:rPr>
      </w:pPr>
      <w:r w:rsidRPr="006E7010">
        <w:rPr>
          <w:rFonts w:ascii="Consolas" w:hAnsi="Consolas" w:cs="Courier New"/>
          <w:highlight w:val="cyan"/>
        </w:rPr>
        <w:t>print(firstArray)</w:t>
      </w:r>
    </w:p>
    <w:p w:rsidR="007F33E1" w:rsidRPr="006E7010" w:rsidRDefault="007F33E1" w:rsidP="006E7010">
      <w:pPr>
        <w:pBdr>
          <w:top w:val="single" w:sz="4" w:space="12" w:color="E6E6E6"/>
          <w:left w:val="single" w:sz="4" w:space="12" w:color="E6E6E6"/>
          <w:bottom w:val="single" w:sz="4" w:space="12" w:color="E6E6E6"/>
          <w:right w:val="single" w:sz="4" w:space="12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highlight w:val="cyan"/>
        </w:rPr>
      </w:pPr>
    </w:p>
    <w:p w:rsidR="007F33E1" w:rsidRPr="006E7010" w:rsidRDefault="007F33E1" w:rsidP="006E7010">
      <w:pPr>
        <w:pBdr>
          <w:top w:val="single" w:sz="4" w:space="12" w:color="E6E6E6"/>
          <w:left w:val="single" w:sz="4" w:space="12" w:color="E6E6E6"/>
          <w:bottom w:val="single" w:sz="4" w:space="12" w:color="E6E6E6"/>
          <w:right w:val="single" w:sz="4" w:space="12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highlight w:val="cyan"/>
        </w:rPr>
      </w:pPr>
      <w:r w:rsidRPr="006E7010">
        <w:rPr>
          <w:rFonts w:ascii="Consolas" w:hAnsi="Consolas" w:cs="Courier New"/>
          <w:highlight w:val="cyan"/>
        </w:rPr>
        <w:t>print("Printing numpy array Attributes")</w:t>
      </w:r>
    </w:p>
    <w:p w:rsidR="007F33E1" w:rsidRPr="006E7010" w:rsidRDefault="007F33E1" w:rsidP="006E7010">
      <w:pPr>
        <w:pBdr>
          <w:top w:val="single" w:sz="4" w:space="12" w:color="E6E6E6"/>
          <w:left w:val="single" w:sz="4" w:space="12" w:color="E6E6E6"/>
          <w:bottom w:val="single" w:sz="4" w:space="12" w:color="E6E6E6"/>
          <w:right w:val="single" w:sz="4" w:space="12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highlight w:val="cyan"/>
        </w:rPr>
      </w:pPr>
      <w:r w:rsidRPr="006E7010">
        <w:rPr>
          <w:rFonts w:ascii="Consolas" w:hAnsi="Consolas" w:cs="Courier New"/>
          <w:highlight w:val="cyan"/>
        </w:rPr>
        <w:t>print("1&gt; Array Shape is: ", firstArray.shape)</w:t>
      </w:r>
    </w:p>
    <w:p w:rsidR="007F33E1" w:rsidRPr="006E7010" w:rsidRDefault="007F33E1" w:rsidP="006E7010">
      <w:pPr>
        <w:pBdr>
          <w:top w:val="single" w:sz="4" w:space="12" w:color="E6E6E6"/>
          <w:left w:val="single" w:sz="4" w:space="12" w:color="E6E6E6"/>
          <w:bottom w:val="single" w:sz="4" w:space="12" w:color="E6E6E6"/>
          <w:right w:val="single" w:sz="4" w:space="12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highlight w:val="cyan"/>
        </w:rPr>
      </w:pPr>
      <w:r w:rsidRPr="006E7010">
        <w:rPr>
          <w:rFonts w:ascii="Consolas" w:hAnsi="Consolas" w:cs="Courier New"/>
          <w:highlight w:val="cyan"/>
        </w:rPr>
        <w:t>print("2&gt;. Array dimensions are ", firstArray.ndim)</w:t>
      </w:r>
      <w:r w:rsidRPr="006E7010">
        <w:rPr>
          <w:rFonts w:ascii="Consolas" w:hAnsi="Consolas" w:cs="Courier New"/>
          <w:highlight w:val="cyan"/>
        </w:rPr>
        <w:tab/>
      </w:r>
    </w:p>
    <w:p w:rsidR="007F33E1" w:rsidRPr="006E7010" w:rsidRDefault="007F33E1" w:rsidP="006E7010">
      <w:pPr>
        <w:pBdr>
          <w:top w:val="single" w:sz="4" w:space="12" w:color="E6E6E6"/>
          <w:left w:val="single" w:sz="4" w:space="12" w:color="E6E6E6"/>
          <w:bottom w:val="single" w:sz="4" w:space="12" w:color="E6E6E6"/>
          <w:right w:val="single" w:sz="4" w:space="12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highlight w:val="cyan"/>
        </w:rPr>
      </w:pPr>
      <w:r w:rsidRPr="006E7010">
        <w:rPr>
          <w:rFonts w:ascii="Consolas" w:hAnsi="Consolas" w:cs="Courier New"/>
          <w:highlight w:val="cyan"/>
        </w:rPr>
        <w:t>print("3&gt;. Length of each element of array in bytes is ", firstArray.itemsize)</w:t>
      </w:r>
    </w:p>
    <w:p w:rsidR="007F33E1" w:rsidRPr="006E7010" w:rsidRDefault="007F33E1" w:rsidP="006E7010">
      <w:pPr>
        <w:pBdr>
          <w:top w:val="single" w:sz="4" w:space="12" w:color="E6E6E6"/>
          <w:left w:val="single" w:sz="4" w:space="12" w:color="E6E6E6"/>
          <w:bottom w:val="single" w:sz="4" w:space="12" w:color="E6E6E6"/>
          <w:right w:val="single" w:sz="4" w:space="12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highlight w:val="cyan"/>
        </w:rPr>
      </w:pPr>
      <w:r w:rsidRPr="006E7010">
        <w:rPr>
          <w:rFonts w:ascii="Consolas" w:hAnsi="Consolas" w:cs="Courier New"/>
          <w:highlight w:val="cyan"/>
        </w:rPr>
        <w:t>[[0.00000000e+000 0.00000000e+000]</w:t>
      </w:r>
    </w:p>
    <w:p w:rsidR="007F33E1" w:rsidRPr="006E7010" w:rsidRDefault="007F33E1" w:rsidP="006E7010">
      <w:pPr>
        <w:pBdr>
          <w:top w:val="single" w:sz="4" w:space="12" w:color="E6E6E6"/>
          <w:left w:val="single" w:sz="4" w:space="12" w:color="E6E6E6"/>
          <w:bottom w:val="single" w:sz="4" w:space="12" w:color="E6E6E6"/>
          <w:right w:val="single" w:sz="4" w:space="12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highlight w:val="cyan"/>
        </w:rPr>
      </w:pPr>
      <w:r w:rsidRPr="006E7010">
        <w:rPr>
          <w:rFonts w:ascii="Consolas" w:hAnsi="Consolas" w:cs="Courier New"/>
          <w:highlight w:val="cyan"/>
        </w:rPr>
        <w:t xml:space="preserve"> [0.00000000e+000 0.00000000e+000]</w:t>
      </w:r>
    </w:p>
    <w:p w:rsidR="007F33E1" w:rsidRPr="006E7010" w:rsidRDefault="007F33E1" w:rsidP="006E7010">
      <w:pPr>
        <w:pBdr>
          <w:top w:val="single" w:sz="4" w:space="12" w:color="E6E6E6"/>
          <w:left w:val="single" w:sz="4" w:space="12" w:color="E6E6E6"/>
          <w:bottom w:val="single" w:sz="4" w:space="12" w:color="E6E6E6"/>
          <w:right w:val="single" w:sz="4" w:space="12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highlight w:val="cyan"/>
        </w:rPr>
      </w:pPr>
      <w:r w:rsidRPr="006E7010">
        <w:rPr>
          <w:rFonts w:ascii="Consolas" w:hAnsi="Consolas" w:cs="Courier New"/>
          <w:highlight w:val="cyan"/>
        </w:rPr>
        <w:t xml:space="preserve"> [0.00000000e+000 1.29049947e-320]</w:t>
      </w:r>
    </w:p>
    <w:p w:rsidR="007F33E1" w:rsidRPr="006E7010" w:rsidRDefault="007F33E1" w:rsidP="006E7010">
      <w:pPr>
        <w:pBdr>
          <w:top w:val="single" w:sz="4" w:space="12" w:color="E6E6E6"/>
          <w:left w:val="single" w:sz="4" w:space="12" w:color="E6E6E6"/>
          <w:bottom w:val="single" w:sz="4" w:space="12" w:color="E6E6E6"/>
          <w:right w:val="single" w:sz="4" w:space="12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highlight w:val="cyan"/>
        </w:rPr>
      </w:pPr>
      <w:r w:rsidRPr="006E7010">
        <w:rPr>
          <w:rFonts w:ascii="Consolas" w:hAnsi="Consolas" w:cs="Courier New"/>
          <w:highlight w:val="cyan"/>
        </w:rPr>
        <w:t xml:space="preserve"> [1.22439157e-311 0.00000000e+000]]</w:t>
      </w:r>
    </w:p>
    <w:p w:rsidR="007F33E1" w:rsidRPr="006E7010" w:rsidRDefault="007F33E1" w:rsidP="006E7010">
      <w:pPr>
        <w:pBdr>
          <w:top w:val="single" w:sz="4" w:space="12" w:color="E6E6E6"/>
          <w:left w:val="single" w:sz="4" w:space="12" w:color="E6E6E6"/>
          <w:bottom w:val="single" w:sz="4" w:space="12" w:color="E6E6E6"/>
          <w:right w:val="single" w:sz="4" w:space="12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highlight w:val="cyan"/>
        </w:rPr>
      </w:pPr>
      <w:r w:rsidRPr="006E7010">
        <w:rPr>
          <w:rFonts w:ascii="Consolas" w:hAnsi="Consolas" w:cs="Courier New"/>
          <w:highlight w:val="cyan"/>
        </w:rPr>
        <w:t>Printing numpy array Attributes</w:t>
      </w:r>
    </w:p>
    <w:p w:rsidR="007F33E1" w:rsidRPr="006E7010" w:rsidRDefault="007F33E1" w:rsidP="006E7010">
      <w:pPr>
        <w:pBdr>
          <w:top w:val="single" w:sz="4" w:space="12" w:color="E6E6E6"/>
          <w:left w:val="single" w:sz="4" w:space="12" w:color="E6E6E6"/>
          <w:bottom w:val="single" w:sz="4" w:space="12" w:color="E6E6E6"/>
          <w:right w:val="single" w:sz="4" w:space="12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highlight w:val="cyan"/>
        </w:rPr>
      </w:pPr>
      <w:r w:rsidRPr="006E7010">
        <w:rPr>
          <w:rFonts w:ascii="Consolas" w:hAnsi="Consolas" w:cs="Courier New"/>
          <w:highlight w:val="cyan"/>
        </w:rPr>
        <w:t>1&gt; Array Shape is:  (4, 2)</w:t>
      </w:r>
    </w:p>
    <w:p w:rsidR="007F33E1" w:rsidRPr="006E7010" w:rsidRDefault="007F33E1" w:rsidP="006E7010">
      <w:pPr>
        <w:pBdr>
          <w:top w:val="single" w:sz="4" w:space="12" w:color="E6E6E6"/>
          <w:left w:val="single" w:sz="4" w:space="12" w:color="E6E6E6"/>
          <w:bottom w:val="single" w:sz="4" w:space="12" w:color="E6E6E6"/>
          <w:right w:val="single" w:sz="4" w:space="12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highlight w:val="cyan"/>
        </w:rPr>
      </w:pPr>
      <w:r w:rsidRPr="006E7010">
        <w:rPr>
          <w:rFonts w:ascii="Consolas" w:hAnsi="Consolas" w:cs="Courier New"/>
          <w:highlight w:val="cyan"/>
        </w:rPr>
        <w:t>2&gt;. Array dimensions are  2</w:t>
      </w:r>
    </w:p>
    <w:p w:rsidR="007F33E1" w:rsidRPr="006E7010" w:rsidRDefault="007F33E1" w:rsidP="006E7010">
      <w:pPr>
        <w:pBdr>
          <w:top w:val="single" w:sz="4" w:space="12" w:color="E6E6E6"/>
          <w:left w:val="single" w:sz="4" w:space="12" w:color="E6E6E6"/>
          <w:bottom w:val="single" w:sz="4" w:space="12" w:color="E6E6E6"/>
          <w:right w:val="single" w:sz="4" w:space="12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</w:rPr>
      </w:pPr>
      <w:r w:rsidRPr="006E7010">
        <w:rPr>
          <w:rFonts w:ascii="Consolas" w:hAnsi="Consolas" w:cs="Courier New"/>
          <w:highlight w:val="cyan"/>
        </w:rPr>
        <w:t>3&gt;. Length of each element of array in bytes is 8</w:t>
      </w:r>
    </w:p>
    <w:p w:rsidR="007F33E1" w:rsidRDefault="007F33E1" w:rsidP="006E7010">
      <w:pPr>
        <w:pBdr>
          <w:top w:val="single" w:sz="4" w:space="12" w:color="E6E6E6"/>
          <w:left w:val="single" w:sz="4" w:space="12" w:color="E6E6E6"/>
          <w:bottom w:val="single" w:sz="4" w:space="12" w:color="E6E6E6"/>
          <w:right w:val="single" w:sz="4" w:space="12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</w:rPr>
      </w:pPr>
    </w:p>
    <w:p w:rsidR="007F33E1" w:rsidRDefault="007F33E1" w:rsidP="00C8515C">
      <w:pPr>
        <w:numPr>
          <w:ilvl w:val="0"/>
          <w:numId w:val="1"/>
        </w:numPr>
        <w:ind w:leftChars="-500" w:left="31680" w:hangingChars="200" w:firstLine="31680"/>
        <w:rPr>
          <w:sz w:val="24"/>
          <w:szCs w:val="24"/>
        </w:rPr>
      </w:pPr>
      <w:r>
        <w:rPr>
          <w:sz w:val="24"/>
          <w:szCs w:val="24"/>
        </w:rPr>
        <w:t> Create a 5X2 integer array from a range between 100 to 200 such that the difference between each element is 10</w:t>
      </w:r>
    </w:p>
    <w:p w:rsidR="007F33E1" w:rsidRPr="007F09E8" w:rsidRDefault="007F33E1" w:rsidP="007F09E8">
      <w:pPr>
        <w:rPr>
          <w:sz w:val="24"/>
          <w:szCs w:val="24"/>
        </w:rPr>
      </w:pPr>
    </w:p>
    <w:p w:rsidR="007F33E1" w:rsidRPr="00E908D0" w:rsidRDefault="007F33E1" w:rsidP="007F09E8">
      <w:pPr>
        <w:rPr>
          <w:sz w:val="24"/>
          <w:szCs w:val="24"/>
          <w:highlight w:val="cyan"/>
        </w:rPr>
      </w:pPr>
      <w:r w:rsidRPr="00E908D0">
        <w:rPr>
          <w:sz w:val="24"/>
          <w:szCs w:val="24"/>
          <w:highlight w:val="cyan"/>
        </w:rPr>
        <w:t>import numpy as np</w:t>
      </w:r>
    </w:p>
    <w:p w:rsidR="007F33E1" w:rsidRPr="00E908D0" w:rsidRDefault="007F33E1" w:rsidP="007F09E8">
      <w:pPr>
        <w:rPr>
          <w:sz w:val="24"/>
          <w:szCs w:val="24"/>
          <w:highlight w:val="cyan"/>
        </w:rPr>
      </w:pPr>
      <w:r w:rsidRPr="00E908D0">
        <w:rPr>
          <w:sz w:val="24"/>
          <w:szCs w:val="24"/>
          <w:highlight w:val="cyan"/>
        </w:rPr>
        <w:t>array=np.arange(100,200,10,)</w:t>
      </w:r>
    </w:p>
    <w:p w:rsidR="007F33E1" w:rsidRPr="00E908D0" w:rsidRDefault="007F33E1" w:rsidP="007F09E8">
      <w:pPr>
        <w:rPr>
          <w:sz w:val="24"/>
          <w:szCs w:val="24"/>
          <w:highlight w:val="cyan"/>
        </w:rPr>
      </w:pPr>
      <w:r w:rsidRPr="00E908D0">
        <w:rPr>
          <w:sz w:val="24"/>
          <w:szCs w:val="24"/>
          <w:highlight w:val="cyan"/>
        </w:rPr>
        <w:t>array=array.reshape(5,2)</w:t>
      </w:r>
    </w:p>
    <w:p w:rsidR="007F33E1" w:rsidRPr="00E908D0" w:rsidRDefault="007F33E1" w:rsidP="007F09E8">
      <w:pPr>
        <w:rPr>
          <w:sz w:val="24"/>
          <w:szCs w:val="24"/>
          <w:highlight w:val="cyan"/>
        </w:rPr>
      </w:pPr>
      <w:r w:rsidRPr="00E908D0">
        <w:rPr>
          <w:sz w:val="24"/>
          <w:szCs w:val="24"/>
          <w:highlight w:val="cyan"/>
        </w:rPr>
        <w:t>print(array)</w:t>
      </w:r>
    </w:p>
    <w:p w:rsidR="007F33E1" w:rsidRPr="00E908D0" w:rsidRDefault="007F33E1" w:rsidP="007F09E8">
      <w:pPr>
        <w:rPr>
          <w:sz w:val="24"/>
          <w:szCs w:val="24"/>
          <w:highlight w:val="cyan"/>
        </w:rPr>
      </w:pPr>
      <w:r w:rsidRPr="00E908D0">
        <w:rPr>
          <w:sz w:val="24"/>
          <w:szCs w:val="24"/>
          <w:highlight w:val="cyan"/>
        </w:rPr>
        <w:t>[[100 110]</w:t>
      </w:r>
    </w:p>
    <w:p w:rsidR="007F33E1" w:rsidRPr="00E908D0" w:rsidRDefault="007F33E1" w:rsidP="007F09E8">
      <w:pPr>
        <w:rPr>
          <w:sz w:val="24"/>
          <w:szCs w:val="24"/>
          <w:highlight w:val="cyan"/>
        </w:rPr>
      </w:pPr>
      <w:r w:rsidRPr="00E908D0">
        <w:rPr>
          <w:sz w:val="24"/>
          <w:szCs w:val="24"/>
          <w:highlight w:val="cyan"/>
        </w:rPr>
        <w:t xml:space="preserve"> [120 130]</w:t>
      </w:r>
    </w:p>
    <w:p w:rsidR="007F33E1" w:rsidRPr="00E908D0" w:rsidRDefault="007F33E1" w:rsidP="007F09E8">
      <w:pPr>
        <w:rPr>
          <w:sz w:val="24"/>
          <w:szCs w:val="24"/>
          <w:highlight w:val="cyan"/>
        </w:rPr>
      </w:pPr>
      <w:r w:rsidRPr="00E908D0">
        <w:rPr>
          <w:sz w:val="24"/>
          <w:szCs w:val="24"/>
          <w:highlight w:val="cyan"/>
        </w:rPr>
        <w:t xml:space="preserve"> [140 150]</w:t>
      </w:r>
    </w:p>
    <w:p w:rsidR="007F33E1" w:rsidRPr="00E908D0" w:rsidRDefault="007F33E1" w:rsidP="007F09E8">
      <w:pPr>
        <w:rPr>
          <w:sz w:val="24"/>
          <w:szCs w:val="24"/>
          <w:highlight w:val="cyan"/>
        </w:rPr>
      </w:pPr>
      <w:r w:rsidRPr="00E908D0">
        <w:rPr>
          <w:sz w:val="24"/>
          <w:szCs w:val="24"/>
          <w:highlight w:val="cyan"/>
        </w:rPr>
        <w:t xml:space="preserve"> [160 170]</w:t>
      </w:r>
    </w:p>
    <w:p w:rsidR="007F33E1" w:rsidRPr="00AD5BF1" w:rsidRDefault="007F33E1" w:rsidP="001B1553">
      <w:pPr>
        <w:rPr>
          <w:sz w:val="24"/>
          <w:szCs w:val="24"/>
        </w:rPr>
      </w:pPr>
      <w:r w:rsidRPr="00E908D0">
        <w:rPr>
          <w:sz w:val="24"/>
          <w:szCs w:val="24"/>
          <w:highlight w:val="cyan"/>
        </w:rPr>
        <w:t xml:space="preserve"> [180 190]]</w:t>
      </w:r>
    </w:p>
    <w:p w:rsidR="007F33E1" w:rsidRDefault="007F33E1" w:rsidP="00C8515C">
      <w:pPr>
        <w:pStyle w:val="Heading4"/>
        <w:numPr>
          <w:ilvl w:val="0"/>
          <w:numId w:val="1"/>
        </w:numPr>
        <w:shd w:val="clear" w:color="auto" w:fill="FEFEFE"/>
        <w:spacing w:before="420" w:beforeAutospacing="0" w:after="360" w:afterAutospacing="0" w:line="14" w:lineRule="atLeast"/>
        <w:ind w:leftChars="-500" w:left="31680" w:hangingChars="200" w:firstLine="31680"/>
        <w:rPr>
          <w:rFonts w:ascii="Calibri" w:eastAsia="Microsoft JhengHei" w:hAnsi="Microsoft JhengHei" w:cs="Microsoft JhengHei"/>
          <w:color w:val="1C2B41"/>
        </w:rPr>
      </w:pPr>
      <w:r>
        <w:rPr>
          <w:rFonts w:ascii="Calibri" w:eastAsia="Microsoft JhengHei" w:hAnsi="Microsoft JhengHei" w:cs="Microsoft JhengHei"/>
          <w:color w:val="1C2B41"/>
          <w:shd w:val="clear" w:color="auto" w:fill="FEFEFE"/>
        </w:rPr>
        <w:t>Add the following two NumPy arrays</w:t>
      </w:r>
    </w:p>
    <w:p w:rsidR="007F33E1" w:rsidRDefault="007F33E1" w:rsidP="001B155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>import numpy</w:t>
      </w:r>
    </w:p>
    <w:p w:rsidR="007F33E1" w:rsidRDefault="007F33E1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>arrayOne = numpy.array([[5, 6, 9], [21 ,18, 27]])</w:t>
      </w:r>
    </w:p>
    <w:p w:rsidR="007F33E1" w:rsidRDefault="007F33E1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>arrayTwo = numpy.array([[15 ,33, 24], [4 ,7, 1]])</w:t>
      </w:r>
    </w:p>
    <w:p w:rsidR="007F33E1" w:rsidRPr="00F24445" w:rsidRDefault="007F33E1" w:rsidP="00F24445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</w:pPr>
      <w:r w:rsidRPr="00F24445"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  <w:t>array=arrayOne + arrayTwo</w:t>
      </w:r>
    </w:p>
    <w:p w:rsidR="007F33E1" w:rsidRPr="00F24445" w:rsidRDefault="007F33E1" w:rsidP="00F24445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</w:pPr>
      <w:r w:rsidRPr="00F24445"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  <w:t>print(array)</w:t>
      </w:r>
    </w:p>
    <w:p w:rsidR="007F33E1" w:rsidRPr="00F24445" w:rsidRDefault="007F33E1" w:rsidP="00F24445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</w:pPr>
      <w:r w:rsidRPr="00F24445"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  <w:t>[[20 39 33]</w:t>
      </w:r>
    </w:p>
    <w:p w:rsidR="007F33E1" w:rsidRDefault="007F33E1" w:rsidP="001B155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</w:rPr>
      </w:pPr>
      <w:r w:rsidRPr="00F24445"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  <w:t xml:space="preserve"> [25 25 28]]</w:t>
      </w:r>
    </w:p>
    <w:p w:rsidR="007F33E1" w:rsidRDefault="007F33E1" w:rsidP="00C8515C">
      <w:pPr>
        <w:numPr>
          <w:ilvl w:val="0"/>
          <w:numId w:val="1"/>
        </w:numPr>
        <w:ind w:leftChars="-500" w:left="31680" w:hangingChars="200" w:firstLine="31680"/>
        <w:rPr>
          <w:sz w:val="24"/>
          <w:szCs w:val="24"/>
        </w:rPr>
      </w:pPr>
      <w:r>
        <w:rPr>
          <w:sz w:val="24"/>
          <w:szCs w:val="24"/>
        </w:rPr>
        <w:t>Create an 8X3 integer array from a range between 10 to 34 such that the difference between each element is 1 and then Split the array into four equal-sized sub-arrays.</w:t>
      </w:r>
    </w:p>
    <w:p w:rsidR="007F33E1" w:rsidRDefault="007F33E1">
      <w:pPr>
        <w:pStyle w:val="NormalWeb"/>
        <w:shd w:val="clear" w:color="auto" w:fill="FEFEFE"/>
        <w:spacing w:beforeAutospacing="0" w:after="240" w:afterAutospacing="0"/>
        <w:rPr>
          <w:rFonts w:ascii="Calibri" w:eastAsia="Times New Roman" w:hAnsi="sans-serif" w:cs="sans-serif"/>
          <w:color w:val="282828"/>
        </w:rPr>
      </w:pPr>
      <w:r>
        <w:rPr>
          <w:rFonts w:ascii="Calibri" w:eastAsia="Times New Roman" w:hAnsi="sans-serif" w:cs="sans-serif"/>
          <w:color w:val="282828"/>
          <w:shd w:val="clear" w:color="auto" w:fill="FEFEFE"/>
        </w:rPr>
        <w:t>Expected Output:</w:t>
      </w:r>
    </w:p>
    <w:p w:rsidR="007F33E1" w:rsidRDefault="007F33E1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>Creating 8X3 array using numpy.arange</w:t>
      </w:r>
    </w:p>
    <w:p w:rsidR="007F33E1" w:rsidRDefault="007F33E1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>[[10 11 12]</w:t>
      </w:r>
    </w:p>
    <w:p w:rsidR="007F33E1" w:rsidRDefault="007F33E1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 xml:space="preserve"> [13 14 15]</w:t>
      </w:r>
    </w:p>
    <w:p w:rsidR="007F33E1" w:rsidRDefault="007F33E1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 xml:space="preserve"> [16 17 18]</w:t>
      </w:r>
    </w:p>
    <w:p w:rsidR="007F33E1" w:rsidRDefault="007F33E1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 xml:space="preserve"> [19 20 21]</w:t>
      </w:r>
    </w:p>
    <w:p w:rsidR="007F33E1" w:rsidRDefault="007F33E1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 xml:space="preserve"> [22 23 24]</w:t>
      </w:r>
    </w:p>
    <w:p w:rsidR="007F33E1" w:rsidRDefault="007F33E1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 xml:space="preserve"> [25 26 27]</w:t>
      </w:r>
    </w:p>
    <w:p w:rsidR="007F33E1" w:rsidRDefault="007F33E1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 xml:space="preserve"> [28 29 30]</w:t>
      </w:r>
    </w:p>
    <w:p w:rsidR="007F33E1" w:rsidRDefault="007F33E1" w:rsidP="00065558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 xml:space="preserve"> [31 32 33]]</w:t>
      </w:r>
    </w:p>
    <w:p w:rsidR="007F33E1" w:rsidRDefault="007F33E1" w:rsidP="00065558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>Dividing 8X3 array into 4 sub array</w:t>
      </w:r>
    </w:p>
    <w:p w:rsidR="007F33E1" w:rsidRDefault="007F33E1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 xml:space="preserve">[array([[10, 11, 12],[13, 14, 15]]), </w:t>
      </w:r>
    </w:p>
    <w:p w:rsidR="007F33E1" w:rsidRDefault="007F33E1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 xml:space="preserve">array([[16, 17, 18],[19, 20, 21]]), </w:t>
      </w:r>
    </w:p>
    <w:p w:rsidR="007F33E1" w:rsidRDefault="007F33E1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 xml:space="preserve">array([[22, 23, 24],[25, 26, 27]]), </w:t>
      </w:r>
    </w:p>
    <w:p w:rsidR="007F33E1" w:rsidRDefault="007F33E1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>array([[28, 29, 30],[31, 32, 33]])]</w:t>
      </w:r>
    </w:p>
    <w:p w:rsidR="007F33E1" w:rsidRPr="00EE016E" w:rsidRDefault="007F33E1" w:rsidP="00EE01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</w:pPr>
      <w:r w:rsidRPr="00EE016E"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  <w:t>import numpy as np</w:t>
      </w:r>
    </w:p>
    <w:p w:rsidR="007F33E1" w:rsidRPr="00EE016E" w:rsidRDefault="007F33E1" w:rsidP="00EE01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</w:pPr>
      <w:r w:rsidRPr="00EE016E"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  <w:t>array=np.arange(10,34,1)</w:t>
      </w:r>
    </w:p>
    <w:p w:rsidR="007F33E1" w:rsidRPr="00EE016E" w:rsidRDefault="007F33E1" w:rsidP="00EE01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</w:pPr>
      <w:r w:rsidRPr="00EE016E"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  <w:t>abc=array.reshape(8,3)</w:t>
      </w:r>
    </w:p>
    <w:p w:rsidR="007F33E1" w:rsidRDefault="007F33E1" w:rsidP="00EE01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 w:rsidRPr="00EE016E"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  <w:t>print(abc)</w:t>
      </w:r>
    </w:p>
    <w:p w:rsidR="007F33E1" w:rsidRPr="00EE016E" w:rsidRDefault="007F33E1" w:rsidP="00EE01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</w:pPr>
      <w:r w:rsidRPr="00EE016E"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  <w:t>[[10 11 12]</w:t>
      </w:r>
    </w:p>
    <w:p w:rsidR="007F33E1" w:rsidRPr="00EE016E" w:rsidRDefault="007F33E1" w:rsidP="00EE01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</w:pPr>
      <w:r w:rsidRPr="00EE016E"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  <w:t xml:space="preserve"> [13 14 15]</w:t>
      </w:r>
    </w:p>
    <w:p w:rsidR="007F33E1" w:rsidRPr="00EE016E" w:rsidRDefault="007F33E1" w:rsidP="00EE01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</w:pPr>
      <w:r w:rsidRPr="00EE016E"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  <w:t xml:space="preserve"> [16 17 18]</w:t>
      </w:r>
    </w:p>
    <w:p w:rsidR="007F33E1" w:rsidRPr="00EE016E" w:rsidRDefault="007F33E1" w:rsidP="00EE01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</w:pPr>
      <w:r w:rsidRPr="00EE016E"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  <w:t xml:space="preserve"> [19 20 21]</w:t>
      </w:r>
    </w:p>
    <w:p w:rsidR="007F33E1" w:rsidRPr="00EE016E" w:rsidRDefault="007F33E1" w:rsidP="00EE01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</w:pPr>
      <w:r w:rsidRPr="00EE016E"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  <w:t xml:space="preserve"> [22 23 24]</w:t>
      </w:r>
    </w:p>
    <w:p w:rsidR="007F33E1" w:rsidRPr="00EE016E" w:rsidRDefault="007F33E1" w:rsidP="00EE01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</w:pPr>
      <w:r w:rsidRPr="00EE016E"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  <w:t xml:space="preserve"> [25 26 27]</w:t>
      </w:r>
    </w:p>
    <w:p w:rsidR="007F33E1" w:rsidRPr="00EE016E" w:rsidRDefault="007F33E1" w:rsidP="00EE01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</w:pPr>
      <w:r w:rsidRPr="00EE016E"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  <w:t xml:space="preserve"> [28 29 30]</w:t>
      </w:r>
    </w:p>
    <w:p w:rsidR="007F33E1" w:rsidRDefault="007F33E1" w:rsidP="00EE01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 w:rsidRPr="00EE016E"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  <w:t xml:space="preserve"> [31 32 33]]</w:t>
      </w:r>
    </w:p>
    <w:p w:rsidR="007F33E1" w:rsidRPr="0021413E" w:rsidRDefault="007F33E1" w:rsidP="0021413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</w:pPr>
      <w:r w:rsidRPr="0021413E"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  <w:t>array1=np.split(array,4)</w:t>
      </w:r>
    </w:p>
    <w:p w:rsidR="007F33E1" w:rsidRDefault="007F33E1" w:rsidP="0021413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 w:rsidRPr="0021413E"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  <w:t>print(array1)</w:t>
      </w:r>
    </w:p>
    <w:p w:rsidR="007F33E1" w:rsidRPr="0021413E" w:rsidRDefault="007F33E1" w:rsidP="0021413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</w:pPr>
      <w:r w:rsidRPr="0021413E"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  <w:t>[array([[10, 11, 12], [13, 14, 15]]),</w:t>
      </w:r>
    </w:p>
    <w:p w:rsidR="007F33E1" w:rsidRPr="0021413E" w:rsidRDefault="007F33E1" w:rsidP="0021413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</w:pPr>
      <w:r w:rsidRPr="0021413E"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  <w:t xml:space="preserve"> array([[16, 17, 18],[19, 20, 21]]), </w:t>
      </w:r>
    </w:p>
    <w:p w:rsidR="007F33E1" w:rsidRPr="0021413E" w:rsidRDefault="007F33E1" w:rsidP="0021413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</w:pPr>
      <w:r w:rsidRPr="0021413E"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  <w:t>array([[22, 23, 24], [25, 26, 27]]),</w:t>
      </w:r>
    </w:p>
    <w:p w:rsidR="007F33E1" w:rsidRPr="0021413E" w:rsidRDefault="007F33E1" w:rsidP="0021413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 w:rsidRPr="0021413E"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  <w:t xml:space="preserve"> array([[28, 29, 30], [31, 32, 33]])]</w:t>
      </w:r>
    </w:p>
    <w:p w:rsidR="007F33E1" w:rsidRPr="00D16DEA" w:rsidRDefault="007F33E1" w:rsidP="00A01D75">
      <w:pPr>
        <w:rPr>
          <w:sz w:val="24"/>
          <w:szCs w:val="24"/>
        </w:rPr>
      </w:pPr>
      <w:r>
        <w:rPr>
          <w:rFonts w:eastAsia="Times New Roman" w:hAnsi="Helvetica" w:cs="Helvetica"/>
          <w:sz w:val="24"/>
          <w:szCs w:val="24"/>
          <w:shd w:val="clear" w:color="auto" w:fill="FFFFFF"/>
        </w:rPr>
        <w:t>4Write a NumPy program to generate six random integers between 10 and 30.</w:t>
      </w:r>
      <w:r>
        <w:rPr>
          <w:rFonts w:eastAsia="Times New Roman" w:hAnsi="Helvetica" w:cs="Helvetica"/>
          <w:sz w:val="24"/>
          <w:szCs w:val="24"/>
          <w:shd w:val="clear" w:color="auto" w:fill="FFFFFF"/>
        </w:rPr>
        <w:t> </w:t>
      </w:r>
      <w:r>
        <w:rPr>
          <w:rFonts w:eastAsia="Times New Roman" w:hAnsi="Helvetica" w:cs="Helvetica"/>
          <w:sz w:val="24"/>
          <w:szCs w:val="24"/>
          <w:shd w:val="clear" w:color="auto" w:fill="FFFFFF"/>
        </w:rPr>
        <w:br/>
        <w:t>Expected Output:</w:t>
      </w:r>
      <w:r>
        <w:rPr>
          <w:rFonts w:eastAsia="Times New Roman" w:hAnsi="Helvetica" w:cs="Helvetica"/>
          <w:sz w:val="24"/>
          <w:szCs w:val="24"/>
          <w:shd w:val="clear" w:color="auto" w:fill="FFFFFF"/>
        </w:rPr>
        <w:br/>
        <w:t>[20 28 27 17 28 29]</w:t>
      </w:r>
    </w:p>
    <w:p w:rsidR="007F33E1" w:rsidRPr="00D16DEA" w:rsidRDefault="007F33E1" w:rsidP="00D16DEA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D16DEA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import numpy as np</w:t>
      </w:r>
    </w:p>
    <w:p w:rsidR="007F33E1" w:rsidRPr="00D16DEA" w:rsidRDefault="007F33E1" w:rsidP="00D16DEA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D16DEA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x=np.random.randint(10,20,size=6)</w:t>
      </w:r>
    </w:p>
    <w:p w:rsidR="007F33E1" w:rsidRPr="00D16DEA" w:rsidRDefault="007F33E1" w:rsidP="00D16DEA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</w:pPr>
      <w:r w:rsidRPr="00D16DEA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print(x)</w:t>
      </w:r>
    </w:p>
    <w:p w:rsidR="007F33E1" w:rsidRPr="00846205" w:rsidRDefault="007F33E1" w:rsidP="00846205">
      <w:pPr>
        <w:rPr>
          <w:sz w:val="24"/>
          <w:szCs w:val="24"/>
        </w:rPr>
      </w:pPr>
    </w:p>
    <w:p w:rsidR="007F33E1" w:rsidRPr="00846205" w:rsidRDefault="007F33E1" w:rsidP="00846205">
      <w:pPr>
        <w:rPr>
          <w:sz w:val="24"/>
          <w:szCs w:val="24"/>
        </w:rPr>
      </w:pPr>
      <w:r w:rsidRPr="00846205">
        <w:rPr>
          <w:sz w:val="24"/>
          <w:szCs w:val="24"/>
          <w:highlight w:val="cyan"/>
        </w:rPr>
        <w:t>[10 19 16 15 18 11]</w:t>
      </w:r>
    </w:p>
    <w:p w:rsidR="007F33E1" w:rsidRDefault="007F33E1" w:rsidP="00C8515C">
      <w:pPr>
        <w:ind w:leftChars="-700" w:left="31680"/>
        <w:rPr>
          <w:sz w:val="24"/>
          <w:szCs w:val="24"/>
        </w:rPr>
      </w:pPr>
    </w:p>
    <w:p w:rsidR="007F33E1" w:rsidRDefault="007F33E1" w:rsidP="00C8515C">
      <w:pPr>
        <w:numPr>
          <w:ilvl w:val="0"/>
          <w:numId w:val="1"/>
        </w:numPr>
        <w:ind w:leftChars="-500" w:left="31680" w:hangingChars="200" w:firstLine="31680"/>
        <w:rPr>
          <w:sz w:val="24"/>
          <w:szCs w:val="24"/>
        </w:rPr>
      </w:pPr>
      <w:r>
        <w:rPr>
          <w:rFonts w:eastAsia="Times New Roman" w:hAnsi="Helvetica" w:cs="Helvetica"/>
          <w:sz w:val="24"/>
          <w:szCs w:val="24"/>
          <w:shd w:val="clear" w:color="auto" w:fill="FFFFFF"/>
        </w:rPr>
        <w:t>Write a NumPy program to generate five random numbers from the normal distribution.</w:t>
      </w:r>
      <w:r>
        <w:rPr>
          <w:rFonts w:eastAsia="Times New Roman" w:hAnsi="Helvetica" w:cs="Helvetica"/>
          <w:sz w:val="24"/>
          <w:szCs w:val="24"/>
          <w:shd w:val="clear" w:color="auto" w:fill="FFFFFF"/>
        </w:rPr>
        <w:t> </w:t>
      </w:r>
    </w:p>
    <w:p w:rsidR="007F33E1" w:rsidRPr="00803744" w:rsidRDefault="007F33E1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bookmarkStart w:id="0" w:name="_GoBack"/>
      <w:r>
        <w:rPr>
          <w:rFonts w:eastAsia="Times New Roman" w:hAnsi="Helvetica" w:cs="Helvetica"/>
          <w:sz w:val="24"/>
          <w:szCs w:val="24"/>
          <w:shd w:val="clear" w:color="auto" w:fill="FFFFFF"/>
        </w:rPr>
        <w:t>Expected Output:</w:t>
      </w:r>
      <w:r>
        <w:rPr>
          <w:rFonts w:eastAsia="Times New Roman" w:hAnsi="Helvetica" w:cs="Helvetica"/>
          <w:sz w:val="24"/>
          <w:szCs w:val="24"/>
          <w:shd w:val="clear" w:color="auto" w:fill="FFFFFF"/>
        </w:rPr>
        <w:br/>
      </w:r>
      <w:bookmarkEnd w:id="0"/>
      <w:r w:rsidRPr="007C2E23">
        <w:rPr>
          <w:rFonts w:eastAsia="Times New Roman" w:hAnsi="Helvetica" w:cs="Helvetica"/>
          <w:sz w:val="24"/>
          <w:szCs w:val="24"/>
          <w:shd w:val="clear" w:color="auto" w:fill="FFFFFF"/>
        </w:rPr>
        <w:t>[-0.43262625 -1.10836787 1.80791413 0.69287463 -0.53742101]</w:t>
      </w:r>
    </w:p>
    <w:p w:rsidR="007F33E1" w:rsidRPr="00803744" w:rsidRDefault="007F33E1" w:rsidP="00803744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803744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 xml:space="preserve">  import numpy as np</w:t>
      </w:r>
    </w:p>
    <w:p w:rsidR="007F33E1" w:rsidRPr="00803744" w:rsidRDefault="007F33E1" w:rsidP="00803744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803744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 xml:space="preserve">    x=np.random.normal(size=5)</w:t>
      </w:r>
    </w:p>
    <w:p w:rsidR="007F33E1" w:rsidRDefault="007F33E1" w:rsidP="00803744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  <w:r w:rsidRPr="00803744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 xml:space="preserve">    print(x)</w:t>
      </w:r>
    </w:p>
    <w:p w:rsidR="007F33E1" w:rsidRPr="00803744" w:rsidRDefault="007F33E1" w:rsidP="00803744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  <w:r w:rsidRPr="00803744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[-3.18711194  1.98747462 -0.82592802 -1.140237    0.42366513]</w:t>
      </w:r>
    </w:p>
    <w:p w:rsidR="007F33E1" w:rsidRDefault="007F33E1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</w:p>
    <w:p w:rsidR="007F33E1" w:rsidRDefault="007F33E1" w:rsidP="00C8515C">
      <w:pPr>
        <w:numPr>
          <w:ilvl w:val="0"/>
          <w:numId w:val="1"/>
        </w:numPr>
        <w:ind w:leftChars="-500" w:left="31680" w:hangingChars="200" w:firstLine="31680"/>
        <w:rPr>
          <w:rFonts w:eastAsia="Times New Roman" w:hAnsi="Helvetica" w:cs="Helvetica"/>
          <w:sz w:val="24"/>
          <w:szCs w:val="24"/>
          <w:shd w:val="clear" w:color="auto" w:fill="FFFFFF"/>
        </w:rPr>
      </w:pPr>
      <w:r>
        <w:rPr>
          <w:rFonts w:eastAsia="Times New Roman" w:hAnsi="Helvetica" w:cs="Helvetica"/>
          <w:sz w:val="24"/>
          <w:szCs w:val="24"/>
          <w:shd w:val="clear" w:color="auto" w:fill="FFFFFF"/>
        </w:rPr>
        <w:t>Write a NumPy program to create a 3x3x3 array with random values.</w:t>
      </w:r>
    </w:p>
    <w:p w:rsidR="007F33E1" w:rsidRPr="007C2E23" w:rsidRDefault="007F33E1" w:rsidP="007C2E23">
      <w:pPr>
        <w:ind w:left="-1000"/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>
        <w:rPr>
          <w:rFonts w:eastAsia="Times New Roman" w:hAnsi="Helvetica" w:cs="Helvetica"/>
          <w:sz w:val="24"/>
          <w:szCs w:val="24"/>
          <w:shd w:val="clear" w:color="auto" w:fill="FFFFFF"/>
        </w:rPr>
        <w:t xml:space="preserve"> </w:t>
      </w:r>
      <w:r w:rsidRPr="007C2E23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import numpy as np</w:t>
      </w:r>
    </w:p>
    <w:p w:rsidR="007F33E1" w:rsidRPr="007C2E23" w:rsidRDefault="007F33E1" w:rsidP="007C2E23">
      <w:pPr>
        <w:ind w:left="-1000"/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7C2E23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x=np.random.random((3,3,3))</w:t>
      </w:r>
    </w:p>
    <w:p w:rsidR="007F33E1" w:rsidRPr="007C2E23" w:rsidRDefault="007F33E1" w:rsidP="007C2E23">
      <w:pPr>
        <w:ind w:left="-1000"/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</w:pPr>
      <w:r w:rsidRPr="007C2E23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print(x)</w:t>
      </w:r>
    </w:p>
    <w:p w:rsidR="007F33E1" w:rsidRPr="007C2E23" w:rsidRDefault="007F33E1" w:rsidP="007C2E23">
      <w:pPr>
        <w:ind w:left="-1000"/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</w:pPr>
      <w:r w:rsidRPr="007C2E23"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  <w:t>[[[0.87401066 0.60584219 0.3771377 ]</w:t>
      </w:r>
    </w:p>
    <w:p w:rsidR="007F33E1" w:rsidRPr="007C2E23" w:rsidRDefault="007F33E1" w:rsidP="007C2E23">
      <w:pPr>
        <w:ind w:left="-1000"/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</w:pPr>
      <w:r w:rsidRPr="007C2E23"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  <w:t xml:space="preserve">  [0.57654124 0.77664094 0.01634945]</w:t>
      </w:r>
    </w:p>
    <w:p w:rsidR="007F33E1" w:rsidRPr="007C2E23" w:rsidRDefault="007F33E1" w:rsidP="007C2E23">
      <w:pPr>
        <w:ind w:left="-1000"/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</w:pPr>
      <w:r w:rsidRPr="007C2E23"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  <w:t xml:space="preserve">  [0.51445166 0.08741763 0.07741953]]</w:t>
      </w:r>
    </w:p>
    <w:p w:rsidR="007F33E1" w:rsidRPr="007C2E23" w:rsidRDefault="007F33E1" w:rsidP="007C2E23">
      <w:pPr>
        <w:ind w:left="-1000"/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</w:pPr>
    </w:p>
    <w:p w:rsidR="007F33E1" w:rsidRPr="007C2E23" w:rsidRDefault="007F33E1" w:rsidP="007C2E23">
      <w:pPr>
        <w:ind w:left="-1000"/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</w:pPr>
      <w:r w:rsidRPr="007C2E23"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  <w:t xml:space="preserve"> [[0.93221872 0.53808224 0.52584985]</w:t>
      </w:r>
    </w:p>
    <w:p w:rsidR="007F33E1" w:rsidRPr="007C2E23" w:rsidRDefault="007F33E1" w:rsidP="007C2E23">
      <w:pPr>
        <w:ind w:left="-1000"/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</w:pPr>
      <w:r w:rsidRPr="007C2E23"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  <w:t xml:space="preserve">  [0.5394492  0.76430677 0.71036074]</w:t>
      </w:r>
    </w:p>
    <w:p w:rsidR="007F33E1" w:rsidRPr="007C2E23" w:rsidRDefault="007F33E1" w:rsidP="007C2E23">
      <w:pPr>
        <w:ind w:left="-1000"/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</w:pPr>
      <w:r w:rsidRPr="007C2E23"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  <w:t xml:space="preserve">  [0.10913014 0.08231621 0.62397936]]</w:t>
      </w:r>
    </w:p>
    <w:p w:rsidR="007F33E1" w:rsidRPr="007C2E23" w:rsidRDefault="007F33E1" w:rsidP="007C2E23">
      <w:pPr>
        <w:ind w:left="-1000"/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</w:pPr>
    </w:p>
    <w:p w:rsidR="007F33E1" w:rsidRPr="007C2E23" w:rsidRDefault="007F33E1" w:rsidP="007C2E23">
      <w:pPr>
        <w:ind w:left="-1000"/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</w:pPr>
      <w:r w:rsidRPr="007C2E23"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  <w:t xml:space="preserve"> [[0.54190253 0.17806571 0.74332471]</w:t>
      </w:r>
    </w:p>
    <w:p w:rsidR="007F33E1" w:rsidRPr="007C2E23" w:rsidRDefault="007F33E1" w:rsidP="007C2E23">
      <w:pPr>
        <w:ind w:left="-1000"/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</w:pPr>
      <w:r w:rsidRPr="007C2E23"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  <w:t xml:space="preserve">  [0.18844405 0.8031751  0.62036467]</w:t>
      </w:r>
    </w:p>
    <w:p w:rsidR="007F33E1" w:rsidRPr="007C2E23" w:rsidRDefault="007F33E1" w:rsidP="007C2E23">
      <w:pPr>
        <w:ind w:left="-1000"/>
        <w:rPr>
          <w:rFonts w:eastAsia="Times New Roman" w:hAnsi="Helvetica" w:cs="Helvetica"/>
          <w:sz w:val="24"/>
          <w:szCs w:val="24"/>
          <w:shd w:val="clear" w:color="auto" w:fill="FFFFFF"/>
          <w:lang w:val="en-IN"/>
        </w:rPr>
      </w:pPr>
      <w:r w:rsidRPr="007C2E23"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  <w:t xml:space="preserve">  [0.69816501 0.70287123 0.59605866]]]</w:t>
      </w:r>
    </w:p>
    <w:p w:rsidR="007F33E1" w:rsidRDefault="007F33E1" w:rsidP="00C8515C">
      <w:pPr>
        <w:numPr>
          <w:ilvl w:val="0"/>
          <w:numId w:val="1"/>
        </w:numPr>
        <w:ind w:leftChars="-500" w:left="31680" w:hangingChars="200" w:firstLine="31680"/>
        <w:rPr>
          <w:rFonts w:eastAsia="Times New Roman" w:hAnsi="Helvetica" w:cs="Helvetica"/>
          <w:sz w:val="24"/>
          <w:szCs w:val="24"/>
          <w:shd w:val="clear" w:color="auto" w:fill="FFFFFF"/>
        </w:rPr>
      </w:pPr>
      <w:r>
        <w:rPr>
          <w:rFonts w:eastAsia="Times New Roman" w:hAnsi="Helvetica" w:cs="Helvetica"/>
          <w:sz w:val="24"/>
          <w:szCs w:val="24"/>
          <w:shd w:val="clear" w:color="auto" w:fill="FFFFFF"/>
        </w:rPr>
        <w:t>Write a NumPy program to normalize a 3x3 random matrix.</w:t>
      </w:r>
    </w:p>
    <w:p w:rsidR="007F33E1" w:rsidRPr="00EB6189" w:rsidRDefault="007F33E1" w:rsidP="00EB6189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EB6189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import numpy as np</w:t>
      </w:r>
    </w:p>
    <w:p w:rsidR="007F33E1" w:rsidRPr="00EB6189" w:rsidRDefault="007F33E1" w:rsidP="00EB6189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EB6189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x= np.random.random((3,3))</w:t>
      </w:r>
    </w:p>
    <w:p w:rsidR="007F33E1" w:rsidRPr="00EB6189" w:rsidRDefault="007F33E1" w:rsidP="00EB6189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EB6189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print("Original Array:")</w:t>
      </w:r>
    </w:p>
    <w:p w:rsidR="007F33E1" w:rsidRPr="00EB6189" w:rsidRDefault="007F33E1" w:rsidP="00EB6189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EB6189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print(x)</w:t>
      </w:r>
    </w:p>
    <w:p w:rsidR="007F33E1" w:rsidRPr="00EB6189" w:rsidRDefault="007F33E1" w:rsidP="00EB6189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EB6189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xmax, xmin = x.max(), x.min()</w:t>
      </w:r>
    </w:p>
    <w:p w:rsidR="007F33E1" w:rsidRPr="00EB6189" w:rsidRDefault="007F33E1" w:rsidP="00EB6189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EB6189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x = (x - xmin)/(xmax - xmin)</w:t>
      </w:r>
    </w:p>
    <w:p w:rsidR="007F33E1" w:rsidRPr="00EB6189" w:rsidRDefault="007F33E1" w:rsidP="00EB6189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EB6189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print("After normalization:")</w:t>
      </w:r>
    </w:p>
    <w:p w:rsidR="007F33E1" w:rsidRPr="00EB6189" w:rsidRDefault="007F33E1" w:rsidP="00EB6189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  <w:r w:rsidRPr="00EB6189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print(x)</w:t>
      </w:r>
    </w:p>
    <w:p w:rsidR="007F33E1" w:rsidRPr="00CE347A" w:rsidRDefault="007F33E1" w:rsidP="00CE347A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CE347A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Original Array:</w:t>
      </w:r>
    </w:p>
    <w:p w:rsidR="007F33E1" w:rsidRPr="00CE347A" w:rsidRDefault="007F33E1" w:rsidP="00CE347A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CE347A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[[0.05227822 0.5825975  0.41694171]</w:t>
      </w:r>
    </w:p>
    <w:p w:rsidR="007F33E1" w:rsidRPr="00CE347A" w:rsidRDefault="007F33E1" w:rsidP="00CE347A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CE347A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 xml:space="preserve"> [0.21512085 0.10683812 0.08274312]</w:t>
      </w:r>
    </w:p>
    <w:p w:rsidR="007F33E1" w:rsidRPr="00CE347A" w:rsidRDefault="007F33E1" w:rsidP="00CE347A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CE347A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 xml:space="preserve"> [0.70388057 0.67105072 0.21164193]]</w:t>
      </w:r>
    </w:p>
    <w:p w:rsidR="007F33E1" w:rsidRPr="00CE347A" w:rsidRDefault="007F33E1" w:rsidP="00CE347A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CE347A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After normalization:</w:t>
      </w:r>
    </w:p>
    <w:p w:rsidR="007F33E1" w:rsidRPr="00CE347A" w:rsidRDefault="007F33E1" w:rsidP="00CE347A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CE347A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[[0.         0.8138695  0.55964115]</w:t>
      </w:r>
    </w:p>
    <w:p w:rsidR="007F33E1" w:rsidRPr="00CE347A" w:rsidRDefault="007F33E1" w:rsidP="00CE347A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CE347A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 xml:space="preserve"> [0.24991105 0.08373188 0.04675382]</w:t>
      </w:r>
    </w:p>
    <w:p w:rsidR="007F33E1" w:rsidRPr="00CE347A" w:rsidRDefault="007F33E1" w:rsidP="00CE347A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  <w:r w:rsidRPr="00CE347A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 xml:space="preserve"> [1.         0.94961674 0.24457202]]</w:t>
      </w:r>
    </w:p>
    <w:p w:rsidR="007F33E1" w:rsidRDefault="007F33E1" w:rsidP="00EB6189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</w:p>
    <w:p w:rsidR="007F33E1" w:rsidRDefault="007F33E1" w:rsidP="00EB6189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</w:p>
    <w:p w:rsidR="007F33E1" w:rsidRDefault="007F33E1" w:rsidP="00EB6189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</w:p>
    <w:p w:rsidR="007F33E1" w:rsidRDefault="007F33E1" w:rsidP="00EB6189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</w:p>
    <w:p w:rsidR="007F33E1" w:rsidRDefault="007F33E1" w:rsidP="00EB6189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</w:p>
    <w:p w:rsidR="007F33E1" w:rsidRDefault="007F33E1" w:rsidP="00C8515C">
      <w:pPr>
        <w:numPr>
          <w:ilvl w:val="0"/>
          <w:numId w:val="1"/>
        </w:numPr>
        <w:ind w:leftChars="-500" w:left="31680" w:hangingChars="200" w:firstLine="31680"/>
        <w:rPr>
          <w:rFonts w:eastAsia="Times New Roman" w:hAnsi="Helvetica" w:cs="Helvetica"/>
          <w:sz w:val="24"/>
          <w:szCs w:val="24"/>
          <w:shd w:val="clear" w:color="auto" w:fill="FFFFFF"/>
        </w:rPr>
      </w:pPr>
      <w:r>
        <w:rPr>
          <w:rFonts w:eastAsia="Times New Roman" w:hAnsi="Helvetica" w:cs="Helvetica"/>
          <w:sz w:val="24"/>
          <w:szCs w:val="24"/>
          <w:shd w:val="clear" w:color="auto" w:fill="FFFFFF"/>
        </w:rPr>
        <w:t>Write a NumPy program to shuffle numbers between 0 and 10 (inclusive).</w:t>
      </w:r>
    </w:p>
    <w:p w:rsidR="007F33E1" w:rsidRPr="00AB6AF3" w:rsidRDefault="007F33E1" w:rsidP="00AB6AF3">
      <w:pPr>
        <w:ind w:left="-1000"/>
        <w:rPr>
          <w:rFonts w:eastAsia="Times New Roman" w:hAnsi="Helvetica" w:cs="Helvetica"/>
          <w:sz w:val="24"/>
          <w:szCs w:val="24"/>
          <w:shd w:val="clear" w:color="auto" w:fill="FFFFFF"/>
        </w:rPr>
      </w:pPr>
    </w:p>
    <w:p w:rsidR="007F33E1" w:rsidRPr="00AB6AF3" w:rsidRDefault="007F33E1" w:rsidP="00AB6AF3">
      <w:pPr>
        <w:ind w:left="-1000"/>
        <w:rPr>
          <w:rFonts w:eastAsia="Times New Roman" w:hAnsi="Helvetica" w:cs="Helvetica"/>
          <w:sz w:val="24"/>
          <w:szCs w:val="24"/>
          <w:shd w:val="clear" w:color="auto" w:fill="FFFFFF"/>
        </w:rPr>
      </w:pPr>
    </w:p>
    <w:p w:rsidR="007F33E1" w:rsidRPr="00AB6AF3" w:rsidRDefault="007F33E1" w:rsidP="00AB6AF3">
      <w:pPr>
        <w:ind w:left="-1000"/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AB6AF3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import numpy as np</w:t>
      </w:r>
    </w:p>
    <w:p w:rsidR="007F33E1" w:rsidRPr="00AB6AF3" w:rsidRDefault="007F33E1" w:rsidP="00AB6AF3">
      <w:pPr>
        <w:ind w:left="-1000"/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AB6AF3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x = np.arange(0,10)</w:t>
      </w:r>
    </w:p>
    <w:p w:rsidR="007F33E1" w:rsidRPr="00AB6AF3" w:rsidRDefault="007F33E1" w:rsidP="00AB6AF3">
      <w:pPr>
        <w:ind w:left="-1000"/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AB6AF3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np.random.shuffle(x)</w:t>
      </w:r>
    </w:p>
    <w:p w:rsidR="007F33E1" w:rsidRPr="00AB6AF3" w:rsidRDefault="007F33E1" w:rsidP="00AB6AF3">
      <w:pPr>
        <w:ind w:left="-1000"/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</w:pPr>
      <w:r w:rsidRPr="00AB6AF3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print(x)</w:t>
      </w:r>
    </w:p>
    <w:p w:rsidR="007F33E1" w:rsidRPr="00C83F33" w:rsidRDefault="007F33E1" w:rsidP="00AB6AF3">
      <w:pPr>
        <w:ind w:left="-1000"/>
        <w:rPr>
          <w:rFonts w:eastAsia="Times New Roman" w:hAnsi="Helvetica" w:cs="Helvetica"/>
          <w:sz w:val="24"/>
          <w:szCs w:val="24"/>
          <w:shd w:val="clear" w:color="auto" w:fill="FFFFFF"/>
          <w:lang w:val="en-IN"/>
        </w:rPr>
      </w:pPr>
      <w:r w:rsidRPr="00C83F33"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  <w:t>[3 9 5 1 0 4 8 7 6 2]</w:t>
      </w:r>
    </w:p>
    <w:p w:rsidR="007F33E1" w:rsidRDefault="007F33E1" w:rsidP="00C8515C">
      <w:pPr>
        <w:numPr>
          <w:ilvl w:val="0"/>
          <w:numId w:val="1"/>
        </w:numPr>
        <w:ind w:leftChars="-500" w:left="31680" w:hangingChars="200" w:firstLine="31680"/>
        <w:rPr>
          <w:rFonts w:eastAsia="Times New Roman" w:hAnsi="Helvetica" w:cs="Helvetica"/>
          <w:sz w:val="24"/>
          <w:szCs w:val="24"/>
          <w:shd w:val="clear" w:color="auto" w:fill="FFFFFF"/>
        </w:rPr>
      </w:pPr>
      <w:r>
        <w:rPr>
          <w:rFonts w:eastAsia="Times New Roman" w:hAnsi="Helvetica" w:cs="Helvetica"/>
          <w:sz w:val="24"/>
          <w:szCs w:val="24"/>
          <w:shd w:val="clear" w:color="auto" w:fill="FFFFFF"/>
        </w:rPr>
        <w:t>Write a NumPy program to create a 5x5 array with random values and find the minimum and maximum values.</w:t>
      </w:r>
      <w:r>
        <w:rPr>
          <w:rFonts w:eastAsia="Times New Roman" w:hAnsi="Helvetica" w:cs="Helvetica"/>
          <w:sz w:val="24"/>
          <w:szCs w:val="24"/>
          <w:shd w:val="clear" w:color="auto" w:fill="FFFFFF"/>
        </w:rPr>
        <w:t> </w:t>
      </w:r>
    </w:p>
    <w:p w:rsidR="007F33E1" w:rsidRPr="00AB6AF3" w:rsidRDefault="007F33E1" w:rsidP="00AB6AF3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AB6AF3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import numpy as np</w:t>
      </w:r>
    </w:p>
    <w:p w:rsidR="007F33E1" w:rsidRPr="00AB6AF3" w:rsidRDefault="007F33E1" w:rsidP="00AB6AF3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AB6AF3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x=np.random.random((5,5))</w:t>
      </w:r>
    </w:p>
    <w:p w:rsidR="007F33E1" w:rsidRDefault="007F33E1" w:rsidP="00AB6AF3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AB6AF3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print(x)</w:t>
      </w:r>
    </w:p>
    <w:p w:rsidR="007F33E1" w:rsidRDefault="007F33E1" w:rsidP="00AB6AF3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</w:p>
    <w:p w:rsidR="007F33E1" w:rsidRPr="00AB6AF3" w:rsidRDefault="007F33E1" w:rsidP="00AB6AF3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</w:pPr>
      <w:r w:rsidRPr="00AB6AF3"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  <w:t>print(x.max())</w:t>
      </w:r>
    </w:p>
    <w:p w:rsidR="007F33E1" w:rsidRPr="00AB6AF3" w:rsidRDefault="007F33E1" w:rsidP="00AB6AF3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</w:pPr>
      <w:r w:rsidRPr="00AB6AF3"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  <w:t>print(x.min())</w:t>
      </w:r>
    </w:p>
    <w:p w:rsidR="007F33E1" w:rsidRPr="00AB6AF3" w:rsidRDefault="007F33E1" w:rsidP="00AB6AF3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</w:pPr>
      <w:r w:rsidRPr="00AB6AF3"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  <w:t>[[0.52850301 0.87705212 0.57729788 0.1461655  0.26653388]</w:t>
      </w:r>
    </w:p>
    <w:p w:rsidR="007F33E1" w:rsidRPr="00AB6AF3" w:rsidRDefault="007F33E1" w:rsidP="00AB6AF3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</w:pPr>
      <w:r w:rsidRPr="00AB6AF3"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  <w:t xml:space="preserve"> [0.48504007 0.59452141 0.94809335 0.40705196 0.43124761]</w:t>
      </w:r>
    </w:p>
    <w:p w:rsidR="007F33E1" w:rsidRPr="00AB6AF3" w:rsidRDefault="007F33E1" w:rsidP="00AB6AF3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</w:pPr>
      <w:r w:rsidRPr="00AB6AF3"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  <w:t xml:space="preserve"> [0.55347584 0.26384682 0.95432951 0.70350933 0.43054281]</w:t>
      </w:r>
    </w:p>
    <w:p w:rsidR="007F33E1" w:rsidRPr="00AB6AF3" w:rsidRDefault="007F33E1" w:rsidP="00AB6AF3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</w:pPr>
      <w:r w:rsidRPr="00AB6AF3"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  <w:t xml:space="preserve"> [0.84084875 0.99240577 0.6318883  0.19660499 0.88085561]</w:t>
      </w:r>
    </w:p>
    <w:p w:rsidR="007F33E1" w:rsidRDefault="007F33E1" w:rsidP="00AB6AF3">
      <w:pPr>
        <w:rPr>
          <w:rFonts w:eastAsia="Times New Roman" w:hAnsi="Helvetica" w:cs="Helvetica"/>
          <w:sz w:val="24"/>
          <w:szCs w:val="24"/>
          <w:shd w:val="clear" w:color="auto" w:fill="FFFFFF"/>
          <w:lang w:val="en-IN"/>
        </w:rPr>
      </w:pPr>
      <w:r w:rsidRPr="00AB6AF3"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  <w:t xml:space="preserve"> [0.56710083 0.78991276 0.21967527 0.58196157 0.98320027]]</w:t>
      </w:r>
    </w:p>
    <w:p w:rsidR="007F33E1" w:rsidRDefault="007F33E1" w:rsidP="00AE7607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</w:pPr>
    </w:p>
    <w:p w:rsidR="007F33E1" w:rsidRPr="00AE7607" w:rsidRDefault="007F33E1" w:rsidP="00AE7607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</w:pPr>
      <w:r w:rsidRPr="00AE7607"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  <w:t>0.9919564163014233</w:t>
      </w:r>
    </w:p>
    <w:p w:rsidR="007F33E1" w:rsidRPr="00AE7607" w:rsidRDefault="007F33E1" w:rsidP="00AE7607">
      <w:pPr>
        <w:rPr>
          <w:rFonts w:eastAsia="Times New Roman" w:hAnsi="Helvetica" w:cs="Helvetica"/>
          <w:sz w:val="24"/>
          <w:szCs w:val="24"/>
          <w:shd w:val="clear" w:color="auto" w:fill="FFFFFF"/>
          <w:lang w:val="en-IN"/>
        </w:rPr>
      </w:pPr>
      <w:r w:rsidRPr="00AE7607"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  <w:t>0.026676838486655363</w:t>
      </w:r>
    </w:p>
    <w:sectPr w:rsidR="007F33E1" w:rsidRPr="00AE7607" w:rsidSect="00BF2B26">
      <w:headerReference w:type="default" r:id="rId7"/>
      <w:pgSz w:w="11906" w:h="16838"/>
      <w:pgMar w:top="1440" w:right="1440" w:bottom="1440" w:left="1440" w:header="720" w:footer="72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33E1" w:rsidRDefault="007F33E1" w:rsidP="00BF2B26">
      <w:r>
        <w:separator/>
      </w:r>
    </w:p>
  </w:endnote>
  <w:endnote w:type="continuationSeparator" w:id="0">
    <w:p w:rsidR="007F33E1" w:rsidRDefault="007F33E1" w:rsidP="00BF2B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ans-serif">
    <w:altName w:val="Segoe Prin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33E1" w:rsidRDefault="007F33E1" w:rsidP="00BF2B26">
      <w:r>
        <w:separator/>
      </w:r>
    </w:p>
  </w:footnote>
  <w:footnote w:type="continuationSeparator" w:id="0">
    <w:p w:rsidR="007F33E1" w:rsidRDefault="007F33E1" w:rsidP="00BF2B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3E1" w:rsidRDefault="007F33E1">
    <w:pPr>
      <w:pStyle w:val="Header"/>
      <w:rPr>
        <w:b/>
        <w:bCs/>
        <w:i/>
        <w:iCs/>
        <w:sz w:val="28"/>
        <w:szCs w:val="28"/>
        <w:u w:val="single"/>
      </w:rPr>
    </w:pPr>
    <w:r>
      <w:rPr>
        <w:b/>
        <w:bCs/>
        <w:i/>
        <w:iCs/>
        <w:sz w:val="28"/>
        <w:szCs w:val="28"/>
        <w:u w:val="single"/>
      </w:rPr>
      <w:t>Assignments on Numpy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488E14A"/>
    <w:multiLevelType w:val="singleLevel"/>
    <w:tmpl w:val="9488E14A"/>
    <w:lvl w:ilvl="0">
      <w:start w:val="1"/>
      <w:numFmt w:val="decimal"/>
      <w:suff w:val="space"/>
      <w:lvlText w:val="%1)"/>
      <w:lvlJc w:val="left"/>
      <w:rPr>
        <w:rFonts w:cs="Times New Roman"/>
      </w:rPr>
    </w:lvl>
  </w:abstractNum>
  <w:abstractNum w:abstractNumId="1">
    <w:nsid w:val="17C8AB17"/>
    <w:multiLevelType w:val="singleLevel"/>
    <w:tmpl w:val="17C8AB17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masterPages"/>
  <w:zoom w:percent="100"/>
  <w:embedSystemFonts/>
  <w:defaultTabStop w:val="420"/>
  <w:doNotHyphenateCaps/>
  <w:drawingGridVerticalSpacing w:val="156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37EE54C1"/>
    <w:rsid w:val="00065558"/>
    <w:rsid w:val="001B1553"/>
    <w:rsid w:val="00213128"/>
    <w:rsid w:val="0021413E"/>
    <w:rsid w:val="003B7342"/>
    <w:rsid w:val="00465224"/>
    <w:rsid w:val="00555D3D"/>
    <w:rsid w:val="005765A4"/>
    <w:rsid w:val="0064249E"/>
    <w:rsid w:val="00684D17"/>
    <w:rsid w:val="006E7010"/>
    <w:rsid w:val="007C2E23"/>
    <w:rsid w:val="007F09E8"/>
    <w:rsid w:val="007F33E1"/>
    <w:rsid w:val="00803744"/>
    <w:rsid w:val="00846205"/>
    <w:rsid w:val="00A01D75"/>
    <w:rsid w:val="00AB6AF3"/>
    <w:rsid w:val="00AD5BF1"/>
    <w:rsid w:val="00AE7607"/>
    <w:rsid w:val="00B37D1B"/>
    <w:rsid w:val="00BD0852"/>
    <w:rsid w:val="00BF2B26"/>
    <w:rsid w:val="00C83F33"/>
    <w:rsid w:val="00C8515C"/>
    <w:rsid w:val="00CE347A"/>
    <w:rsid w:val="00D16DEA"/>
    <w:rsid w:val="00DD65DC"/>
    <w:rsid w:val="00E00D92"/>
    <w:rsid w:val="00E1503A"/>
    <w:rsid w:val="00E908D0"/>
    <w:rsid w:val="00EB6189"/>
    <w:rsid w:val="00EE016E"/>
    <w:rsid w:val="00F24445"/>
    <w:rsid w:val="37EE5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HTML Code" w:unhideWhenUsed="0"/>
    <w:lsdException w:name="HTML Preformatted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B26"/>
    <w:rPr>
      <w:rFonts w:ascii="Calibri" w:hAnsi="Calibri"/>
      <w:sz w:val="20"/>
      <w:szCs w:val="20"/>
      <w:lang w:eastAsia="zh-CN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F2B26"/>
    <w:pPr>
      <w:spacing w:beforeAutospacing="1" w:afterAutospacing="1"/>
      <w:outlineLvl w:val="3"/>
    </w:pPr>
    <w:rPr>
      <w:rFonts w:ascii="SimSun" w:hAnsi="SimSun"/>
      <w:b/>
      <w:bCs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semiHidden/>
    <w:rPr>
      <w:rFonts w:ascii="Calibri" w:hAnsi="Calibri" w:cs="Times New Roman"/>
      <w:b/>
      <w:bCs/>
      <w:sz w:val="28"/>
      <w:szCs w:val="28"/>
      <w:lang w:eastAsia="zh-CN"/>
    </w:rPr>
  </w:style>
  <w:style w:type="paragraph" w:styleId="Footer">
    <w:name w:val="footer"/>
    <w:basedOn w:val="Normal"/>
    <w:link w:val="FooterChar"/>
    <w:uiPriority w:val="99"/>
    <w:rsid w:val="00BF2B2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Calibri" w:hAnsi="Calibri" w:cs="Times New Roman"/>
      <w:sz w:val="20"/>
      <w:szCs w:val="20"/>
      <w:lang w:eastAsia="zh-CN"/>
    </w:rPr>
  </w:style>
  <w:style w:type="paragraph" w:styleId="Header">
    <w:name w:val="header"/>
    <w:basedOn w:val="Normal"/>
    <w:link w:val="HeaderChar"/>
    <w:uiPriority w:val="99"/>
    <w:rsid w:val="00BF2B2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alibri" w:hAnsi="Calibri" w:cs="Times New Roman"/>
      <w:sz w:val="20"/>
      <w:szCs w:val="20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BF2B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rsid w:val="00BF2B26"/>
    <w:pPr>
      <w:spacing w:beforeAutospacing="1" w:afterAutospacing="1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BF2B26"/>
    <w:rPr>
      <w:rFonts w:cs="Times New Roman"/>
      <w:color w:val="0000FF"/>
      <w:u w:val="single"/>
    </w:rPr>
  </w:style>
  <w:style w:type="character" w:styleId="HTMLCode">
    <w:name w:val="HTML Code"/>
    <w:basedOn w:val="DefaultParagraphFont"/>
    <w:uiPriority w:val="99"/>
    <w:rsid w:val="00E1503A"/>
    <w:rPr>
      <w:rFonts w:ascii="Courier New" w:eastAsia="SimSun" w:hAnsi="Courier New" w:cs="Courier New"/>
      <w:sz w:val="20"/>
      <w:szCs w:val="20"/>
    </w:rPr>
  </w:style>
  <w:style w:type="character" w:customStyle="1" w:styleId="tokenkeyword">
    <w:name w:val="token keyword"/>
    <w:basedOn w:val="DefaultParagraphFont"/>
    <w:uiPriority w:val="99"/>
    <w:rsid w:val="00E1503A"/>
    <w:rPr>
      <w:rFonts w:cs="Times New Roman"/>
    </w:rPr>
  </w:style>
  <w:style w:type="character" w:customStyle="1" w:styleId="tokenoperator">
    <w:name w:val="token operator"/>
    <w:basedOn w:val="DefaultParagraphFont"/>
    <w:uiPriority w:val="99"/>
    <w:rsid w:val="00E1503A"/>
    <w:rPr>
      <w:rFonts w:cs="Times New Roman"/>
    </w:rPr>
  </w:style>
  <w:style w:type="character" w:customStyle="1" w:styleId="tokenpunctuation">
    <w:name w:val="token punctuation"/>
    <w:basedOn w:val="DefaultParagraphFont"/>
    <w:uiPriority w:val="99"/>
    <w:rsid w:val="00E1503A"/>
    <w:rPr>
      <w:rFonts w:cs="Times New Roman"/>
    </w:rPr>
  </w:style>
  <w:style w:type="character" w:customStyle="1" w:styleId="tokennumber">
    <w:name w:val="token number"/>
    <w:basedOn w:val="DefaultParagraphFont"/>
    <w:uiPriority w:val="99"/>
    <w:rsid w:val="00E1503A"/>
    <w:rPr>
      <w:rFonts w:cs="Times New Roman"/>
    </w:rPr>
  </w:style>
  <w:style w:type="character" w:customStyle="1" w:styleId="tokenstring">
    <w:name w:val="token string"/>
    <w:basedOn w:val="DefaultParagraphFont"/>
    <w:uiPriority w:val="99"/>
    <w:rsid w:val="00E1503A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688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566</TotalTime>
  <Pages>5</Pages>
  <Words>626</Words>
  <Characters>3573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google1565232260</dc:creator>
  <cp:keywords/>
  <dc:description/>
  <cp:lastModifiedBy>917780472534</cp:lastModifiedBy>
  <cp:revision>19</cp:revision>
  <dcterms:created xsi:type="dcterms:W3CDTF">2020-07-23T07:07:00Z</dcterms:created>
  <dcterms:modified xsi:type="dcterms:W3CDTF">2020-11-30T10:33:00Z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