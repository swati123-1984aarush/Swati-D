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C6" w:rsidRDefault="006B68C6" w:rsidP="006B68C6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Select the right way to create a string literal Ault'Kelly</w:t>
      </w:r>
    </w:p>
    <w:p w:rsidR="006B68C6" w:rsidRDefault="006B68C6" w:rsidP="00207013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en-US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.05pt;height:0;z-index:251671040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‘Ault\\’Kelly’</w:t>
      </w:r>
    </w:p>
    <w:p w:rsidR="006B68C6" w:rsidRDefault="006B68C6" w:rsidP="00207013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27" type="#_x0000_t201" style="position:absolute;margin-left:0;margin-top:0;width:.05pt;height:0;z-index:251670016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‘Ault\’Kelly’</w:t>
      </w:r>
    </w:p>
    <w:p w:rsidR="006B68C6" w:rsidRDefault="006B68C6" w:rsidP="00207013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28" type="#_x0000_t201" style="position:absolute;margin-left:0;margin-top:0;width:.05pt;height:0;z-index:251668992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“””Ault’Kelly”””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15023F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 b</w:t>
      </w:r>
    </w:p>
    <w:p w:rsidR="006B68C6" w:rsidRPr="00620057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In Python 3, what is the type of type(range(5))</w:t>
      </w:r>
      <w:bookmarkStart w:id="0" w:name="_GoBack"/>
      <w:bookmarkEnd w:id="0"/>
    </w:p>
    <w:p w:rsidR="006B68C6" w:rsidRDefault="006B68C6" w:rsidP="00207013">
      <w:pPr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29" type="#_x0000_t201" style="position:absolute;margin-left:0;margin-top:0;width:.05pt;height:0;z-index:251667968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int</w:t>
      </w:r>
    </w:p>
    <w:p w:rsidR="006B68C6" w:rsidRDefault="006B68C6" w:rsidP="00207013">
      <w:pPr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0" type="#_x0000_t201" style="position:absolute;margin-left:0;margin-top:0;width:.05pt;height:0;z-index:251666944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list</w:t>
      </w:r>
    </w:p>
    <w:p w:rsidR="006B68C6" w:rsidRDefault="006B68C6" w:rsidP="00207013">
      <w:pPr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1" type="#_x0000_t201" style="position:absolute;margin-left:0;margin-top:0;width:.05pt;height:0;z-index:251665920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range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15023F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c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724A0A">
      <w:pPr>
        <w:ind w:leftChars="-900" w:left="31680"/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 What is the data type of the following:</w:t>
      </w:r>
    </w:p>
    <w:p w:rsidR="006B68C6" w:rsidRDefault="006B68C6" w:rsidP="00724A0A">
      <w:pPr>
        <w:ind w:leftChars="-900" w:left="31680"/>
        <w:rPr>
          <w:sz w:val="24"/>
          <w:szCs w:val="24"/>
        </w:rPr>
      </w:pPr>
    </w:p>
    <w:p w:rsidR="006B68C6" w:rsidRDefault="006B68C6" w:rsidP="00724A0A">
      <w:pPr>
        <w:ind w:leftChars="-900" w:left="31680" w:firstLineChars="400" w:firstLine="31680"/>
        <w:jc w:val="both"/>
        <w:rPr>
          <w:sz w:val="24"/>
          <w:szCs w:val="24"/>
        </w:rPr>
      </w:pPr>
      <w:r>
        <w:rPr>
          <w:sz w:val="24"/>
          <w:szCs w:val="24"/>
        </w:rPr>
        <w:t>aTuple = (1, 'Jhon', 1+3j)</w:t>
      </w:r>
    </w:p>
    <w:p w:rsidR="006B68C6" w:rsidRDefault="006B68C6" w:rsidP="00724A0A">
      <w:pPr>
        <w:ind w:leftChars="-900" w:left="31680" w:firstLineChars="550" w:firstLine="31680"/>
        <w:jc w:val="both"/>
        <w:rPr>
          <w:sz w:val="24"/>
          <w:szCs w:val="24"/>
        </w:rPr>
      </w:pPr>
      <w:r>
        <w:rPr>
          <w:sz w:val="24"/>
          <w:szCs w:val="24"/>
        </w:rPr>
        <w:t>print(type(aTuple[2:3]))</w:t>
      </w:r>
    </w:p>
    <w:p w:rsidR="006B68C6" w:rsidRDefault="006B68C6" w:rsidP="00724A0A">
      <w:pPr>
        <w:ind w:leftChars="-900" w:left="31680" w:firstLineChars="550" w:firstLine="31680"/>
        <w:rPr>
          <w:sz w:val="24"/>
          <w:szCs w:val="24"/>
        </w:rPr>
      </w:pPr>
    </w:p>
    <w:p w:rsidR="006B68C6" w:rsidRDefault="006B68C6" w:rsidP="00207013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2" type="#_x0000_t201" style="position:absolute;margin-left:0;margin-top:0;width:.05pt;height:0;z-index:251664896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list</w:t>
      </w:r>
    </w:p>
    <w:p w:rsidR="006B68C6" w:rsidRDefault="006B68C6" w:rsidP="00207013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3" type="#_x0000_t201" style="position:absolute;margin-left:0;margin-top:0;width:.05pt;height:0;z-index:251663872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complex</w:t>
      </w:r>
    </w:p>
    <w:p w:rsidR="006B68C6" w:rsidRDefault="006B68C6" w:rsidP="00207013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4" type="#_x0000_t201" style="position:absolute;margin-left:0;margin-top:0;width:.05pt;height:0;z-index:251662848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tuple</w:t>
      </w: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15023F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c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>
      <w:pPr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Select all the valid String creation in Python</w:t>
      </w:r>
    </w:p>
    <w:p w:rsidR="006B68C6" w:rsidRDefault="006B68C6" w:rsidP="00207013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5" type="#_x0000_t201" style="position:absolute;margin-left:0;margin-top:0;width:.05pt;height:0;z-index:251661824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“str1”</w:t>
      </w:r>
    </w:p>
    <w:p w:rsidR="006B68C6" w:rsidRDefault="006B68C6" w:rsidP="00207013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6" type="#_x0000_t201" style="position:absolute;margin-left:0;margin-top:0;width:.05pt;height:0;z-index:251660800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‘str1’</w:t>
      </w:r>
    </w:p>
    <w:p w:rsidR="006B68C6" w:rsidRDefault="006B68C6" w:rsidP="00207013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7" type="#_x0000_t201" style="position:absolute;margin-left:0;margin-top:0;width:.05pt;height:0;z-index:251659776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”’str1”’</w:t>
      </w:r>
    </w:p>
    <w:p w:rsidR="006B68C6" w:rsidRDefault="006B68C6" w:rsidP="00207013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8" type="#_x0000_t201" style="position:absolute;margin-left:0;margin-top:0;width:.05pt;height:0;z-index:251658752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str1 = str(“str1”)</w:t>
      </w:r>
    </w:p>
    <w:p w:rsidR="006B68C6" w:rsidRDefault="006B68C6">
      <w:pPr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15023F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a,b,c</w:t>
      </w:r>
    </w:p>
    <w:p w:rsidR="006B68C6" w:rsidRDefault="006B68C6">
      <w:pPr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What is the data type of print(type(10))</w:t>
      </w:r>
    </w:p>
    <w:p w:rsidR="006B68C6" w:rsidRDefault="006B68C6" w:rsidP="00207013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39" type="#_x0000_t201" style="position:absolute;margin-left:0;margin-top:0;width:.05pt;height:0;z-index:251657728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float</w:t>
      </w:r>
    </w:p>
    <w:p w:rsidR="006B68C6" w:rsidRDefault="006B68C6" w:rsidP="00207013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0" type="#_x0000_t201" style="position:absolute;margin-left:0;margin-top:0;width:.05pt;height:0;z-index:251656704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integer</w:t>
      </w:r>
    </w:p>
    <w:p w:rsidR="006B68C6" w:rsidRDefault="006B68C6" w:rsidP="00207013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1" type="#_x0000_t201" style="position:absolute;margin-left:0;margin-top:0;width:.05pt;height:0;z-index:251655680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int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5822F0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c</w:t>
      </w: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 What is the output of the following code</w:t>
      </w:r>
    </w:p>
    <w:p w:rsidR="006B68C6" w:rsidRDefault="006B68C6" w:rsidP="00724A0A">
      <w:pPr>
        <w:ind w:leftChars="-900" w:left="31680" w:firstLineChars="500" w:firstLine="31680"/>
        <w:rPr>
          <w:sz w:val="24"/>
          <w:szCs w:val="24"/>
        </w:rPr>
      </w:pPr>
      <w:r>
        <w:rPr>
          <w:sz w:val="24"/>
          <w:szCs w:val="24"/>
        </w:rPr>
        <w:t>print(bool(0), bool(3.14159), bool(-3), bool(1.0+1j))</w:t>
      </w:r>
    </w:p>
    <w:p w:rsidR="006B68C6" w:rsidRDefault="006B68C6" w:rsidP="00724A0A">
      <w:pPr>
        <w:ind w:leftChars="-900" w:left="31680" w:firstLineChars="500" w:firstLine="31680"/>
        <w:rPr>
          <w:sz w:val="24"/>
          <w:szCs w:val="24"/>
        </w:rPr>
      </w:pPr>
    </w:p>
    <w:p w:rsidR="006B68C6" w:rsidRDefault="006B68C6" w:rsidP="00207013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2" type="#_x0000_t201" style="position:absolute;margin-left:0;margin-top:0;width:.05pt;height:0;z-index:251654656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False True False True</w:t>
      </w:r>
    </w:p>
    <w:p w:rsidR="006B68C6" w:rsidRDefault="006B68C6" w:rsidP="00207013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3" type="#_x0000_t201" style="position:absolute;margin-left:0;margin-top:0;width:.05pt;height:0;z-index:251653632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True True False True</w:t>
      </w:r>
    </w:p>
    <w:p w:rsidR="006B68C6" w:rsidRDefault="006B68C6" w:rsidP="00207013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4" type="#_x0000_t201" style="position:absolute;margin-left:0;margin-top:0;width:.05pt;height:0;z-index:251652608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True True False True</w:t>
      </w:r>
    </w:p>
    <w:p w:rsidR="006B68C6" w:rsidRDefault="006B68C6" w:rsidP="00207013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5" type="#_x0000_t201" style="position:absolute;margin-left:0;margin-top:0;width:.05pt;height:0;z-index:251651584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False True True True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5E7288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d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>
      <w:pPr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What is the result of print(type([]) is list)</w:t>
      </w:r>
    </w:p>
    <w:p w:rsidR="006B68C6" w:rsidRDefault="006B68C6" w:rsidP="00207013">
      <w:pPr>
        <w:numPr>
          <w:ilvl w:val="0"/>
          <w:numId w:val="8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6" type="#_x0000_t201" style="position:absolute;margin-left:0;margin-top:0;width:.05pt;height:0;z-index:251650560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False</w:t>
      </w:r>
    </w:p>
    <w:p w:rsidR="006B68C6" w:rsidRDefault="006B68C6" w:rsidP="00207013">
      <w:pPr>
        <w:numPr>
          <w:ilvl w:val="0"/>
          <w:numId w:val="8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7" type="#_x0000_t201" style="position:absolute;margin-left:0;margin-top:0;width:.05pt;height:0;z-index:251649536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True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15023F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b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>
      <w:pPr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 What is the output of the following code?</w:t>
      </w:r>
    </w:p>
    <w:p w:rsidR="006B68C6" w:rsidRDefault="006B68C6" w:rsidP="00724A0A">
      <w:pPr>
        <w:ind w:leftChars="-900" w:left="31680" w:firstLineChars="500" w:firstLine="31680"/>
        <w:rPr>
          <w:sz w:val="24"/>
          <w:szCs w:val="24"/>
        </w:rPr>
      </w:pPr>
      <w:r>
        <w:rPr>
          <w:sz w:val="24"/>
          <w:szCs w:val="24"/>
        </w:rPr>
        <w:t>p, q, r = 10, 20 ,30print(p, q, r)</w:t>
      </w:r>
    </w:p>
    <w:p w:rsidR="006B68C6" w:rsidRDefault="006B68C6" w:rsidP="00207013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8" type="#_x0000_t201" style="position:absolute;margin-left:0;margin-top:0;width:.05pt;height:0;z-index:251648512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10 20</w:t>
      </w:r>
    </w:p>
    <w:p w:rsidR="006B68C6" w:rsidRDefault="006B68C6" w:rsidP="00207013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49" type="#_x0000_t201" style="position:absolute;margin-left:0;margin-top:0;width:.05pt;height:0;z-index:251647488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10 20 30</w:t>
      </w:r>
    </w:p>
    <w:p w:rsidR="006B68C6" w:rsidRDefault="006B68C6" w:rsidP="00207013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50" type="#_x0000_t201" style="position:absolute;margin-left:0;margin-top:0;width:.05pt;height:0;z-index:251646464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Error: invalid syntax</w:t>
      </w:r>
    </w:p>
    <w:p w:rsidR="006B68C6" w:rsidRDefault="006B68C6">
      <w:pPr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5E7288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b</w:t>
      </w:r>
    </w:p>
    <w:p w:rsidR="006B68C6" w:rsidRDefault="006B68C6">
      <w:pPr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A string is immutable in Python?</w:t>
      </w:r>
    </w:p>
    <w:p w:rsidR="006B68C6" w:rsidRDefault="006B68C6" w:rsidP="00724A0A">
      <w:pPr>
        <w:ind w:leftChars="-300" w:left="31680" w:firstLineChars="50" w:firstLine="31680"/>
        <w:rPr>
          <w:sz w:val="24"/>
          <w:szCs w:val="24"/>
        </w:rPr>
      </w:pPr>
      <w:r>
        <w:rPr>
          <w:sz w:val="24"/>
          <w:szCs w:val="24"/>
        </w:rPr>
        <w:t>Every time when we modify the string, Python Always create a new String and assign a new string to that variable.</w:t>
      </w:r>
    </w:p>
    <w:p w:rsidR="006B68C6" w:rsidRDefault="006B68C6" w:rsidP="00724A0A">
      <w:pPr>
        <w:ind w:leftChars="-300" w:left="31680" w:firstLineChars="50" w:firstLine="31680"/>
        <w:rPr>
          <w:sz w:val="24"/>
          <w:szCs w:val="24"/>
        </w:rPr>
      </w:pPr>
    </w:p>
    <w:p w:rsidR="006B68C6" w:rsidRDefault="006B68C6" w:rsidP="00207013">
      <w:pPr>
        <w:numPr>
          <w:ilvl w:val="0"/>
          <w:numId w:val="10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51" type="#_x0000_t201" style="position:absolute;margin-left:0;margin-top:0;width:.05pt;height:0;z-index:251645440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True</w:t>
      </w:r>
    </w:p>
    <w:p w:rsidR="006B68C6" w:rsidRDefault="006B68C6" w:rsidP="00207013">
      <w:pPr>
        <w:numPr>
          <w:ilvl w:val="0"/>
          <w:numId w:val="10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52" type="#_x0000_t201" style="position:absolute;margin-left:0;margin-top:0;width:.05pt;height:0;z-index:251644416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False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  <w:r w:rsidRPr="005E7288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a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Default="006B68C6">
      <w:pPr>
        <w:rPr>
          <w:sz w:val="24"/>
          <w:szCs w:val="24"/>
        </w:rPr>
      </w:pPr>
    </w:p>
    <w:p w:rsidR="006B68C6" w:rsidRDefault="006B68C6" w:rsidP="00724A0A">
      <w:pPr>
        <w:numPr>
          <w:ilvl w:val="0"/>
          <w:numId w:val="1"/>
        </w:numPr>
        <w:ind w:leftChars="-6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Identify the following Datatypes:</w:t>
      </w:r>
    </w:p>
    <w:p w:rsidR="006B68C6" w:rsidRDefault="006B68C6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“EXCELR” -</w:t>
      </w:r>
    </w:p>
    <w:p w:rsidR="006B68C6" w:rsidRDefault="006B68C6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[1,2.3,”apple”] -</w:t>
      </w:r>
    </w:p>
    <w:p w:rsidR="006B68C6" w:rsidRDefault="006B68C6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(1,2.3,”apple”) -</w:t>
      </w:r>
    </w:p>
    <w:p w:rsidR="006B68C6" w:rsidRDefault="006B68C6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15 -</w:t>
      </w:r>
    </w:p>
    <w:p w:rsidR="006B68C6" w:rsidRDefault="006B68C6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15.78 -</w:t>
      </w:r>
    </w:p>
    <w:p w:rsidR="006B68C6" w:rsidRDefault="006B68C6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True &amp; False –</w:t>
      </w: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p w:rsidR="006B68C6" w:rsidRPr="00920631" w:rsidRDefault="006B68C6" w:rsidP="00920631">
      <w:pPr>
        <w:tabs>
          <w:tab w:val="left" w:pos="425"/>
        </w:tabs>
        <w:rPr>
          <w:color w:val="0000FF"/>
          <w:sz w:val="24"/>
          <w:szCs w:val="24"/>
        </w:rPr>
      </w:pPr>
      <w:r w:rsidRPr="005E7288">
        <w:rPr>
          <w:color w:val="0000FF"/>
          <w:sz w:val="24"/>
          <w:szCs w:val="24"/>
          <w:highlight w:val="yellow"/>
        </w:rPr>
        <w:t>Ans:</w:t>
      </w:r>
      <w:r>
        <w:rPr>
          <w:color w:val="0000FF"/>
          <w:sz w:val="24"/>
          <w:szCs w:val="24"/>
        </w:rPr>
        <w:t xml:space="preserve">    </w:t>
      </w:r>
      <w:r>
        <w:rPr>
          <w:sz w:val="24"/>
          <w:szCs w:val="24"/>
        </w:rPr>
        <w:t xml:space="preserve">“EXCELR” - </w:t>
      </w:r>
      <w:r>
        <w:rPr>
          <w:color w:val="0000FF"/>
          <w:sz w:val="24"/>
          <w:szCs w:val="24"/>
        </w:rPr>
        <w:t>string</w:t>
      </w:r>
    </w:p>
    <w:p w:rsidR="006B68C6" w:rsidRPr="00920631" w:rsidRDefault="006B68C6" w:rsidP="00920631">
      <w:pPr>
        <w:tabs>
          <w:tab w:val="left" w:pos="425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[1,2.3,”apple”] - </w:t>
      </w:r>
      <w:r w:rsidRPr="00920631">
        <w:rPr>
          <w:color w:val="0000FF"/>
          <w:sz w:val="24"/>
          <w:szCs w:val="24"/>
        </w:rPr>
        <w:t>list</w:t>
      </w:r>
    </w:p>
    <w:p w:rsidR="006B68C6" w:rsidRPr="00920631" w:rsidRDefault="006B68C6" w:rsidP="00920631">
      <w:pPr>
        <w:tabs>
          <w:tab w:val="left" w:pos="425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(1,2.3,”apple”) - </w:t>
      </w:r>
      <w:r w:rsidRPr="00920631">
        <w:rPr>
          <w:color w:val="0000FF"/>
          <w:sz w:val="24"/>
          <w:szCs w:val="24"/>
        </w:rPr>
        <w:t>tuple</w:t>
      </w:r>
    </w:p>
    <w:p w:rsidR="006B68C6" w:rsidRPr="00920631" w:rsidRDefault="006B68C6" w:rsidP="00920631">
      <w:pPr>
        <w:tabs>
          <w:tab w:val="left" w:pos="425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15 - </w:t>
      </w:r>
      <w:r w:rsidRPr="00920631">
        <w:rPr>
          <w:color w:val="0000FF"/>
          <w:sz w:val="24"/>
          <w:szCs w:val="24"/>
        </w:rPr>
        <w:t>integer</w:t>
      </w:r>
    </w:p>
    <w:p w:rsidR="006B68C6" w:rsidRPr="00920631" w:rsidRDefault="006B68C6" w:rsidP="00920631">
      <w:pPr>
        <w:tabs>
          <w:tab w:val="left" w:pos="425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15.78 - </w:t>
      </w:r>
      <w:r w:rsidRPr="00920631">
        <w:rPr>
          <w:color w:val="0000FF"/>
          <w:sz w:val="24"/>
          <w:szCs w:val="24"/>
        </w:rPr>
        <w:t>float</w:t>
      </w:r>
    </w:p>
    <w:p w:rsidR="006B68C6" w:rsidRPr="00920631" w:rsidRDefault="006B68C6" w:rsidP="00920631">
      <w:pPr>
        <w:tabs>
          <w:tab w:val="left" w:pos="425"/>
        </w:tabs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True &amp; False </w:t>
      </w:r>
      <w:r w:rsidRPr="00920631">
        <w:rPr>
          <w:color w:val="0000FF"/>
          <w:sz w:val="24"/>
          <w:szCs w:val="24"/>
        </w:rPr>
        <w:t>– boolean</w:t>
      </w:r>
    </w:p>
    <w:p w:rsidR="006B68C6" w:rsidRDefault="006B68C6" w:rsidP="00620057">
      <w:pPr>
        <w:tabs>
          <w:tab w:val="left" w:pos="425"/>
        </w:tabs>
        <w:rPr>
          <w:color w:val="0000FF"/>
          <w:sz w:val="24"/>
          <w:szCs w:val="24"/>
        </w:rPr>
      </w:pPr>
    </w:p>
    <w:p w:rsidR="006B68C6" w:rsidRDefault="006B68C6" w:rsidP="00620057">
      <w:pPr>
        <w:tabs>
          <w:tab w:val="left" w:pos="425"/>
        </w:tabs>
        <w:rPr>
          <w:sz w:val="24"/>
          <w:szCs w:val="24"/>
        </w:rPr>
      </w:pPr>
    </w:p>
    <w:sectPr w:rsidR="006B68C6" w:rsidSect="005B1FC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8C6" w:rsidRDefault="006B68C6" w:rsidP="005B1FCA">
      <w:r>
        <w:separator/>
      </w:r>
    </w:p>
  </w:endnote>
  <w:endnote w:type="continuationSeparator" w:id="0">
    <w:p w:rsidR="006B68C6" w:rsidRDefault="006B68C6" w:rsidP="005B1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8C6" w:rsidRDefault="006B68C6" w:rsidP="005B1FCA">
      <w:r>
        <w:separator/>
      </w:r>
    </w:p>
  </w:footnote>
  <w:footnote w:type="continuationSeparator" w:id="0">
    <w:p w:rsidR="006B68C6" w:rsidRDefault="006B68C6" w:rsidP="005B1F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8C6" w:rsidRDefault="006B68C6">
    <w:pPr>
      <w:pStyle w:val="Header"/>
      <w:rPr>
        <w:b/>
        <w:bCs/>
        <w:i/>
        <w:iCs/>
        <w:sz w:val="32"/>
        <w:szCs w:val="32"/>
      </w:rPr>
    </w:pPr>
    <w:r>
      <w:rPr>
        <w:b/>
        <w:bCs/>
        <w:i/>
        <w:iCs/>
        <w:sz w:val="32"/>
        <w:szCs w:val="32"/>
      </w:rPr>
      <w:t>Assignment on Variables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F4AFD5"/>
    <w:multiLevelType w:val="singleLevel"/>
    <w:tmpl w:val="B2F4AFD5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BD9D1190"/>
    <w:multiLevelType w:val="singleLevel"/>
    <w:tmpl w:val="BD9D119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">
    <w:nsid w:val="D1A23C2D"/>
    <w:multiLevelType w:val="singleLevel"/>
    <w:tmpl w:val="D1A23C2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3">
    <w:nsid w:val="FB30B787"/>
    <w:multiLevelType w:val="singleLevel"/>
    <w:tmpl w:val="FB30B78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4">
    <w:nsid w:val="062C3493"/>
    <w:multiLevelType w:val="singleLevel"/>
    <w:tmpl w:val="062C349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5">
    <w:nsid w:val="15D50418"/>
    <w:multiLevelType w:val="singleLevel"/>
    <w:tmpl w:val="15D504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6">
    <w:nsid w:val="2957B0F7"/>
    <w:multiLevelType w:val="singleLevel"/>
    <w:tmpl w:val="2957B0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7">
    <w:nsid w:val="2D0B1EC7"/>
    <w:multiLevelType w:val="singleLevel"/>
    <w:tmpl w:val="2D0B1EC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8">
    <w:nsid w:val="4B3CDF59"/>
    <w:multiLevelType w:val="singleLevel"/>
    <w:tmpl w:val="4B3CDF5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9">
    <w:nsid w:val="5D653597"/>
    <w:multiLevelType w:val="singleLevel"/>
    <w:tmpl w:val="5D65359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0">
    <w:nsid w:val="6B27AA5F"/>
    <w:multiLevelType w:val="singleLevel"/>
    <w:tmpl w:val="6B27AA5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A780A4F"/>
    <w:rsid w:val="000A6485"/>
    <w:rsid w:val="0015023F"/>
    <w:rsid w:val="00207013"/>
    <w:rsid w:val="005822F0"/>
    <w:rsid w:val="005B1FCA"/>
    <w:rsid w:val="005C0158"/>
    <w:rsid w:val="005C41A7"/>
    <w:rsid w:val="005E7288"/>
    <w:rsid w:val="00620057"/>
    <w:rsid w:val="006B68C6"/>
    <w:rsid w:val="00724A0A"/>
    <w:rsid w:val="00920631"/>
    <w:rsid w:val="00937D34"/>
    <w:rsid w:val="00B3459C"/>
    <w:rsid w:val="00C45FAB"/>
    <w:rsid w:val="00E155AD"/>
    <w:rsid w:val="7A78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CA"/>
    <w:rPr>
      <w:rFonts w:ascii="Calibri" w:hAnsi="Calibri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1F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5B1F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5B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5B1FCA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rsid w:val="005B1FC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212</Words>
  <Characters>1213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Select the right way to create a string literal Ault'Kelly</dc:title>
  <dc:subject/>
  <dc:creator>Mukesh</dc:creator>
  <cp:keywords/>
  <dc:description/>
  <cp:lastModifiedBy>917780472534</cp:lastModifiedBy>
  <cp:revision>9</cp:revision>
  <dcterms:created xsi:type="dcterms:W3CDTF">2020-11-01T10:11:00Z</dcterms:created>
  <dcterms:modified xsi:type="dcterms:W3CDTF">2020-11-01T10:27:00Z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