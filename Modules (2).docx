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D5" w:rsidRDefault="00A619D5" w:rsidP="00A619D5">
      <w:pPr>
        <w:ind w:leftChars="-400" w:left="31680" w:hangingChars="200" w:firstLine="31680"/>
      </w:pPr>
    </w:p>
    <w:p w:rsidR="00A619D5" w:rsidRDefault="00A619D5" w:rsidP="00F43985">
      <w:pPr>
        <w:ind w:leftChars="-400" w:left="31680" w:hangingChars="200" w:firstLine="31680"/>
      </w:pPr>
    </w:p>
    <w:p w:rsidR="00A619D5" w:rsidRPr="00F8365C" w:rsidRDefault="00A619D5" w:rsidP="00F43985">
      <w:pPr>
        <w:numPr>
          <w:ilvl w:val="0"/>
          <w:numId w:val="1"/>
        </w:numPr>
        <w:ind w:leftChars="-400" w:left="31680" w:hangingChars="200" w:firstLine="31680"/>
      </w:pPr>
      <w:r>
        <w:t xml:space="preserve">Create an defined function with </w:t>
      </w:r>
      <w:r>
        <w:rPr>
          <w:rFonts w:ascii="Verdana" w:hAnsi="Verdana" w:cs="Verdana"/>
          <w:color w:val="000000"/>
          <w:sz w:val="18"/>
          <w:szCs w:val="18"/>
        </w:rPr>
        <w:t>variable outside of a function, and use it inside the function</w:t>
      </w:r>
    </w:p>
    <w:p w:rsidR="00A619D5" w:rsidRDefault="00A619D5" w:rsidP="00F8365C">
      <w:pPr>
        <w:rPr>
          <w:rFonts w:ascii="Verdana" w:hAnsi="Verdana" w:cs="Verdana"/>
          <w:color w:val="000000"/>
          <w:sz w:val="18"/>
          <w:szCs w:val="18"/>
        </w:rPr>
      </w:pPr>
    </w:p>
    <w:p w:rsidR="00A619D5" w:rsidRPr="00F8365C" w:rsidRDefault="00A619D5" w:rsidP="00F8365C"/>
    <w:p w:rsidR="00A619D5" w:rsidRPr="008D7502" w:rsidRDefault="00A619D5" w:rsidP="00F8365C">
      <w:pPr>
        <w:rPr>
          <w:rFonts w:ascii="Verdana" w:hAnsi="Verdana" w:cs="Verdana"/>
          <w:color w:val="000000"/>
          <w:sz w:val="18"/>
          <w:szCs w:val="18"/>
          <w:highlight w:val="cyan"/>
        </w:rPr>
      </w:pPr>
      <w:r w:rsidRPr="008D7502">
        <w:rPr>
          <w:rFonts w:ascii="Verdana" w:hAnsi="Verdana" w:cs="Verdana"/>
          <w:color w:val="000000"/>
          <w:sz w:val="18"/>
          <w:szCs w:val="18"/>
          <w:highlight w:val="cyan"/>
        </w:rPr>
        <w:t>x = "Superb"</w:t>
      </w:r>
    </w:p>
    <w:p w:rsidR="00A619D5" w:rsidRPr="008D7502" w:rsidRDefault="00A619D5" w:rsidP="00F8365C">
      <w:pPr>
        <w:rPr>
          <w:rFonts w:ascii="Verdana" w:hAnsi="Verdana" w:cs="Verdana"/>
          <w:color w:val="000000"/>
          <w:sz w:val="18"/>
          <w:szCs w:val="18"/>
          <w:highlight w:val="cyan"/>
        </w:rPr>
      </w:pPr>
    </w:p>
    <w:p w:rsidR="00A619D5" w:rsidRPr="008D7502" w:rsidRDefault="00A619D5" w:rsidP="00F8365C">
      <w:pPr>
        <w:rPr>
          <w:rFonts w:ascii="Verdana" w:hAnsi="Verdana" w:cs="Verdana"/>
          <w:color w:val="000000"/>
          <w:sz w:val="18"/>
          <w:szCs w:val="18"/>
          <w:highlight w:val="cyan"/>
        </w:rPr>
      </w:pPr>
      <w:r w:rsidRPr="008D7502">
        <w:rPr>
          <w:rFonts w:ascii="Verdana" w:hAnsi="Verdana" w:cs="Verdana"/>
          <w:color w:val="000000"/>
          <w:sz w:val="18"/>
          <w:szCs w:val="18"/>
          <w:highlight w:val="cyan"/>
        </w:rPr>
        <w:t>def myfunc():</w:t>
      </w:r>
    </w:p>
    <w:p w:rsidR="00A619D5" w:rsidRPr="008D7502" w:rsidRDefault="00A619D5" w:rsidP="00F8365C">
      <w:pPr>
        <w:rPr>
          <w:rFonts w:ascii="Verdana" w:hAnsi="Verdana" w:cs="Verdana"/>
          <w:color w:val="000000"/>
          <w:sz w:val="18"/>
          <w:szCs w:val="18"/>
          <w:highlight w:val="cyan"/>
        </w:rPr>
      </w:pPr>
      <w:r w:rsidRPr="008D7502">
        <w:rPr>
          <w:rFonts w:ascii="Verdana" w:hAnsi="Verdana" w:cs="Verdana"/>
          <w:color w:val="000000"/>
          <w:sz w:val="18"/>
          <w:szCs w:val="18"/>
          <w:highlight w:val="cyan"/>
        </w:rPr>
        <w:t xml:space="preserve">  print("Python is " + x)</w:t>
      </w:r>
    </w:p>
    <w:p w:rsidR="00A619D5" w:rsidRPr="008D7502" w:rsidRDefault="00A619D5" w:rsidP="00F8365C">
      <w:pPr>
        <w:rPr>
          <w:rFonts w:ascii="Verdana" w:hAnsi="Verdana" w:cs="Verdana"/>
          <w:color w:val="000000"/>
          <w:sz w:val="18"/>
          <w:szCs w:val="18"/>
          <w:highlight w:val="cyan"/>
        </w:rPr>
      </w:pPr>
    </w:p>
    <w:p w:rsidR="00A619D5" w:rsidRPr="008D7502" w:rsidRDefault="00A619D5" w:rsidP="00F8365C">
      <w:pPr>
        <w:rPr>
          <w:rFonts w:ascii="Verdana" w:hAnsi="Verdana" w:cs="Verdana"/>
          <w:color w:val="000000"/>
          <w:sz w:val="18"/>
          <w:szCs w:val="18"/>
          <w:highlight w:val="cyan"/>
        </w:rPr>
      </w:pPr>
      <w:r w:rsidRPr="008D7502">
        <w:rPr>
          <w:rFonts w:ascii="Verdana" w:hAnsi="Verdana" w:cs="Verdana"/>
          <w:color w:val="000000"/>
          <w:sz w:val="18"/>
          <w:szCs w:val="18"/>
          <w:highlight w:val="cyan"/>
        </w:rPr>
        <w:t>myfunc()</w:t>
      </w:r>
    </w:p>
    <w:p w:rsidR="00A619D5" w:rsidRDefault="00A619D5" w:rsidP="00F8365C">
      <w:pPr>
        <w:rPr>
          <w:rFonts w:ascii="Verdana" w:hAnsi="Verdana" w:cs="Verdana"/>
          <w:color w:val="000000"/>
          <w:sz w:val="18"/>
          <w:szCs w:val="18"/>
        </w:rPr>
      </w:pPr>
      <w:r w:rsidRPr="008D7502">
        <w:rPr>
          <w:rFonts w:ascii="Verdana" w:hAnsi="Verdana" w:cs="Verdana"/>
          <w:color w:val="000000"/>
          <w:sz w:val="18"/>
          <w:szCs w:val="18"/>
          <w:highlight w:val="cyan"/>
        </w:rPr>
        <w:t>Python is Superb</w:t>
      </w:r>
    </w:p>
    <w:p w:rsidR="00A619D5" w:rsidRDefault="00A619D5" w:rsidP="00F8365C">
      <w:pPr>
        <w:rPr>
          <w:rFonts w:ascii="Verdana" w:hAnsi="Verdana" w:cs="Verdana"/>
          <w:color w:val="000000"/>
          <w:sz w:val="18"/>
          <w:szCs w:val="18"/>
        </w:rPr>
      </w:pPr>
    </w:p>
    <w:p w:rsidR="00A619D5" w:rsidRDefault="00A619D5" w:rsidP="00F8365C">
      <w:pPr>
        <w:rPr>
          <w:rFonts w:ascii="Verdana" w:hAnsi="Verdana" w:cs="Verdana"/>
          <w:color w:val="000000"/>
          <w:sz w:val="18"/>
          <w:szCs w:val="18"/>
        </w:rPr>
      </w:pPr>
    </w:p>
    <w:p w:rsidR="00A619D5" w:rsidRDefault="00A619D5" w:rsidP="00F8365C">
      <w:pPr>
        <w:rPr>
          <w:rFonts w:ascii="Verdana" w:hAnsi="Verdana" w:cs="Verdana"/>
          <w:color w:val="000000"/>
          <w:sz w:val="18"/>
          <w:szCs w:val="18"/>
        </w:rPr>
      </w:pPr>
    </w:p>
    <w:p w:rsidR="00A619D5" w:rsidRDefault="00A619D5" w:rsidP="00F8365C"/>
    <w:p w:rsidR="00A619D5" w:rsidRDefault="00A619D5" w:rsidP="00F8365C">
      <w:pPr>
        <w:numPr>
          <w:ilvl w:val="0"/>
          <w:numId w:val="1"/>
        </w:numPr>
        <w:ind w:leftChars="-400" w:left="31680" w:hangingChars="200" w:firstLine="31680"/>
      </w:pPr>
      <w:r>
        <w:t>Create an defined function with variable inside a function, with the same name as the global variable.</w:t>
      </w:r>
    </w:p>
    <w:p w:rsidR="00A619D5" w:rsidRDefault="00A619D5" w:rsidP="00F8365C">
      <w:pPr>
        <w:ind w:left="-400"/>
      </w:pPr>
    </w:p>
    <w:p w:rsidR="00A619D5" w:rsidRDefault="00A619D5" w:rsidP="007551DE">
      <w:pPr>
        <w:ind w:left="-800"/>
      </w:pPr>
    </w:p>
    <w:p w:rsidR="00A619D5" w:rsidRPr="008D7502" w:rsidRDefault="00A619D5" w:rsidP="007551DE">
      <w:pPr>
        <w:ind w:left="-800"/>
        <w:rPr>
          <w:highlight w:val="cyan"/>
        </w:rPr>
      </w:pPr>
      <w:r w:rsidRPr="008D7502">
        <w:rPr>
          <w:highlight w:val="cyan"/>
        </w:rPr>
        <w:t>a = "superb"</w:t>
      </w:r>
    </w:p>
    <w:p w:rsidR="00A619D5" w:rsidRPr="008D7502" w:rsidRDefault="00A619D5" w:rsidP="007551DE">
      <w:pPr>
        <w:ind w:left="-800"/>
        <w:rPr>
          <w:highlight w:val="cyan"/>
        </w:rPr>
      </w:pPr>
    </w:p>
    <w:p w:rsidR="00A619D5" w:rsidRPr="008D7502" w:rsidRDefault="00A619D5" w:rsidP="007551DE">
      <w:pPr>
        <w:ind w:left="-800"/>
        <w:rPr>
          <w:highlight w:val="cyan"/>
        </w:rPr>
      </w:pPr>
      <w:r w:rsidRPr="008D7502">
        <w:rPr>
          <w:highlight w:val="cyan"/>
        </w:rPr>
        <w:t>def myfunc():</w:t>
      </w:r>
    </w:p>
    <w:p w:rsidR="00A619D5" w:rsidRPr="008D7502" w:rsidRDefault="00A619D5" w:rsidP="007551DE">
      <w:pPr>
        <w:ind w:left="-800"/>
        <w:rPr>
          <w:highlight w:val="cyan"/>
        </w:rPr>
      </w:pPr>
      <w:r w:rsidRPr="008D7502">
        <w:rPr>
          <w:highlight w:val="cyan"/>
        </w:rPr>
        <w:t xml:space="preserve">  a = "interesting"</w:t>
      </w:r>
    </w:p>
    <w:p w:rsidR="00A619D5" w:rsidRPr="008D7502" w:rsidRDefault="00A619D5" w:rsidP="007551DE">
      <w:pPr>
        <w:ind w:left="-800"/>
        <w:rPr>
          <w:highlight w:val="cyan"/>
        </w:rPr>
      </w:pPr>
      <w:r w:rsidRPr="008D7502">
        <w:rPr>
          <w:highlight w:val="cyan"/>
        </w:rPr>
        <w:t xml:space="preserve">  print("Python is " + a)</w:t>
      </w:r>
    </w:p>
    <w:p w:rsidR="00A619D5" w:rsidRPr="008D7502" w:rsidRDefault="00A619D5" w:rsidP="007551DE">
      <w:pPr>
        <w:ind w:left="-800"/>
        <w:rPr>
          <w:highlight w:val="cyan"/>
        </w:rPr>
      </w:pPr>
    </w:p>
    <w:p w:rsidR="00A619D5" w:rsidRPr="008D7502" w:rsidRDefault="00A619D5" w:rsidP="007551DE">
      <w:pPr>
        <w:ind w:left="-800"/>
        <w:rPr>
          <w:highlight w:val="cyan"/>
        </w:rPr>
      </w:pPr>
      <w:r w:rsidRPr="008D7502">
        <w:rPr>
          <w:highlight w:val="cyan"/>
        </w:rPr>
        <w:t>myfunc()</w:t>
      </w:r>
    </w:p>
    <w:p w:rsidR="00A619D5" w:rsidRPr="008D7502" w:rsidRDefault="00A619D5" w:rsidP="007551DE">
      <w:pPr>
        <w:ind w:left="-800"/>
        <w:rPr>
          <w:highlight w:val="cyan"/>
        </w:rPr>
      </w:pPr>
    </w:p>
    <w:p w:rsidR="00A619D5" w:rsidRPr="008D7502" w:rsidRDefault="00A619D5" w:rsidP="007551DE">
      <w:pPr>
        <w:ind w:left="-800"/>
        <w:rPr>
          <w:highlight w:val="cyan"/>
        </w:rPr>
      </w:pPr>
      <w:r w:rsidRPr="008D7502">
        <w:rPr>
          <w:highlight w:val="cyan"/>
        </w:rPr>
        <w:t>print("Python is " + a)</w:t>
      </w:r>
    </w:p>
    <w:p w:rsidR="00A619D5" w:rsidRPr="008D7502" w:rsidRDefault="00A619D5" w:rsidP="007551DE">
      <w:pPr>
        <w:ind w:left="-800"/>
        <w:rPr>
          <w:highlight w:val="cyan"/>
        </w:rPr>
      </w:pPr>
      <w:r w:rsidRPr="008D7502">
        <w:rPr>
          <w:highlight w:val="cyan"/>
        </w:rPr>
        <w:t>Python is interesting</w:t>
      </w:r>
    </w:p>
    <w:p w:rsidR="00A619D5" w:rsidRDefault="00A619D5" w:rsidP="00F8365C">
      <w:pPr>
        <w:ind w:left="-800"/>
      </w:pPr>
      <w:r w:rsidRPr="008D7502">
        <w:rPr>
          <w:highlight w:val="cyan"/>
        </w:rPr>
        <w:t>Python is superb</w:t>
      </w:r>
    </w:p>
    <w:p w:rsidR="00A619D5" w:rsidRDefault="00A619D5" w:rsidP="00F8365C">
      <w:pPr>
        <w:ind w:left="-800"/>
      </w:pPr>
    </w:p>
    <w:p w:rsidR="00A619D5" w:rsidRDefault="00A619D5" w:rsidP="00F8365C">
      <w:pPr>
        <w:numPr>
          <w:ilvl w:val="0"/>
          <w:numId w:val="1"/>
        </w:numPr>
        <w:ind w:leftChars="-400" w:left="31680" w:hangingChars="200" w:firstLine="31680"/>
      </w:pPr>
      <w:r>
        <w:t>Create an defined function where Global variable and Local variable with same name.</w:t>
      </w:r>
    </w:p>
    <w:p w:rsidR="00A619D5" w:rsidRDefault="00A619D5" w:rsidP="00BE2207">
      <w:pPr>
        <w:ind w:leftChars="-600" w:left="31680"/>
      </w:pPr>
      <w:bookmarkStart w:id="0" w:name="_GoBack"/>
      <w:bookmarkEnd w:id="0"/>
      <w:r>
        <w:t xml:space="preserve">           </w:t>
      </w:r>
    </w:p>
    <w:p w:rsidR="00A619D5" w:rsidRDefault="00A619D5" w:rsidP="007551DE">
      <w:pPr>
        <w:ind w:leftChars="-600" w:left="31680"/>
      </w:pPr>
      <w:r>
        <w:t xml:space="preserve">                                                       </w:t>
      </w:r>
    </w:p>
    <w:p w:rsidR="00A619D5" w:rsidRPr="008D7502" w:rsidRDefault="00A619D5" w:rsidP="007551DE">
      <w:pPr>
        <w:ind w:leftChars="-600" w:left="31680"/>
        <w:rPr>
          <w:highlight w:val="cyan"/>
        </w:rPr>
      </w:pPr>
      <w:r w:rsidRPr="008D7502">
        <w:rPr>
          <w:highlight w:val="cyan"/>
        </w:rPr>
        <w:t>a = "superb"</w:t>
      </w:r>
    </w:p>
    <w:p w:rsidR="00A619D5" w:rsidRPr="008D7502" w:rsidRDefault="00A619D5" w:rsidP="007551DE">
      <w:pPr>
        <w:ind w:leftChars="-600" w:left="31680"/>
        <w:rPr>
          <w:highlight w:val="cyan"/>
        </w:rPr>
      </w:pPr>
    </w:p>
    <w:p w:rsidR="00A619D5" w:rsidRPr="008D7502" w:rsidRDefault="00A619D5" w:rsidP="007551DE">
      <w:pPr>
        <w:ind w:leftChars="-600" w:left="31680"/>
        <w:rPr>
          <w:highlight w:val="cyan"/>
        </w:rPr>
      </w:pPr>
      <w:r w:rsidRPr="008D7502">
        <w:rPr>
          <w:highlight w:val="cyan"/>
        </w:rPr>
        <w:t>def myfunc():</w:t>
      </w:r>
    </w:p>
    <w:p w:rsidR="00A619D5" w:rsidRPr="008D7502" w:rsidRDefault="00A619D5" w:rsidP="007551DE">
      <w:pPr>
        <w:ind w:leftChars="-600" w:left="31680"/>
        <w:rPr>
          <w:highlight w:val="cyan"/>
        </w:rPr>
      </w:pPr>
      <w:r w:rsidRPr="008D7502">
        <w:rPr>
          <w:highlight w:val="cyan"/>
        </w:rPr>
        <w:t xml:space="preserve">  a = "interesting"</w:t>
      </w:r>
    </w:p>
    <w:p w:rsidR="00A619D5" w:rsidRPr="008D7502" w:rsidRDefault="00A619D5" w:rsidP="007551DE">
      <w:pPr>
        <w:ind w:leftChars="-600" w:left="31680"/>
        <w:rPr>
          <w:highlight w:val="cyan"/>
        </w:rPr>
      </w:pPr>
      <w:r w:rsidRPr="008D7502">
        <w:rPr>
          <w:highlight w:val="cyan"/>
        </w:rPr>
        <w:t xml:space="preserve">  print("Python is " + a)</w:t>
      </w:r>
    </w:p>
    <w:p w:rsidR="00A619D5" w:rsidRPr="008D7502" w:rsidRDefault="00A619D5" w:rsidP="007551DE">
      <w:pPr>
        <w:ind w:leftChars="-600" w:left="31680"/>
        <w:rPr>
          <w:highlight w:val="cyan"/>
        </w:rPr>
      </w:pPr>
    </w:p>
    <w:p w:rsidR="00A619D5" w:rsidRPr="008D7502" w:rsidRDefault="00A619D5" w:rsidP="007551DE">
      <w:pPr>
        <w:ind w:leftChars="-600" w:left="31680"/>
        <w:rPr>
          <w:highlight w:val="cyan"/>
        </w:rPr>
      </w:pPr>
      <w:r w:rsidRPr="008D7502">
        <w:rPr>
          <w:highlight w:val="cyan"/>
        </w:rPr>
        <w:t>myfunc()</w:t>
      </w:r>
    </w:p>
    <w:p w:rsidR="00A619D5" w:rsidRPr="008D7502" w:rsidRDefault="00A619D5" w:rsidP="007551DE">
      <w:pPr>
        <w:ind w:leftChars="-600" w:left="31680"/>
        <w:rPr>
          <w:highlight w:val="cyan"/>
        </w:rPr>
      </w:pPr>
    </w:p>
    <w:p w:rsidR="00A619D5" w:rsidRPr="008D7502" w:rsidRDefault="00A619D5" w:rsidP="007551DE">
      <w:pPr>
        <w:ind w:leftChars="-600" w:left="31680"/>
        <w:rPr>
          <w:highlight w:val="cyan"/>
        </w:rPr>
      </w:pPr>
      <w:r w:rsidRPr="008D7502">
        <w:rPr>
          <w:highlight w:val="cyan"/>
        </w:rPr>
        <w:t>print("Python is " + a)</w:t>
      </w:r>
    </w:p>
    <w:p w:rsidR="00A619D5" w:rsidRPr="008D7502" w:rsidRDefault="00A619D5" w:rsidP="007551DE">
      <w:pPr>
        <w:ind w:leftChars="-600" w:left="31680"/>
        <w:rPr>
          <w:highlight w:val="cyan"/>
        </w:rPr>
      </w:pPr>
      <w:r w:rsidRPr="008D7502">
        <w:rPr>
          <w:highlight w:val="cyan"/>
        </w:rPr>
        <w:t>Python is interesting</w:t>
      </w:r>
    </w:p>
    <w:p w:rsidR="00A619D5" w:rsidRDefault="00A619D5" w:rsidP="007551DE">
      <w:pPr>
        <w:ind w:leftChars="-600" w:left="31680"/>
      </w:pPr>
      <w:r w:rsidRPr="008D7502">
        <w:rPr>
          <w:highlight w:val="cyan"/>
        </w:rPr>
        <w:t>Python is superb</w:t>
      </w:r>
    </w:p>
    <w:p w:rsidR="00A619D5" w:rsidRDefault="00A619D5" w:rsidP="00BE2207">
      <w:pPr>
        <w:ind w:leftChars="-600" w:left="31680"/>
      </w:pPr>
    </w:p>
    <w:p w:rsidR="00A619D5" w:rsidRDefault="00A619D5" w:rsidP="00BE2207">
      <w:pPr>
        <w:ind w:leftChars="-600" w:left="31680"/>
      </w:pPr>
    </w:p>
    <w:p w:rsidR="00A619D5" w:rsidRDefault="00A619D5" w:rsidP="00BE2207">
      <w:pPr>
        <w:ind w:leftChars="-600" w:left="31680"/>
      </w:pPr>
    </w:p>
    <w:p w:rsidR="00A619D5" w:rsidRDefault="00A619D5" w:rsidP="00BE2207">
      <w:pPr>
        <w:ind w:leftChars="-600" w:left="31680"/>
      </w:pPr>
    </w:p>
    <w:p w:rsidR="00A619D5" w:rsidRDefault="00A619D5" w:rsidP="00BE2207">
      <w:pPr>
        <w:ind w:leftChars="-600" w:left="31680"/>
      </w:pPr>
    </w:p>
    <w:p w:rsidR="00A619D5" w:rsidRDefault="00A619D5" w:rsidP="00BE2207">
      <w:pPr>
        <w:ind w:leftChars="-600" w:left="31680"/>
      </w:pPr>
    </w:p>
    <w:p w:rsidR="00A619D5" w:rsidRDefault="00A619D5" w:rsidP="00BE2207">
      <w:pPr>
        <w:ind w:leftChars="-600" w:left="31680"/>
      </w:pPr>
    </w:p>
    <w:p w:rsidR="00A619D5" w:rsidRDefault="00A619D5" w:rsidP="00BE2207">
      <w:pPr>
        <w:ind w:leftChars="-600" w:left="31680"/>
      </w:pPr>
    </w:p>
    <w:p w:rsidR="00A619D5" w:rsidRDefault="00A619D5" w:rsidP="00BE2207">
      <w:pPr>
        <w:ind w:leftChars="-600" w:left="31680"/>
      </w:pPr>
    </w:p>
    <w:sectPr w:rsidR="00A619D5" w:rsidSect="00B914DD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9D5" w:rsidRDefault="00A619D5" w:rsidP="00B914DD">
      <w:r>
        <w:separator/>
      </w:r>
    </w:p>
  </w:endnote>
  <w:endnote w:type="continuationSeparator" w:id="0">
    <w:p w:rsidR="00A619D5" w:rsidRDefault="00A619D5" w:rsidP="00B91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9D5" w:rsidRDefault="00A619D5" w:rsidP="00B914DD">
      <w:r>
        <w:separator/>
      </w:r>
    </w:p>
  </w:footnote>
  <w:footnote w:type="continuationSeparator" w:id="0">
    <w:p w:rsidR="00A619D5" w:rsidRDefault="00A619D5" w:rsidP="00B914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9D5" w:rsidRDefault="00A619D5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>Assignment on Global and Local Functions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C7CDB"/>
    <w:multiLevelType w:val="singleLevel"/>
    <w:tmpl w:val="4C9C7CDB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defaultTabStop w:val="420"/>
  <w:doNotHyphenateCaps/>
  <w:drawingGridVerticalSpacing w:val="156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489A42E8"/>
    <w:rsid w:val="00094500"/>
    <w:rsid w:val="00335F49"/>
    <w:rsid w:val="007551DE"/>
    <w:rsid w:val="008D7502"/>
    <w:rsid w:val="00A619D5"/>
    <w:rsid w:val="00A84203"/>
    <w:rsid w:val="00B914DD"/>
    <w:rsid w:val="00BE2207"/>
    <w:rsid w:val="00F43985"/>
    <w:rsid w:val="00F8365C"/>
    <w:rsid w:val="489A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4DD"/>
    <w:rPr>
      <w:rFonts w:ascii="Calibri" w:hAnsi="Calibri"/>
      <w:sz w:val="20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914DD"/>
    <w:pPr>
      <w:spacing w:beforeAutospacing="1" w:afterAutospacing="1"/>
      <w:outlineLvl w:val="2"/>
    </w:pPr>
    <w:rPr>
      <w:rFonts w:ascii="SimSun" w:hAnsi="SimSu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86896"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paragraph" w:styleId="Footer">
    <w:name w:val="footer"/>
    <w:basedOn w:val="Normal"/>
    <w:link w:val="FooterChar"/>
    <w:uiPriority w:val="99"/>
    <w:rsid w:val="00B914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86896"/>
    <w:rPr>
      <w:rFonts w:ascii="Calibri" w:hAnsi="Calibri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B914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86896"/>
    <w:rPr>
      <w:rFonts w:ascii="Calibri" w:hAnsi="Calibri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91</TotalTime>
  <Pages>1</Pages>
  <Words>111</Words>
  <Characters>636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google1565232260</dc:creator>
  <cp:keywords/>
  <dc:description/>
  <cp:lastModifiedBy>917780472534</cp:lastModifiedBy>
  <cp:revision>3</cp:revision>
  <dcterms:created xsi:type="dcterms:W3CDTF">2020-07-23T06:55:00Z</dcterms:created>
  <dcterms:modified xsi:type="dcterms:W3CDTF">2020-12-09T12:04:00Z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