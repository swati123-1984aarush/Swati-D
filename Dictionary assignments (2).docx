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5FA" w:rsidRPr="007B641B" w:rsidRDefault="00DB55FA" w:rsidP="00DB55FA">
      <w:pPr>
        <w:numPr>
          <w:ilvl w:val="0"/>
          <w:numId w:val="1"/>
        </w:numPr>
        <w:ind w:leftChars="-500" w:left="31680" w:hangingChars="300" w:firstLine="31680"/>
        <w:rPr>
          <w:sz w:val="24"/>
          <w:szCs w:val="24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Python script to sort (ascending and descending) a dictionary by value.</w:t>
      </w:r>
    </w:p>
    <w:p w:rsidR="00DB55FA" w:rsidRDefault="00DB55FA" w:rsidP="007B641B">
      <w:pPr>
        <w:ind w:left="-1000"/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DB55FA" w:rsidRPr="00C65935" w:rsidRDefault="00DB55FA" w:rsidP="00C65935">
      <w:pPr>
        <w:ind w:left="-1000"/>
        <w:rPr>
          <w:sz w:val="24"/>
          <w:szCs w:val="24"/>
          <w:highlight w:val="cyan"/>
        </w:rPr>
      </w:pPr>
      <w:r w:rsidRPr="00C65935">
        <w:rPr>
          <w:sz w:val="24"/>
          <w:szCs w:val="24"/>
          <w:highlight w:val="cyan"/>
        </w:rPr>
        <w:t>d = {1: 2, 3: 4, 4: 3, 2: 1, 0: 0}</w:t>
      </w:r>
    </w:p>
    <w:p w:rsidR="00DB55FA" w:rsidRPr="00C65935" w:rsidRDefault="00DB55FA" w:rsidP="00C65935">
      <w:pPr>
        <w:ind w:left="-1000"/>
        <w:rPr>
          <w:sz w:val="24"/>
          <w:szCs w:val="24"/>
          <w:highlight w:val="cyan"/>
        </w:rPr>
      </w:pPr>
      <w:r w:rsidRPr="00C65935">
        <w:rPr>
          <w:sz w:val="24"/>
          <w:szCs w:val="24"/>
          <w:highlight w:val="cyan"/>
        </w:rPr>
        <w:t>print(sorted(d.items()))</w:t>
      </w:r>
    </w:p>
    <w:p w:rsidR="00DB55FA" w:rsidRPr="00C65935" w:rsidRDefault="00DB55FA" w:rsidP="001D4677">
      <w:pPr>
        <w:ind w:left="-1000"/>
        <w:rPr>
          <w:sz w:val="24"/>
          <w:szCs w:val="24"/>
          <w:highlight w:val="cyan"/>
        </w:rPr>
      </w:pPr>
      <w:r w:rsidRPr="00C65935">
        <w:rPr>
          <w:sz w:val="24"/>
          <w:szCs w:val="24"/>
          <w:highlight w:val="cyan"/>
        </w:rPr>
        <w:t>print(sorted(d.items(),reverse=True))</w:t>
      </w:r>
    </w:p>
    <w:p w:rsidR="00DB55FA" w:rsidRPr="00C65935" w:rsidRDefault="00DB55FA" w:rsidP="00C65935">
      <w:pPr>
        <w:ind w:left="-1000"/>
        <w:rPr>
          <w:sz w:val="24"/>
          <w:szCs w:val="24"/>
          <w:highlight w:val="cyan"/>
        </w:rPr>
      </w:pPr>
      <w:r w:rsidRPr="00C65935">
        <w:rPr>
          <w:sz w:val="24"/>
          <w:szCs w:val="24"/>
          <w:highlight w:val="cyan"/>
        </w:rPr>
        <w:t>[(0, 0), (1, 2), (2, 1), (3, 4), (4, 3)]</w:t>
      </w:r>
    </w:p>
    <w:p w:rsidR="00DB55FA" w:rsidRPr="00C65935" w:rsidRDefault="00DB55FA" w:rsidP="00C65935">
      <w:pPr>
        <w:ind w:left="-1000"/>
        <w:rPr>
          <w:sz w:val="24"/>
          <w:szCs w:val="24"/>
        </w:rPr>
      </w:pPr>
      <w:r w:rsidRPr="00C65935">
        <w:rPr>
          <w:sz w:val="24"/>
          <w:szCs w:val="24"/>
          <w:highlight w:val="cyan"/>
        </w:rPr>
        <w:t>[(4, 3), (3, 4), (2, 1), (1, 2), (0, 0)]</w:t>
      </w:r>
    </w:p>
    <w:p w:rsidR="00DB55FA" w:rsidRDefault="00DB55FA" w:rsidP="00D7569B">
      <w:pPr>
        <w:ind w:leftChars="-800" w:left="31680"/>
        <w:rPr>
          <w:sz w:val="24"/>
          <w:szCs w:val="24"/>
        </w:rPr>
      </w:pPr>
    </w:p>
    <w:p w:rsidR="00DB55FA" w:rsidRDefault="00DB55FA" w:rsidP="00D7569B">
      <w:pPr>
        <w:numPr>
          <w:ilvl w:val="0"/>
          <w:numId w:val="1"/>
        </w:numPr>
        <w:ind w:leftChars="-500" w:left="31680" w:hangingChars="300" w:firstLine="31680"/>
        <w:rPr>
          <w:sz w:val="24"/>
          <w:szCs w:val="24"/>
        </w:rPr>
      </w:pPr>
      <w:r>
        <w:rPr>
          <w:sz w:val="24"/>
          <w:szCs w:val="24"/>
        </w:rPr>
        <w:t>Write a Python script to add a key to a dictionary. </w:t>
      </w:r>
      <w:hyperlink r:id="rId7" w:anchor="EDITOR" w:history="1">
        <w:r>
          <w:rPr>
            <w:sz w:val="24"/>
            <w:szCs w:val="24"/>
          </w:rPr>
          <w:t>Go to the editor</w:t>
        </w:r>
      </w:hyperlink>
    </w:p>
    <w:p w:rsidR="00DB55FA" w:rsidRDefault="00DB55FA" w:rsidP="001D4677">
      <w:pPr>
        <w:ind w:leftChars="-400" w:left="31680"/>
        <w:jc w:val="both"/>
        <w:rPr>
          <w:sz w:val="24"/>
          <w:szCs w:val="24"/>
        </w:rPr>
      </w:pPr>
      <w:r>
        <w:rPr>
          <w:sz w:val="24"/>
          <w:szCs w:val="24"/>
        </w:rPr>
        <w:t>SampleDictionary:{0:10,1:20}</w:t>
      </w:r>
      <w:r>
        <w:rPr>
          <w:sz w:val="24"/>
          <w:szCs w:val="24"/>
        </w:rPr>
        <w:br/>
        <w:t>Expected Result : {0: 10, 1: 20, 2: 30}</w:t>
      </w:r>
    </w:p>
    <w:p w:rsidR="00DB55FA" w:rsidRPr="000B4B5A" w:rsidRDefault="00DB55FA" w:rsidP="00D7569B">
      <w:pPr>
        <w:ind w:leftChars="-400" w:left="31680"/>
        <w:jc w:val="both"/>
        <w:rPr>
          <w:sz w:val="24"/>
          <w:szCs w:val="24"/>
        </w:rPr>
      </w:pPr>
    </w:p>
    <w:p w:rsidR="00DB55FA" w:rsidRPr="000B4B5A" w:rsidRDefault="00DB55FA" w:rsidP="00D7569B">
      <w:pPr>
        <w:ind w:leftChars="-400" w:left="31680"/>
        <w:jc w:val="both"/>
        <w:rPr>
          <w:sz w:val="24"/>
          <w:szCs w:val="24"/>
          <w:highlight w:val="cyan"/>
        </w:rPr>
      </w:pPr>
      <w:r w:rsidRPr="000B4B5A">
        <w:rPr>
          <w:sz w:val="24"/>
          <w:szCs w:val="24"/>
          <w:highlight w:val="cyan"/>
        </w:rPr>
        <w:t>SampleDictionary ={0: 10, 1: 20}</w:t>
      </w:r>
    </w:p>
    <w:p w:rsidR="00DB55FA" w:rsidRPr="000B4B5A" w:rsidRDefault="00DB55FA" w:rsidP="00D7569B">
      <w:pPr>
        <w:ind w:leftChars="-400" w:left="31680"/>
        <w:jc w:val="both"/>
        <w:rPr>
          <w:sz w:val="24"/>
          <w:szCs w:val="24"/>
          <w:highlight w:val="cyan"/>
        </w:rPr>
      </w:pPr>
      <w:r w:rsidRPr="000B4B5A">
        <w:rPr>
          <w:sz w:val="24"/>
          <w:szCs w:val="24"/>
          <w:highlight w:val="cyan"/>
        </w:rPr>
        <w:t>print(SampleDictionary)</w:t>
      </w:r>
    </w:p>
    <w:p w:rsidR="00DB55FA" w:rsidRPr="000B4B5A" w:rsidRDefault="00DB55FA" w:rsidP="00D7569B">
      <w:pPr>
        <w:ind w:leftChars="-400" w:left="31680"/>
        <w:jc w:val="both"/>
        <w:rPr>
          <w:sz w:val="24"/>
          <w:szCs w:val="24"/>
          <w:highlight w:val="cyan"/>
        </w:rPr>
      </w:pPr>
      <w:r w:rsidRPr="000B4B5A">
        <w:rPr>
          <w:sz w:val="24"/>
          <w:szCs w:val="24"/>
          <w:highlight w:val="cyan"/>
        </w:rPr>
        <w:t>SampleDictionary.update({2:30})</w:t>
      </w:r>
    </w:p>
    <w:p w:rsidR="00DB55FA" w:rsidRPr="000B4B5A" w:rsidRDefault="00DB55FA" w:rsidP="00D7569B">
      <w:pPr>
        <w:ind w:leftChars="-400" w:left="31680"/>
        <w:jc w:val="both"/>
        <w:rPr>
          <w:sz w:val="24"/>
          <w:szCs w:val="24"/>
          <w:highlight w:val="cyan"/>
        </w:rPr>
      </w:pPr>
      <w:r w:rsidRPr="000B4B5A">
        <w:rPr>
          <w:sz w:val="24"/>
          <w:szCs w:val="24"/>
          <w:highlight w:val="cyan"/>
        </w:rPr>
        <w:t>print(SampleDictionary)</w:t>
      </w:r>
    </w:p>
    <w:p w:rsidR="00DB55FA" w:rsidRPr="000B4B5A" w:rsidRDefault="00DB55FA" w:rsidP="00D7569B">
      <w:pPr>
        <w:ind w:leftChars="-400" w:left="31680"/>
        <w:jc w:val="both"/>
        <w:rPr>
          <w:sz w:val="24"/>
          <w:szCs w:val="24"/>
        </w:rPr>
      </w:pPr>
      <w:r w:rsidRPr="000B4B5A">
        <w:rPr>
          <w:sz w:val="24"/>
          <w:szCs w:val="24"/>
          <w:highlight w:val="cyan"/>
        </w:rPr>
        <w:t>{0: 10, 1: 20, 2: 30}</w:t>
      </w:r>
    </w:p>
    <w:p w:rsidR="00DB55FA" w:rsidRDefault="00DB55FA" w:rsidP="00D7569B">
      <w:pPr>
        <w:ind w:leftChars="-400" w:left="31680"/>
        <w:rPr>
          <w:sz w:val="24"/>
          <w:szCs w:val="24"/>
        </w:rPr>
      </w:pPr>
    </w:p>
    <w:p w:rsidR="00DB55FA" w:rsidRPr="00922096" w:rsidRDefault="00DB55FA" w:rsidP="00D7569B">
      <w:pPr>
        <w:numPr>
          <w:ilvl w:val="0"/>
          <w:numId w:val="1"/>
        </w:numPr>
        <w:ind w:leftChars="-500" w:left="31680" w:hangingChars="300" w:firstLine="31680"/>
        <w:rPr>
          <w:sz w:val="24"/>
          <w:szCs w:val="24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Python script to merge two Python dictionaries</w:t>
      </w:r>
    </w:p>
    <w:p w:rsidR="00DB55FA" w:rsidRPr="00F63CCB" w:rsidRDefault="00DB55FA" w:rsidP="00F63CCB">
      <w:pPr>
        <w:ind w:left="-1000"/>
        <w:rPr>
          <w:sz w:val="24"/>
          <w:szCs w:val="24"/>
          <w:highlight w:val="cyan"/>
        </w:rPr>
      </w:pPr>
      <w:r w:rsidRPr="00F63CCB">
        <w:rPr>
          <w:sz w:val="24"/>
          <w:szCs w:val="24"/>
          <w:highlight w:val="cyan"/>
        </w:rPr>
        <w:t>a={3:30,4:40}</w:t>
      </w:r>
    </w:p>
    <w:p w:rsidR="00DB55FA" w:rsidRPr="00F63CCB" w:rsidRDefault="00DB55FA" w:rsidP="00F63CCB">
      <w:pPr>
        <w:ind w:left="-1000"/>
        <w:rPr>
          <w:sz w:val="24"/>
          <w:szCs w:val="24"/>
          <w:highlight w:val="cyan"/>
        </w:rPr>
      </w:pPr>
      <w:r w:rsidRPr="00F63CCB">
        <w:rPr>
          <w:sz w:val="24"/>
          <w:szCs w:val="24"/>
          <w:highlight w:val="cyan"/>
        </w:rPr>
        <w:t>b={5:50,6:60}</w:t>
      </w:r>
    </w:p>
    <w:p w:rsidR="00DB55FA" w:rsidRPr="00F63CCB" w:rsidRDefault="00DB55FA" w:rsidP="00F63CCB">
      <w:pPr>
        <w:ind w:left="-1000"/>
        <w:rPr>
          <w:sz w:val="24"/>
          <w:szCs w:val="24"/>
          <w:highlight w:val="cyan"/>
        </w:rPr>
      </w:pPr>
    </w:p>
    <w:p w:rsidR="00DB55FA" w:rsidRPr="00F63CCB" w:rsidRDefault="00DB55FA" w:rsidP="00F63CCB">
      <w:pPr>
        <w:ind w:left="-1000"/>
        <w:rPr>
          <w:sz w:val="24"/>
          <w:szCs w:val="24"/>
          <w:highlight w:val="cyan"/>
        </w:rPr>
      </w:pPr>
      <w:r w:rsidRPr="00F63CCB">
        <w:rPr>
          <w:sz w:val="24"/>
          <w:szCs w:val="24"/>
          <w:highlight w:val="cyan"/>
        </w:rPr>
        <w:t>a.update(b)</w:t>
      </w:r>
    </w:p>
    <w:p w:rsidR="00DB55FA" w:rsidRPr="00F63CCB" w:rsidRDefault="00DB55FA" w:rsidP="00F63CCB">
      <w:pPr>
        <w:ind w:left="-1000"/>
        <w:rPr>
          <w:sz w:val="24"/>
          <w:szCs w:val="24"/>
          <w:highlight w:val="cyan"/>
        </w:rPr>
      </w:pPr>
      <w:r w:rsidRPr="00F63CCB">
        <w:rPr>
          <w:sz w:val="24"/>
          <w:szCs w:val="24"/>
          <w:highlight w:val="cyan"/>
        </w:rPr>
        <w:t>print(a)</w:t>
      </w:r>
    </w:p>
    <w:p w:rsidR="00DB55FA" w:rsidRPr="00F63CCB" w:rsidRDefault="00DB55FA" w:rsidP="00922096">
      <w:pPr>
        <w:ind w:left="-1000"/>
        <w:rPr>
          <w:sz w:val="24"/>
          <w:szCs w:val="24"/>
        </w:rPr>
      </w:pPr>
      <w:r w:rsidRPr="00F63CCB">
        <w:rPr>
          <w:sz w:val="24"/>
          <w:szCs w:val="24"/>
          <w:highlight w:val="cyan"/>
        </w:rPr>
        <w:t>{3: 30, 4: 40, 5: 50, 6: 60}</w:t>
      </w:r>
    </w:p>
    <w:p w:rsidR="00DB55FA" w:rsidRDefault="00DB55FA" w:rsidP="00D7569B">
      <w:pPr>
        <w:ind w:leftChars="-800" w:left="31680"/>
        <w:rPr>
          <w:sz w:val="24"/>
          <w:szCs w:val="24"/>
        </w:rPr>
      </w:pPr>
    </w:p>
    <w:p w:rsidR="00DB55FA" w:rsidRPr="00AB729A" w:rsidRDefault="00DB55FA" w:rsidP="00D7569B">
      <w:pPr>
        <w:numPr>
          <w:ilvl w:val="0"/>
          <w:numId w:val="1"/>
        </w:numPr>
        <w:ind w:leftChars="-500" w:left="31680" w:hangingChars="300" w:firstLine="31680"/>
        <w:rPr>
          <w:sz w:val="24"/>
          <w:szCs w:val="24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Python program to sum all the items in a dictionary.</w:t>
      </w:r>
    </w:p>
    <w:p w:rsidR="00DB55FA" w:rsidRPr="00AB729A" w:rsidRDefault="00DB55FA" w:rsidP="00AB729A">
      <w:pPr>
        <w:ind w:left="-1000"/>
        <w:rPr>
          <w:sz w:val="24"/>
          <w:szCs w:val="24"/>
          <w:highlight w:val="cyan"/>
        </w:rPr>
      </w:pPr>
      <w:r w:rsidRPr="00AB729A">
        <w:rPr>
          <w:sz w:val="24"/>
          <w:szCs w:val="24"/>
          <w:highlight w:val="cyan"/>
        </w:rPr>
        <w:t>xyz={'a':400,'b':400,'d':400,'c':300}</w:t>
      </w:r>
    </w:p>
    <w:p w:rsidR="00DB55FA" w:rsidRPr="00AB729A" w:rsidRDefault="00DB55FA" w:rsidP="00AB729A">
      <w:pPr>
        <w:ind w:left="-1000"/>
        <w:rPr>
          <w:sz w:val="24"/>
          <w:szCs w:val="24"/>
          <w:highlight w:val="cyan"/>
        </w:rPr>
      </w:pPr>
      <w:r w:rsidRPr="00AB729A">
        <w:rPr>
          <w:sz w:val="24"/>
          <w:szCs w:val="24"/>
          <w:highlight w:val="cyan"/>
        </w:rPr>
        <w:t>sum(xyz.values())</w:t>
      </w:r>
    </w:p>
    <w:p w:rsidR="00DB55FA" w:rsidRPr="00AB729A" w:rsidRDefault="00DB55FA" w:rsidP="00AB729A">
      <w:pPr>
        <w:ind w:left="-1000"/>
        <w:rPr>
          <w:sz w:val="24"/>
          <w:szCs w:val="24"/>
        </w:rPr>
      </w:pPr>
      <w:r w:rsidRPr="00AB729A">
        <w:rPr>
          <w:sz w:val="24"/>
          <w:szCs w:val="24"/>
          <w:highlight w:val="cyan"/>
        </w:rPr>
        <w:t>1500</w:t>
      </w:r>
    </w:p>
    <w:p w:rsidR="00DB55FA" w:rsidRDefault="00DB55FA" w:rsidP="00D7569B">
      <w:pPr>
        <w:ind w:leftChars="-800" w:left="31680"/>
        <w:rPr>
          <w:sz w:val="24"/>
          <w:szCs w:val="24"/>
        </w:rPr>
      </w:pPr>
    </w:p>
    <w:p w:rsidR="00DB55FA" w:rsidRPr="00EF3876" w:rsidRDefault="00DB55FA" w:rsidP="00D7569B">
      <w:pPr>
        <w:numPr>
          <w:ilvl w:val="0"/>
          <w:numId w:val="1"/>
        </w:numPr>
        <w:ind w:leftChars="-500" w:left="31680" w:hangingChars="300" w:firstLine="31680"/>
        <w:rPr>
          <w:sz w:val="24"/>
          <w:szCs w:val="24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Python program to combine two dictionary adding values for common keys.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t> 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br/>
        <w:t>d1 = {'a': 100, 'b': 200, 'c':300}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br/>
        <w:t>d2 = {'a': 300, 'b': 200, 'd':400}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br/>
        <w:t>Sample output: Counter({'a': 400, 'b': 400, 'd': 400, 'c': 300})</w:t>
      </w:r>
    </w:p>
    <w:p w:rsidR="00DB55FA" w:rsidRDefault="00DB55FA" w:rsidP="00EF3876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DB55FA" w:rsidRPr="00EF3876" w:rsidRDefault="00DB55FA" w:rsidP="00EF3876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EF3876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d1 = {'a': 100, 'b': 200, 'c':300}</w:t>
      </w:r>
    </w:p>
    <w:p w:rsidR="00DB55FA" w:rsidRPr="00EF3876" w:rsidRDefault="00DB55FA" w:rsidP="00EF3876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EF3876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d2 = {'a': 300, 'b': 200, 'd':400}</w:t>
      </w:r>
    </w:p>
    <w:p w:rsidR="00DB55FA" w:rsidRPr="00EF3876" w:rsidRDefault="00DB55FA" w:rsidP="00EF3876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EF3876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d=Counter(d1)+Counter(d2)</w:t>
      </w:r>
    </w:p>
    <w:p w:rsidR="00DB55FA" w:rsidRPr="00EF3876" w:rsidRDefault="00DB55FA" w:rsidP="00EF3876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EF3876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print(d)</w:t>
      </w:r>
    </w:p>
    <w:p w:rsidR="00DB55FA" w:rsidRDefault="00DB55FA" w:rsidP="00EF3876">
      <w:pPr>
        <w:rPr>
          <w:sz w:val="24"/>
          <w:szCs w:val="24"/>
        </w:rPr>
      </w:pPr>
    </w:p>
    <w:p w:rsidR="00DB55FA" w:rsidRDefault="00DB55FA" w:rsidP="00D7569B">
      <w:pPr>
        <w:ind w:leftChars="-800" w:left="31680"/>
        <w:rPr>
          <w:sz w:val="24"/>
          <w:szCs w:val="24"/>
        </w:rPr>
      </w:pPr>
    </w:p>
    <w:p w:rsidR="00DB55FA" w:rsidRDefault="00DB55FA" w:rsidP="00D7569B">
      <w:pPr>
        <w:numPr>
          <w:ilvl w:val="0"/>
          <w:numId w:val="1"/>
        </w:numPr>
        <w:ind w:leftChars="-500" w:left="31680" w:hangingChars="300" w:firstLine="31680"/>
        <w:rPr>
          <w:sz w:val="24"/>
          <w:szCs w:val="24"/>
        </w:rPr>
      </w:pPr>
      <w:r>
        <w:rPr>
          <w:sz w:val="24"/>
          <w:szCs w:val="24"/>
        </w:rPr>
        <w:t>Select the all correct way to remove the key ‘marks‘ from a dictionary</w:t>
      </w:r>
    </w:p>
    <w:p w:rsidR="00DB55FA" w:rsidRDefault="00DB55FA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000000"/>
          <w:bdr w:val="single" w:sz="4" w:space="0" w:color="DDDDDD"/>
          <w:shd w:val="clear" w:color="auto" w:fill="F6F6F6"/>
        </w:rPr>
      </w:pPr>
      <w:r>
        <w:rPr>
          <w:rFonts w:ascii="Calibri"/>
        </w:rPr>
        <w:t xml:space="preserve">         </w:t>
      </w:r>
      <w:r>
        <w:rPr>
          <w:rFonts w:ascii="Calibri" w:eastAsia="Times New Roman" w:hAnsi="Consolas" w:cs="Consolas"/>
          <w:color w:val="000000"/>
          <w:bdr w:val="single" w:sz="4" w:space="0" w:color="DDDDDD"/>
          <w:shd w:val="clear" w:color="auto" w:fill="F6F6F6"/>
        </w:rPr>
        <w:t xml:space="preserve">student = { </w:t>
      </w:r>
    </w:p>
    <w:p w:rsidR="00DB55FA" w:rsidRDefault="00DB55FA" w:rsidP="00E15B3E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rPr>
          <w:rFonts w:ascii="Calibri" w:eastAsia="Times New Roman" w:hAnsi="Consolas" w:cs="Consolas"/>
          <w:color w:val="000000"/>
        </w:rPr>
      </w:pPr>
      <w:r>
        <w:rPr>
          <w:rFonts w:ascii="Calibri" w:eastAsia="Times New Roman" w:hAnsi="Consolas" w:cs="Consolas"/>
          <w:color w:val="000000"/>
          <w:bdr w:val="single" w:sz="4" w:space="0" w:color="DDDDDD"/>
          <w:shd w:val="clear" w:color="auto" w:fill="F6F6F6"/>
        </w:rPr>
        <w:t xml:space="preserve">  "name": "Emma",   "class": 9,   "marks": 75 }</w:t>
      </w:r>
    </w:p>
    <w:p w:rsidR="00DB55FA" w:rsidRPr="001D4677" w:rsidRDefault="00DB55FA" w:rsidP="001D4677">
      <w:pPr>
        <w:numPr>
          <w:ilvl w:val="0"/>
          <w:numId w:val="2"/>
        </w:numPr>
        <w:shd w:val="clear" w:color="auto" w:fill="FEFEFE"/>
        <w:rPr>
          <w:rFonts w:eastAsia="Times New Roman" w:hAnsi="sans-serif" w:cs="sans-serif"/>
          <w:b/>
          <w:bCs/>
          <w:color w:val="282828"/>
          <w:sz w:val="24"/>
          <w:szCs w:val="24"/>
        </w:rPr>
      </w:pPr>
      <w:r>
        <w:rPr>
          <w:rFonts w:eastAsia="Times New Roman" w:hAnsi="sans-serif" w:cs="sans-serif"/>
          <w:b/>
          <w:bCs/>
          <w:color w:val="282828"/>
          <w:sz w:val="24"/>
          <w:szCs w:val="24"/>
          <w:shd w:val="clear" w:color="auto" w:fill="FEFEFE"/>
        </w:rPr>
        <w:t>student.pop(</w:t>
      </w:r>
      <w:r>
        <w:rPr>
          <w:rFonts w:eastAsia="Times New Roman" w:hAnsi="sans-serif" w:cs="sans-serif"/>
          <w:b/>
          <w:bCs/>
          <w:color w:val="282828"/>
          <w:sz w:val="24"/>
          <w:szCs w:val="24"/>
          <w:shd w:val="clear" w:color="auto" w:fill="FEFEFE"/>
        </w:rPr>
        <w:t>“</w:t>
      </w:r>
      <w:r>
        <w:rPr>
          <w:rFonts w:eastAsia="Times New Roman" w:hAnsi="sans-serif" w:cs="sans-serif"/>
          <w:b/>
          <w:bCs/>
          <w:color w:val="282828"/>
          <w:sz w:val="24"/>
          <w:szCs w:val="24"/>
          <w:shd w:val="clear" w:color="auto" w:fill="FEFEFE"/>
        </w:rPr>
        <w:t>marks</w:t>
      </w:r>
      <w:r>
        <w:rPr>
          <w:rFonts w:eastAsia="Times New Roman" w:hAnsi="sans-serif" w:cs="sans-serif"/>
          <w:b/>
          <w:bCs/>
          <w:color w:val="282828"/>
          <w:sz w:val="24"/>
          <w:szCs w:val="24"/>
          <w:shd w:val="clear" w:color="auto" w:fill="FEFEFE"/>
        </w:rPr>
        <w:t>”</w:t>
      </w:r>
      <w:r>
        <w:rPr>
          <w:rFonts w:eastAsia="Times New Roman" w:hAnsi="sans-serif" w:cs="sans-serif"/>
          <w:b/>
          <w:bCs/>
          <w:color w:val="282828"/>
          <w:sz w:val="24"/>
          <w:szCs w:val="24"/>
          <w:shd w:val="clear" w:color="auto" w:fill="FEFEFE"/>
        </w:rPr>
        <w:t>)</w:t>
      </w:r>
      <w:r>
        <w:rPr>
          <w:noProof/>
          <w:lang w:eastAsia="en-US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0;width:.05pt;height:0;z-index:251658752;mso-position-horizontal-relative:char;mso-position-vertical-relative:line" filled="f">
            <o:lock v:ext="edit" aspectratio="t"/>
          </v:shape>
        </w:pict>
      </w:r>
    </w:p>
    <w:p w:rsidR="00DB55FA" w:rsidRDefault="00DB55FA" w:rsidP="001D4677">
      <w:pPr>
        <w:numPr>
          <w:ilvl w:val="0"/>
          <w:numId w:val="2"/>
        </w:numPr>
        <w:shd w:val="clear" w:color="auto" w:fill="FEFEFE"/>
        <w:rPr>
          <w:rFonts w:eastAsia="Times New Roman" w:hAnsi="sans-serif" w:cs="sans-serif"/>
          <w:b/>
          <w:bCs/>
          <w:color w:val="282828"/>
          <w:sz w:val="24"/>
          <w:szCs w:val="24"/>
        </w:rPr>
      </w:pPr>
      <w:r>
        <w:rPr>
          <w:rFonts w:eastAsia="Times New Roman" w:hAnsi="sans-serif" w:cs="sans-serif"/>
          <w:b/>
          <w:bCs/>
          <w:color w:val="282828"/>
          <w:sz w:val="24"/>
          <w:szCs w:val="24"/>
          <w:shd w:val="clear" w:color="auto" w:fill="FEFEFE"/>
        </w:rPr>
        <w:t> </w:t>
      </w:r>
      <w:r>
        <w:rPr>
          <w:rFonts w:eastAsia="Times New Roman" w:hAnsi="sans-serif" w:cs="sans-serif"/>
          <w:b/>
          <w:bCs/>
          <w:color w:val="282828"/>
          <w:sz w:val="24"/>
          <w:szCs w:val="24"/>
          <w:shd w:val="clear" w:color="auto" w:fill="FEFEFE"/>
        </w:rPr>
        <w:t>del student[</w:t>
      </w:r>
      <w:r>
        <w:rPr>
          <w:rFonts w:eastAsia="Times New Roman" w:hAnsi="sans-serif" w:cs="sans-serif"/>
          <w:b/>
          <w:bCs/>
          <w:color w:val="282828"/>
          <w:sz w:val="24"/>
          <w:szCs w:val="24"/>
          <w:shd w:val="clear" w:color="auto" w:fill="FEFEFE"/>
        </w:rPr>
        <w:t>“</w:t>
      </w:r>
      <w:r>
        <w:rPr>
          <w:rFonts w:eastAsia="Times New Roman" w:hAnsi="sans-serif" w:cs="sans-serif"/>
          <w:b/>
          <w:bCs/>
          <w:color w:val="282828"/>
          <w:sz w:val="24"/>
          <w:szCs w:val="24"/>
          <w:shd w:val="clear" w:color="auto" w:fill="FEFEFE"/>
        </w:rPr>
        <w:t>marks</w:t>
      </w:r>
      <w:r>
        <w:rPr>
          <w:rFonts w:eastAsia="Times New Roman" w:hAnsi="sans-serif" w:cs="sans-serif"/>
          <w:b/>
          <w:bCs/>
          <w:color w:val="282828"/>
          <w:sz w:val="24"/>
          <w:szCs w:val="24"/>
          <w:shd w:val="clear" w:color="auto" w:fill="FEFEFE"/>
        </w:rPr>
        <w:t>”</w:t>
      </w:r>
      <w:r>
        <w:rPr>
          <w:rFonts w:eastAsia="Times New Roman" w:hAnsi="sans-serif" w:cs="sans-serif"/>
          <w:b/>
          <w:bCs/>
          <w:color w:val="282828"/>
          <w:sz w:val="24"/>
          <w:szCs w:val="24"/>
          <w:shd w:val="clear" w:color="auto" w:fill="FEFEFE"/>
        </w:rPr>
        <w:t>]</w:t>
      </w:r>
    </w:p>
    <w:p w:rsidR="00DB55FA" w:rsidRPr="00844E0D" w:rsidRDefault="00DB55FA" w:rsidP="001D4677">
      <w:pPr>
        <w:numPr>
          <w:ilvl w:val="0"/>
          <w:numId w:val="2"/>
        </w:numPr>
        <w:shd w:val="clear" w:color="auto" w:fill="FEFEFE"/>
        <w:rPr>
          <w:rFonts w:eastAsia="Times New Roman" w:hAnsi="sans-serif" w:cs="sans-serif"/>
          <w:b/>
          <w:bCs/>
          <w:color w:val="282828"/>
          <w:sz w:val="24"/>
          <w:szCs w:val="24"/>
          <w:highlight w:val="cyan"/>
        </w:rPr>
      </w:pPr>
      <w:r>
        <w:rPr>
          <w:noProof/>
          <w:lang w:eastAsia="en-US"/>
        </w:rPr>
        <w:pict>
          <v:shape id="_x0000_s1027" type="#_x0000_t201" style="position:absolute;margin-left:0;margin-top:0;width:.05pt;height:0;z-index:251657728;mso-position-horizontal-relative:char;mso-position-vertical-relative:line" filled="f">
            <o:lock v:ext="edit" aspectratio="t"/>
          </v:shape>
        </w:pict>
      </w:r>
      <w:r>
        <w:rPr>
          <w:rFonts w:eastAsia="Times New Roman" w:hAnsi="sans-serif" w:cs="sans-serif"/>
          <w:b/>
          <w:bCs/>
          <w:color w:val="282828"/>
          <w:sz w:val="24"/>
          <w:szCs w:val="24"/>
          <w:shd w:val="clear" w:color="auto" w:fill="FEFEFE"/>
        </w:rPr>
        <w:t> </w:t>
      </w:r>
      <w:r w:rsidRPr="00844E0D">
        <w:rPr>
          <w:rFonts w:eastAsia="Times New Roman" w:hAnsi="sans-serif" w:cs="sans-serif"/>
          <w:b/>
          <w:bCs/>
          <w:color w:val="282828"/>
          <w:sz w:val="24"/>
          <w:szCs w:val="24"/>
          <w:highlight w:val="cyan"/>
          <w:shd w:val="clear" w:color="auto" w:fill="FEFEFE"/>
        </w:rPr>
        <w:t>student.popitem()</w:t>
      </w:r>
    </w:p>
    <w:p w:rsidR="00DB55FA" w:rsidRDefault="00DB55FA" w:rsidP="001D4677">
      <w:pPr>
        <w:numPr>
          <w:ilvl w:val="0"/>
          <w:numId w:val="2"/>
        </w:numPr>
        <w:shd w:val="clear" w:color="auto" w:fill="FEFEFE"/>
        <w:rPr>
          <w:rFonts w:eastAsia="Times New Roman" w:hAnsi="sans-serif" w:cs="sans-serif"/>
          <w:b/>
          <w:bCs/>
          <w:color w:val="282828"/>
          <w:sz w:val="24"/>
          <w:szCs w:val="24"/>
        </w:rPr>
      </w:pPr>
      <w:r>
        <w:rPr>
          <w:noProof/>
          <w:lang w:eastAsia="en-US"/>
        </w:rPr>
        <w:pict>
          <v:shape id="_x0000_s1028" type="#_x0000_t201" style="position:absolute;margin-left:0;margin-top:0;width:.05pt;height:0;z-index:251656704;mso-position-horizontal-relative:char;mso-position-vertical-relative:line" filled="f">
            <o:lock v:ext="edit" aspectratio="t"/>
          </v:shape>
        </w:pict>
      </w:r>
      <w:r>
        <w:rPr>
          <w:rFonts w:eastAsia="Times New Roman" w:hAnsi="sans-serif" w:cs="sans-serif"/>
          <w:b/>
          <w:bCs/>
          <w:color w:val="282828"/>
          <w:sz w:val="24"/>
          <w:szCs w:val="24"/>
          <w:shd w:val="clear" w:color="auto" w:fill="FEFEFE"/>
        </w:rPr>
        <w:t> </w:t>
      </w:r>
      <w:r>
        <w:rPr>
          <w:rFonts w:eastAsia="Times New Roman" w:hAnsi="sans-serif" w:cs="sans-serif"/>
          <w:b/>
          <w:bCs/>
          <w:color w:val="282828"/>
          <w:sz w:val="24"/>
          <w:szCs w:val="24"/>
          <w:shd w:val="clear" w:color="auto" w:fill="FEFEFE"/>
        </w:rPr>
        <w:t>dict1.remove(</w:t>
      </w:r>
      <w:r>
        <w:rPr>
          <w:rFonts w:eastAsia="Times New Roman" w:hAnsi="sans-serif" w:cs="sans-serif"/>
          <w:b/>
          <w:bCs/>
          <w:color w:val="282828"/>
          <w:sz w:val="24"/>
          <w:szCs w:val="24"/>
          <w:shd w:val="clear" w:color="auto" w:fill="FEFEFE"/>
        </w:rPr>
        <w:t>“</w:t>
      </w:r>
      <w:r>
        <w:rPr>
          <w:rFonts w:eastAsia="Times New Roman" w:hAnsi="sans-serif" w:cs="sans-serif"/>
          <w:b/>
          <w:bCs/>
          <w:color w:val="282828"/>
          <w:sz w:val="24"/>
          <w:szCs w:val="24"/>
          <w:shd w:val="clear" w:color="auto" w:fill="FEFEFE"/>
        </w:rPr>
        <w:t>key2</w:t>
      </w:r>
      <w:r>
        <w:rPr>
          <w:rFonts w:eastAsia="Times New Roman" w:hAnsi="sans-serif" w:cs="sans-serif"/>
          <w:b/>
          <w:bCs/>
          <w:color w:val="282828"/>
          <w:sz w:val="24"/>
          <w:szCs w:val="24"/>
          <w:shd w:val="clear" w:color="auto" w:fill="FEFEFE"/>
        </w:rPr>
        <w:t>”</w:t>
      </w:r>
      <w:r>
        <w:rPr>
          <w:rFonts w:eastAsia="Times New Roman" w:hAnsi="sans-serif" w:cs="sans-serif"/>
          <w:b/>
          <w:bCs/>
          <w:color w:val="282828"/>
          <w:sz w:val="24"/>
          <w:szCs w:val="24"/>
          <w:shd w:val="clear" w:color="auto" w:fill="FEFEFE"/>
        </w:rPr>
        <w:t>)</w:t>
      </w:r>
    </w:p>
    <w:p w:rsidR="00DB55FA" w:rsidRDefault="00DB55FA" w:rsidP="00D7569B">
      <w:pPr>
        <w:ind w:leftChars="-800" w:left="316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DB55FA" w:rsidRDefault="00DB55FA" w:rsidP="00D7569B">
      <w:pPr>
        <w:ind w:leftChars="-800" w:left="31680"/>
      </w:pPr>
    </w:p>
    <w:p w:rsidR="00DB55FA" w:rsidRPr="00BD3675" w:rsidRDefault="00DB55FA" w:rsidP="00D7569B">
      <w:pPr>
        <w:numPr>
          <w:ilvl w:val="0"/>
          <w:numId w:val="1"/>
        </w:numPr>
        <w:ind w:leftChars="-500" w:left="31680" w:hangingChars="300" w:firstLine="31680"/>
      </w:pPr>
      <w:r>
        <w:rPr>
          <w:rFonts w:ascii="Helvetica" w:hAnsi="Helvetica" w:cs="Helvetica"/>
          <w:shd w:val="clear" w:color="auto" w:fill="FFFFFF"/>
        </w:rPr>
        <w:t>Write a Python program to count number of items in a dictionary value that is a list.</w:t>
      </w:r>
    </w:p>
    <w:p w:rsidR="00DB55FA" w:rsidRPr="00BD3675" w:rsidRDefault="00DB55FA" w:rsidP="001D4677">
      <w:pPr>
        <w:ind w:left="-100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    </w:t>
      </w:r>
    </w:p>
    <w:p w:rsidR="00DB55FA" w:rsidRPr="00BD3675" w:rsidRDefault="00DB55FA" w:rsidP="001D4677">
      <w:pPr>
        <w:ind w:left="-1000"/>
        <w:rPr>
          <w:rFonts w:ascii="Helvetica" w:hAnsi="Helvetica" w:cs="Helvetica"/>
          <w:highlight w:val="cyan"/>
          <w:shd w:val="clear" w:color="auto" w:fill="FFFFFF"/>
        </w:rPr>
      </w:pPr>
      <w:r w:rsidRPr="00BD3675">
        <w:rPr>
          <w:rFonts w:ascii="Helvetica" w:hAnsi="Helvetica" w:cs="Helvetica"/>
          <w:highlight w:val="cyan"/>
          <w:shd w:val="clear" w:color="auto" w:fill="FFFFFF"/>
        </w:rPr>
        <w:t>a={"sun":['moon','mars','earth']}</w:t>
      </w:r>
    </w:p>
    <w:p w:rsidR="00DB55FA" w:rsidRPr="00BD3675" w:rsidRDefault="00DB55FA" w:rsidP="001D4677">
      <w:pPr>
        <w:ind w:left="-1000"/>
        <w:rPr>
          <w:rFonts w:ascii="Helvetica" w:hAnsi="Helvetica" w:cs="Helvetica"/>
          <w:highlight w:val="cyan"/>
          <w:shd w:val="clear" w:color="auto" w:fill="FFFFFF"/>
        </w:rPr>
      </w:pPr>
      <w:r w:rsidRPr="00BD3675">
        <w:rPr>
          <w:rFonts w:ascii="Helvetica" w:hAnsi="Helvetica" w:cs="Helvetica"/>
          <w:highlight w:val="cyan"/>
          <w:shd w:val="clear" w:color="auto" w:fill="FFFFFF"/>
        </w:rPr>
        <w:t>print(len(a["sun"]))</w:t>
      </w:r>
    </w:p>
    <w:p w:rsidR="00DB55FA" w:rsidRDefault="00DB55FA" w:rsidP="001D4677">
      <w:pPr>
        <w:ind w:leftChars="-800" w:left="31680"/>
        <w:rPr>
          <w:rFonts w:ascii="Helvetica" w:hAnsi="Helvetica" w:cs="Helvetica"/>
          <w:shd w:val="clear" w:color="auto" w:fill="FFFFFF"/>
        </w:rPr>
      </w:pPr>
      <w:r w:rsidRPr="00BD3675">
        <w:rPr>
          <w:rFonts w:ascii="Helvetica" w:hAnsi="Helvetica" w:cs="Helvetica"/>
          <w:highlight w:val="cyan"/>
          <w:shd w:val="clear" w:color="auto" w:fill="FFFFFF"/>
        </w:rPr>
        <w:t xml:space="preserve">         </w:t>
      </w:r>
      <w:bookmarkStart w:id="0" w:name="_GoBack"/>
      <w:bookmarkEnd w:id="0"/>
      <w:r w:rsidRPr="00BD3675">
        <w:rPr>
          <w:rFonts w:ascii="Helvetica" w:hAnsi="Helvetica" w:cs="Helvetica"/>
          <w:highlight w:val="cyan"/>
          <w:shd w:val="clear" w:color="auto" w:fill="FFFFFF"/>
        </w:rPr>
        <w:t xml:space="preserve">  3</w:t>
      </w:r>
    </w:p>
    <w:p w:rsidR="00DB55FA" w:rsidRPr="001D4677" w:rsidRDefault="00DB55FA" w:rsidP="001D4677">
      <w:pPr>
        <w:ind w:leftChars="-800" w:left="31680"/>
      </w:pPr>
    </w:p>
    <w:sectPr w:rsidR="00DB55FA" w:rsidRPr="001D4677" w:rsidSect="00A92C64">
      <w:headerReference w:type="default" r:id="rId8"/>
      <w:pgSz w:w="11906" w:h="16838"/>
      <w:pgMar w:top="1440" w:right="1440" w:bottom="144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5FA" w:rsidRDefault="00DB55FA" w:rsidP="00A92C64">
      <w:r>
        <w:separator/>
      </w:r>
    </w:p>
  </w:endnote>
  <w:endnote w:type="continuationSeparator" w:id="0">
    <w:p w:rsidR="00DB55FA" w:rsidRDefault="00DB55FA" w:rsidP="00A92C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Segoe Prin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5FA" w:rsidRDefault="00DB55FA" w:rsidP="00A92C64">
      <w:r>
        <w:separator/>
      </w:r>
    </w:p>
  </w:footnote>
  <w:footnote w:type="continuationSeparator" w:id="0">
    <w:p w:rsidR="00DB55FA" w:rsidRDefault="00DB55FA" w:rsidP="00A92C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5FA" w:rsidRDefault="00DB55FA">
    <w:pPr>
      <w:pStyle w:val="Header"/>
      <w:rPr>
        <w:b/>
        <w:bCs/>
        <w:i/>
        <w:iCs/>
        <w:sz w:val="28"/>
        <w:szCs w:val="28"/>
        <w:u w:val="single"/>
      </w:rPr>
    </w:pPr>
    <w:r>
      <w:rPr>
        <w:b/>
        <w:bCs/>
        <w:i/>
        <w:iCs/>
        <w:sz w:val="28"/>
        <w:szCs w:val="28"/>
        <w:u w:val="single"/>
      </w:rPr>
      <w:t>Assignment on Dictionary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2C4E8AA"/>
    <w:multiLevelType w:val="singleLevel"/>
    <w:tmpl w:val="A2C4E8AA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</w:abstractNum>
  <w:abstractNum w:abstractNumId="1">
    <w:nsid w:val="CE603CF5"/>
    <w:multiLevelType w:val="singleLevel"/>
    <w:tmpl w:val="CE603CF5"/>
    <w:lvl w:ilvl="0">
      <w:start w:val="1"/>
      <w:numFmt w:val="decimal"/>
      <w:suff w:val="space"/>
      <w:lvlText w:val="%1)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420"/>
  <w:doNotHyphenateCaps/>
  <w:drawingGridVerticalSpacing w:val="156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41BA4843"/>
    <w:rsid w:val="000B4B5A"/>
    <w:rsid w:val="001D4677"/>
    <w:rsid w:val="00244D62"/>
    <w:rsid w:val="002635E1"/>
    <w:rsid w:val="002E5730"/>
    <w:rsid w:val="003E5EE0"/>
    <w:rsid w:val="003E6BFB"/>
    <w:rsid w:val="00571019"/>
    <w:rsid w:val="005C6BC6"/>
    <w:rsid w:val="005D3AE7"/>
    <w:rsid w:val="007B641B"/>
    <w:rsid w:val="00844E0D"/>
    <w:rsid w:val="008A2395"/>
    <w:rsid w:val="00922096"/>
    <w:rsid w:val="00A33C13"/>
    <w:rsid w:val="00A92C64"/>
    <w:rsid w:val="00AB729A"/>
    <w:rsid w:val="00B213AD"/>
    <w:rsid w:val="00B859C9"/>
    <w:rsid w:val="00BD3675"/>
    <w:rsid w:val="00C65935"/>
    <w:rsid w:val="00D7569B"/>
    <w:rsid w:val="00DB55FA"/>
    <w:rsid w:val="00E15B3E"/>
    <w:rsid w:val="00E1635C"/>
    <w:rsid w:val="00E31180"/>
    <w:rsid w:val="00EC11FF"/>
    <w:rsid w:val="00EF3876"/>
    <w:rsid w:val="00F56979"/>
    <w:rsid w:val="00F63CCB"/>
    <w:rsid w:val="41BA4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HTML Preformatted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C64"/>
    <w:rPr>
      <w:rFonts w:ascii="Calibri" w:hAnsi="Calibri"/>
      <w:sz w:val="20"/>
      <w:szCs w:val="20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92C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5730"/>
    <w:rPr>
      <w:rFonts w:ascii="Calibri" w:hAnsi="Calibri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rsid w:val="00A92C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5730"/>
    <w:rPr>
      <w:rFonts w:ascii="Calibri" w:hAnsi="Calibri" w:cs="Times New Roman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A92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730"/>
    <w:rPr>
      <w:rFonts w:ascii="Courier New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rsid w:val="00A92C64"/>
    <w:pPr>
      <w:spacing w:beforeAutospacing="1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A92C64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A92C64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resource.com/python-exercises/dictiona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804</TotalTime>
  <Pages>2</Pages>
  <Words>238</Words>
  <Characters>1358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Write a Python script to sort (ascending and descending) a dictionary by value</dc:title>
  <dc:subject/>
  <dc:creator>google1565232260</dc:creator>
  <cp:keywords/>
  <dc:description/>
  <cp:lastModifiedBy>917780472534</cp:lastModifiedBy>
  <cp:revision>9</cp:revision>
  <dcterms:created xsi:type="dcterms:W3CDTF">2020-11-11T09:59:00Z</dcterms:created>
  <dcterms:modified xsi:type="dcterms:W3CDTF">2020-11-12T16:42:00Z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