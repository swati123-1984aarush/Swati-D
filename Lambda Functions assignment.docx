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74D" w:rsidRDefault="00C3474D" w:rsidP="00C3474D">
      <w:pPr>
        <w:ind w:leftChars="-500" w:left="31680" w:hangingChars="300" w:firstLine="31680"/>
        <w:rPr>
          <w:sz w:val="24"/>
          <w:szCs w:val="24"/>
        </w:rPr>
      </w:pPr>
      <w:bookmarkStart w:id="0" w:name="_GoBack"/>
      <w:bookmarkEnd w:id="0"/>
      <w:r>
        <w:rPr>
          <w:szCs w:val="24"/>
          <w:lang w:val="en-IN"/>
        </w:rPr>
        <w:t xml:space="preserve">          </w:t>
      </w:r>
    </w:p>
    <w:p w:rsidR="00C3474D" w:rsidRDefault="00C3474D" w:rsidP="00D4265B">
      <w:pPr>
        <w:ind w:leftChars="-500" w:left="31680" w:hangingChars="300" w:firstLine="31680"/>
        <w:rPr>
          <w:sz w:val="24"/>
          <w:szCs w:val="24"/>
        </w:rPr>
      </w:pPr>
    </w:p>
    <w:p w:rsidR="00C3474D" w:rsidRDefault="00C3474D" w:rsidP="00D4265B">
      <w:pPr>
        <w:numPr>
          <w:ilvl w:val="0"/>
          <w:numId w:val="1"/>
        </w:numPr>
        <w:ind w:leftChars="-500" w:left="31680" w:hangingChars="300" w:firstLine="31680"/>
        <w:rPr>
          <w:sz w:val="24"/>
          <w:szCs w:val="24"/>
        </w:rPr>
      </w:pPr>
      <w:r>
        <w:rPr>
          <w:rFonts w:eastAsia="Times New Roman" w:hAnsi="Helvetica" w:cs="Helvetica"/>
          <w:sz w:val="24"/>
          <w:szCs w:val="24"/>
          <w:shd w:val="clear" w:color="auto" w:fill="FFFFFF"/>
        </w:rPr>
        <w:t> </w:t>
      </w:r>
      <w:r>
        <w:rPr>
          <w:rFonts w:eastAsia="Times New Roman" w:hAnsi="Helvetica" w:cs="Helvetica"/>
          <w:sz w:val="24"/>
          <w:szCs w:val="24"/>
          <w:shd w:val="clear" w:color="auto" w:fill="FFFFFF"/>
        </w:rPr>
        <w:t>Write a Python program to sort a list of tuples using Lambda.</w:t>
      </w:r>
    </w:p>
    <w:p w:rsidR="00C3474D" w:rsidRDefault="00C3474D" w:rsidP="00D4265B">
      <w:pPr>
        <w:ind w:leftChars="-800" w:left="31680"/>
        <w:rPr>
          <w:rFonts w:eastAsia="Times New Roman" w:hAnsi="Consolas" w:cs="Consolas"/>
          <w:b/>
          <w:bCs/>
          <w:color w:val="5F6364"/>
          <w:sz w:val="24"/>
          <w:szCs w:val="24"/>
        </w:rPr>
      </w:pPr>
      <w:r>
        <w:rPr>
          <w:rFonts w:eastAsia="Times New Roman" w:hAnsi="Helvetica" w:cs="Helvetica"/>
          <w:sz w:val="24"/>
          <w:szCs w:val="24"/>
          <w:shd w:val="clear" w:color="auto" w:fill="FFFFFF"/>
        </w:rPr>
        <w:t xml:space="preserve">         </w:t>
      </w:r>
      <w:r>
        <w:rPr>
          <w:rFonts w:eastAsia="Times New Roman" w:hAnsi="Consolas" w:cs="Consolas"/>
          <w:b/>
          <w:bCs/>
          <w:color w:val="5F6364"/>
          <w:sz w:val="24"/>
          <w:szCs w:val="24"/>
        </w:rPr>
        <w:t>subject_marks = [('English', 88), ('Science', 90), ('Maths', 97), ('Social sciences', 82)</w:t>
      </w:r>
    </w:p>
    <w:p w:rsidR="00C3474D" w:rsidRDefault="00C3474D" w:rsidP="00D4265B">
      <w:pPr>
        <w:ind w:leftChars="-800" w:left="31680"/>
        <w:rPr>
          <w:rFonts w:eastAsia="Times New Roman" w:hAnsi="Consolas" w:cs="Consolas"/>
          <w:color w:val="5F6364"/>
          <w:sz w:val="24"/>
          <w:szCs w:val="24"/>
        </w:rPr>
      </w:pPr>
      <w:r>
        <w:rPr>
          <w:rFonts w:eastAsia="Times New Roman" w:hAnsi="Consolas" w:cs="Consolas"/>
          <w:color w:val="5F6364"/>
          <w:sz w:val="24"/>
          <w:szCs w:val="24"/>
        </w:rPr>
        <w:t xml:space="preserve">  </w:t>
      </w:r>
    </w:p>
    <w:p w:rsidR="00C3474D" w:rsidRPr="00BD7D5F" w:rsidRDefault="00C3474D" w:rsidP="00D4265B">
      <w:pPr>
        <w:ind w:leftChars="-500" w:left="31680" w:hangingChars="209" w:firstLine="31680"/>
        <w:rPr>
          <w:rFonts w:eastAsia="Times New Roman" w:hAnsi="Consolas" w:cs="Consolas"/>
          <w:color w:val="5F6364"/>
          <w:sz w:val="24"/>
          <w:szCs w:val="24"/>
        </w:rPr>
      </w:pPr>
      <w:r>
        <w:rPr>
          <w:rFonts w:eastAsia="Times New Roman" w:hAnsi="Consolas" w:cs="Consolas"/>
          <w:color w:val="5F6364"/>
          <w:sz w:val="24"/>
          <w:szCs w:val="24"/>
        </w:rPr>
        <w:t xml:space="preserve">                                                     </w:t>
      </w:r>
    </w:p>
    <w:p w:rsidR="00C3474D" w:rsidRPr="00737791" w:rsidRDefault="00C3474D" w:rsidP="00D4265B">
      <w:pPr>
        <w:ind w:leftChars="-500" w:left="31680" w:hangingChars="209" w:firstLine="31680"/>
        <w:rPr>
          <w:rFonts w:eastAsia="Times New Roman" w:hAnsi="Consolas" w:cs="Consolas"/>
          <w:color w:val="5F6364"/>
          <w:sz w:val="24"/>
          <w:szCs w:val="24"/>
          <w:highlight w:val="cyan"/>
        </w:rPr>
      </w:pPr>
      <w:r w:rsidRPr="00737791">
        <w:rPr>
          <w:rFonts w:eastAsia="Times New Roman" w:hAnsi="Consolas" w:cs="Consolas"/>
          <w:color w:val="5F6364"/>
          <w:sz w:val="24"/>
          <w:szCs w:val="24"/>
          <w:highlight w:val="cyan"/>
        </w:rPr>
        <w:t>subject_marks = [('English', 88), ('Science', 90), ('Maths', 97), ('Social sciences', 82)]</w:t>
      </w:r>
    </w:p>
    <w:p w:rsidR="00C3474D" w:rsidRPr="00737791" w:rsidRDefault="00C3474D" w:rsidP="00D4265B">
      <w:pPr>
        <w:ind w:leftChars="-500" w:left="31680" w:hangingChars="209" w:firstLine="31680"/>
        <w:rPr>
          <w:rFonts w:eastAsia="Times New Roman" w:hAnsi="Consolas" w:cs="Consolas"/>
          <w:color w:val="5F6364"/>
          <w:sz w:val="24"/>
          <w:szCs w:val="24"/>
          <w:highlight w:val="cyan"/>
        </w:rPr>
      </w:pPr>
      <w:r w:rsidRPr="00737791">
        <w:rPr>
          <w:rFonts w:eastAsia="Times New Roman" w:hAnsi="Consolas" w:cs="Consolas"/>
          <w:color w:val="5F6364"/>
          <w:sz w:val="24"/>
          <w:szCs w:val="24"/>
          <w:highlight w:val="cyan"/>
        </w:rPr>
        <w:t xml:space="preserve">subject_marks.sort(key=lambda marks:marks[1])             </w:t>
      </w:r>
    </w:p>
    <w:p w:rsidR="00C3474D" w:rsidRPr="00737791" w:rsidRDefault="00C3474D" w:rsidP="00D4265B">
      <w:pPr>
        <w:ind w:leftChars="-500" w:left="31680" w:hangingChars="209" w:firstLine="31680"/>
        <w:rPr>
          <w:rFonts w:eastAsia="Times New Roman" w:hAnsi="Consolas" w:cs="Consolas"/>
          <w:color w:val="5F6364"/>
          <w:sz w:val="24"/>
          <w:szCs w:val="24"/>
          <w:highlight w:val="cyan"/>
          <w:lang w:val="en-IN"/>
        </w:rPr>
      </w:pPr>
      <w:r w:rsidRPr="00737791">
        <w:rPr>
          <w:rFonts w:eastAsia="Times New Roman" w:hAnsi="Consolas" w:cs="Consolas"/>
          <w:color w:val="5F6364"/>
          <w:sz w:val="24"/>
          <w:szCs w:val="24"/>
          <w:highlight w:val="cyan"/>
        </w:rPr>
        <w:t>print(subject_marks)</w:t>
      </w:r>
    </w:p>
    <w:p w:rsidR="00C3474D" w:rsidRPr="00BD7D5F" w:rsidRDefault="00C3474D" w:rsidP="00D4265B">
      <w:pPr>
        <w:ind w:leftChars="-500" w:left="31680" w:hangingChars="209" w:firstLine="31680"/>
        <w:rPr>
          <w:rFonts w:eastAsia="Times New Roman" w:hAnsi="Consolas" w:cs="Consolas"/>
          <w:color w:val="5F6364"/>
          <w:sz w:val="24"/>
          <w:szCs w:val="24"/>
          <w:lang w:val="en-IN"/>
        </w:rPr>
      </w:pPr>
      <w:r w:rsidRPr="00737791">
        <w:rPr>
          <w:rFonts w:eastAsia="Times New Roman" w:hAnsi="Consolas" w:cs="Consolas"/>
          <w:color w:val="5F6364"/>
          <w:sz w:val="24"/>
          <w:szCs w:val="24"/>
          <w:highlight w:val="cyan"/>
          <w:lang w:val="en-IN"/>
        </w:rPr>
        <w:t>[('Social sciences', 82), ('English', 88), ('Science', 90), ('Maths', 97)]</w:t>
      </w:r>
    </w:p>
    <w:p w:rsidR="00C3474D" w:rsidRDefault="00C3474D" w:rsidP="00D4265B">
      <w:pPr>
        <w:ind w:leftChars="-500" w:left="31680" w:hangingChars="209" w:firstLine="31680"/>
        <w:rPr>
          <w:rFonts w:eastAsia="Times New Roman" w:hAnsi="Consolas" w:cs="Consolas"/>
          <w:color w:val="5F6364"/>
          <w:sz w:val="24"/>
          <w:szCs w:val="24"/>
        </w:rPr>
      </w:pPr>
    </w:p>
    <w:p w:rsidR="00C3474D" w:rsidRPr="00737791" w:rsidRDefault="00C3474D" w:rsidP="00D4265B">
      <w:pPr>
        <w:numPr>
          <w:ilvl w:val="0"/>
          <w:numId w:val="1"/>
        </w:numPr>
        <w:ind w:leftChars="-500" w:left="31680" w:hangingChars="300" w:firstLine="31680"/>
        <w:rPr>
          <w:rFonts w:eastAsia="Times New Roman" w:hAnsi="Consolas" w:cs="Consolas"/>
          <w:color w:val="5F6364"/>
          <w:sz w:val="24"/>
          <w:szCs w:val="24"/>
        </w:rPr>
      </w:pPr>
      <w:r>
        <w:rPr>
          <w:rFonts w:eastAsia="Times New Roman" w:hAnsi="Helvetica" w:cs="Helvetica"/>
          <w:sz w:val="24"/>
          <w:szCs w:val="24"/>
          <w:shd w:val="clear" w:color="auto" w:fill="FFFFFF"/>
        </w:rPr>
        <w:t>Write a Python program to square and cube every number in a given list of integers using Lambda.</w:t>
      </w:r>
    </w:p>
    <w:p w:rsidR="00C3474D" w:rsidRDefault="00C3474D" w:rsidP="00737791">
      <w:pPr>
        <w:ind w:left="-1000"/>
        <w:rPr>
          <w:rFonts w:eastAsia="Times New Roman" w:hAnsi="Helvetica" w:cs="Helvetica"/>
          <w:sz w:val="24"/>
          <w:szCs w:val="24"/>
          <w:shd w:val="clear" w:color="auto" w:fill="FFFFFF"/>
        </w:rPr>
      </w:pPr>
    </w:p>
    <w:p w:rsidR="00C3474D" w:rsidRPr="00737791" w:rsidRDefault="00C3474D" w:rsidP="00737791">
      <w:pPr>
        <w:ind w:left="-1000"/>
        <w:rPr>
          <w:rFonts w:eastAsia="Times New Roman" w:hAnsi="Helvetica" w:cs="Helvetica"/>
          <w:sz w:val="24"/>
          <w:szCs w:val="24"/>
          <w:shd w:val="clear" w:color="auto" w:fill="FFFFFF"/>
        </w:rPr>
      </w:pPr>
    </w:p>
    <w:p w:rsidR="00C3474D" w:rsidRPr="00737791" w:rsidRDefault="00C3474D" w:rsidP="00737791">
      <w:pPr>
        <w:ind w:left="-1000"/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737791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nums=[1,2,3,4,5,6]</w:t>
      </w:r>
    </w:p>
    <w:p w:rsidR="00C3474D" w:rsidRPr="00737791" w:rsidRDefault="00C3474D" w:rsidP="00737791">
      <w:pPr>
        <w:ind w:left="-1000"/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737791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sqnum=list(map(lambda nums:nums**2,nums))</w:t>
      </w:r>
    </w:p>
    <w:p w:rsidR="00C3474D" w:rsidRPr="00737791" w:rsidRDefault="00C3474D" w:rsidP="00737791">
      <w:pPr>
        <w:ind w:left="-1000"/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737791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print(sqnum)</w:t>
      </w:r>
    </w:p>
    <w:p w:rsidR="00C3474D" w:rsidRDefault="00C3474D" w:rsidP="00737791">
      <w:pPr>
        <w:ind w:left="-1000"/>
        <w:rPr>
          <w:rFonts w:eastAsia="Times New Roman" w:hAnsi="Helvetica" w:cs="Helvetica"/>
          <w:sz w:val="24"/>
          <w:szCs w:val="24"/>
          <w:shd w:val="clear" w:color="auto" w:fill="FFFFFF"/>
        </w:rPr>
      </w:pPr>
      <w:r w:rsidRPr="00737791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[1, 4, 9, 16, 25, 36]</w:t>
      </w:r>
    </w:p>
    <w:p w:rsidR="00C3474D" w:rsidRDefault="00C3474D" w:rsidP="00737791">
      <w:pPr>
        <w:ind w:left="-1000"/>
        <w:rPr>
          <w:rFonts w:eastAsia="Times New Roman" w:hAnsi="Helvetica" w:cs="Helvetica"/>
          <w:sz w:val="24"/>
          <w:szCs w:val="24"/>
          <w:shd w:val="clear" w:color="auto" w:fill="FFFFFF"/>
        </w:rPr>
      </w:pPr>
    </w:p>
    <w:p w:rsidR="00C3474D" w:rsidRPr="005A4A45" w:rsidRDefault="00C3474D" w:rsidP="005A4A45">
      <w:pPr>
        <w:ind w:left="-1000"/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</w:pPr>
      <w:r w:rsidRPr="005A4A45"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  <w:t>nums=[1,2,3,4,5,6]</w:t>
      </w:r>
    </w:p>
    <w:p w:rsidR="00C3474D" w:rsidRPr="005A4A45" w:rsidRDefault="00C3474D" w:rsidP="005A4A45">
      <w:pPr>
        <w:ind w:left="-1000"/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</w:pPr>
      <w:r w:rsidRPr="005A4A45"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  <w:t>cube=list(map(lambda nums:nums**3,nums))</w:t>
      </w:r>
    </w:p>
    <w:p w:rsidR="00C3474D" w:rsidRPr="005A4A45" w:rsidRDefault="00C3474D" w:rsidP="005A4A45">
      <w:pPr>
        <w:ind w:left="-1000"/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</w:pPr>
      <w:r w:rsidRPr="005A4A45"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  <w:t>print(cube)</w:t>
      </w:r>
    </w:p>
    <w:p w:rsidR="00C3474D" w:rsidRPr="005A4A45" w:rsidRDefault="00C3474D" w:rsidP="005A4A45">
      <w:pPr>
        <w:ind w:left="-1000"/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</w:pPr>
    </w:p>
    <w:p w:rsidR="00C3474D" w:rsidRPr="005A4A45" w:rsidRDefault="00C3474D" w:rsidP="005A4A45">
      <w:pPr>
        <w:ind w:left="-1000"/>
        <w:rPr>
          <w:rFonts w:eastAsia="Times New Roman" w:hAnsi="Helvetica" w:cs="Helvetica"/>
          <w:sz w:val="24"/>
          <w:szCs w:val="24"/>
          <w:shd w:val="clear" w:color="auto" w:fill="FFFFFF"/>
          <w:lang w:val="en-IN"/>
        </w:rPr>
      </w:pPr>
      <w:r w:rsidRPr="005A4A45">
        <w:rPr>
          <w:rFonts w:eastAsia="Times New Roman" w:hAnsi="Helvetica" w:cs="Helvetica"/>
          <w:sz w:val="24"/>
          <w:szCs w:val="24"/>
          <w:highlight w:val="cyan"/>
          <w:shd w:val="clear" w:color="auto" w:fill="FFFFFF"/>
          <w:lang w:val="en-IN"/>
        </w:rPr>
        <w:t>[1, 8, 27, 64, 125, 216]</w:t>
      </w:r>
    </w:p>
    <w:p w:rsidR="00C3474D" w:rsidRDefault="00C3474D" w:rsidP="00737791">
      <w:pPr>
        <w:ind w:left="-1000"/>
        <w:rPr>
          <w:rFonts w:eastAsia="Times New Roman" w:hAnsi="Helvetica" w:cs="Helvetica"/>
          <w:sz w:val="24"/>
          <w:szCs w:val="24"/>
          <w:shd w:val="clear" w:color="auto" w:fill="FFFFFF"/>
          <w:lang w:val="en-IN"/>
        </w:rPr>
      </w:pPr>
    </w:p>
    <w:p w:rsidR="00C3474D" w:rsidRPr="00737791" w:rsidRDefault="00C3474D" w:rsidP="00737791">
      <w:pPr>
        <w:ind w:left="-1000"/>
        <w:rPr>
          <w:rFonts w:eastAsia="Times New Roman" w:hAnsi="Helvetica" w:cs="Helvetica"/>
          <w:sz w:val="24"/>
          <w:szCs w:val="24"/>
          <w:shd w:val="clear" w:color="auto" w:fill="FFFFFF"/>
          <w:lang w:val="en-IN"/>
        </w:rPr>
      </w:pPr>
    </w:p>
    <w:p w:rsidR="00C3474D" w:rsidRDefault="00C3474D" w:rsidP="00737791">
      <w:pPr>
        <w:ind w:left="-1000"/>
        <w:rPr>
          <w:rFonts w:eastAsia="Times New Roman" w:hAnsi="Helvetica" w:cs="Helvetica"/>
          <w:sz w:val="24"/>
          <w:szCs w:val="24"/>
          <w:shd w:val="clear" w:color="auto" w:fill="FFFFFF"/>
        </w:rPr>
      </w:pPr>
    </w:p>
    <w:p w:rsidR="00C3474D" w:rsidRDefault="00C3474D" w:rsidP="00737791">
      <w:pPr>
        <w:ind w:left="-1000"/>
        <w:rPr>
          <w:rFonts w:eastAsia="Times New Roman" w:hAnsi="Helvetica" w:cs="Helvetica"/>
          <w:sz w:val="24"/>
          <w:szCs w:val="24"/>
          <w:shd w:val="clear" w:color="auto" w:fill="FFFFFF"/>
        </w:rPr>
      </w:pPr>
    </w:p>
    <w:p w:rsidR="00C3474D" w:rsidRDefault="00C3474D" w:rsidP="00737791">
      <w:pPr>
        <w:ind w:left="-1000"/>
        <w:rPr>
          <w:rFonts w:eastAsia="Times New Roman" w:hAnsi="Consolas" w:cs="Consolas"/>
          <w:color w:val="5F6364"/>
          <w:sz w:val="24"/>
          <w:szCs w:val="24"/>
        </w:rPr>
      </w:pPr>
    </w:p>
    <w:p w:rsidR="00C3474D" w:rsidRPr="005A4A45" w:rsidRDefault="00C3474D" w:rsidP="00D4265B">
      <w:pPr>
        <w:numPr>
          <w:ilvl w:val="0"/>
          <w:numId w:val="1"/>
        </w:numPr>
        <w:ind w:leftChars="-500" w:left="31680" w:hangingChars="300" w:firstLine="31680"/>
        <w:rPr>
          <w:rFonts w:eastAsia="Times New Roman" w:hAnsi="Consolas" w:cs="Consolas"/>
          <w:color w:val="5F6364"/>
          <w:sz w:val="24"/>
          <w:szCs w:val="24"/>
        </w:rPr>
      </w:pPr>
      <w:r>
        <w:rPr>
          <w:rFonts w:eastAsia="Times New Roman" w:hAnsi="Helvetica" w:cs="Helvetica"/>
          <w:sz w:val="24"/>
          <w:szCs w:val="24"/>
          <w:shd w:val="clear" w:color="auto" w:fill="FFFFFF"/>
        </w:rPr>
        <w:t>Write a Python program to add two given lists using map and lambda</w:t>
      </w:r>
    </w:p>
    <w:p w:rsidR="00C3474D" w:rsidRDefault="00C3474D" w:rsidP="005A4A45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</w:p>
    <w:p w:rsidR="00C3474D" w:rsidRPr="00514BEE" w:rsidRDefault="00C3474D" w:rsidP="00514BEE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</w:p>
    <w:p w:rsidR="00C3474D" w:rsidRPr="00650284" w:rsidRDefault="00C3474D" w:rsidP="00514BEE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650284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nums1 = [1, 2, 3]</w:t>
      </w:r>
    </w:p>
    <w:p w:rsidR="00C3474D" w:rsidRPr="00650284" w:rsidRDefault="00C3474D" w:rsidP="00514BEE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650284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nums2 = [4, 5, 6]</w:t>
      </w:r>
    </w:p>
    <w:p w:rsidR="00C3474D" w:rsidRPr="00650284" w:rsidRDefault="00C3474D" w:rsidP="00514BEE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650284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result = list(map(lambda x, y: x + y, nums1, nums2))</w:t>
      </w:r>
    </w:p>
    <w:p w:rsidR="00C3474D" w:rsidRPr="00650284" w:rsidRDefault="00C3474D" w:rsidP="00514BEE">
      <w:pPr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650284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print(result)</w:t>
      </w:r>
    </w:p>
    <w:p w:rsidR="00C3474D" w:rsidRPr="00514BEE" w:rsidRDefault="00C3474D" w:rsidP="00514BEE">
      <w:pPr>
        <w:rPr>
          <w:rFonts w:eastAsia="Times New Roman" w:hAnsi="Helvetica" w:cs="Helvetica"/>
          <w:sz w:val="24"/>
          <w:szCs w:val="24"/>
          <w:shd w:val="clear" w:color="auto" w:fill="FFFFFF"/>
        </w:rPr>
      </w:pPr>
      <w:r w:rsidRPr="00650284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[5, 7, 9]</w:t>
      </w:r>
    </w:p>
    <w:p w:rsidR="00C3474D" w:rsidRDefault="00C3474D" w:rsidP="005A4A45">
      <w:pPr>
        <w:rPr>
          <w:rFonts w:eastAsia="Times New Roman" w:hAnsi="Consolas" w:cs="Consolas"/>
          <w:color w:val="5F6364"/>
          <w:sz w:val="24"/>
          <w:szCs w:val="24"/>
        </w:rPr>
      </w:pPr>
    </w:p>
    <w:p w:rsidR="00C3474D" w:rsidRDefault="00C3474D" w:rsidP="00D4265B">
      <w:pPr>
        <w:numPr>
          <w:ilvl w:val="0"/>
          <w:numId w:val="1"/>
        </w:numPr>
        <w:ind w:leftChars="-500" w:left="31680" w:hangingChars="300" w:firstLine="31680"/>
        <w:rPr>
          <w:rFonts w:eastAsia="Times New Roman" w:hAnsi="Consolas" w:cs="Consolas"/>
          <w:color w:val="5F6364"/>
          <w:sz w:val="24"/>
          <w:szCs w:val="24"/>
        </w:rPr>
      </w:pPr>
      <w:r>
        <w:rPr>
          <w:rFonts w:eastAsia="Times New Roman" w:hAnsi="Helvetica" w:cs="Helvetica"/>
          <w:sz w:val="24"/>
          <w:szCs w:val="24"/>
          <w:shd w:val="clear" w:color="auto" w:fill="FFFFFF"/>
        </w:rPr>
        <w:t>Write an python program to filter all the elements in the list that are divisible by 13.</w:t>
      </w:r>
    </w:p>
    <w:p w:rsidR="00C3474D" w:rsidRDefault="00C3474D" w:rsidP="00D4265B">
      <w:pPr>
        <w:ind w:leftChars="-800" w:left="31680"/>
        <w:rPr>
          <w:rFonts w:eastAsia="Times New Roman" w:hAnsi="Helvetica" w:cs="Helvetica"/>
          <w:sz w:val="24"/>
          <w:szCs w:val="24"/>
          <w:shd w:val="clear" w:color="auto" w:fill="FFFFFF"/>
        </w:rPr>
      </w:pPr>
      <w:r>
        <w:rPr>
          <w:rFonts w:eastAsia="Times New Roman" w:hAnsi="Helvetica" w:cs="Helvetica"/>
          <w:sz w:val="24"/>
          <w:szCs w:val="24"/>
          <w:shd w:val="clear" w:color="auto" w:fill="FFFFFF"/>
        </w:rPr>
        <w:t xml:space="preserve">         my_list = [12, 65, 54, 39, 102,  339, 221, 50, 70]</w:t>
      </w:r>
    </w:p>
    <w:p w:rsidR="00C3474D" w:rsidRPr="00650284" w:rsidRDefault="00C3474D" w:rsidP="00650284">
      <w:pPr>
        <w:ind w:leftChars="-800" w:left="31680"/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>
        <w:rPr>
          <w:rFonts w:eastAsia="Times New Roman" w:hAnsi="Helvetica" w:cs="Helvetica"/>
          <w:sz w:val="24"/>
          <w:szCs w:val="24"/>
          <w:shd w:val="clear" w:color="auto" w:fill="FFFFFF"/>
        </w:rPr>
        <w:t xml:space="preserve">                                   </w:t>
      </w:r>
      <w:r w:rsidRPr="00650284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my_list = [12, 65, 54, 39, 102,  339, 221, 50, 70]</w:t>
      </w:r>
    </w:p>
    <w:p w:rsidR="00C3474D" w:rsidRPr="00650284" w:rsidRDefault="00C3474D" w:rsidP="00650284">
      <w:pPr>
        <w:ind w:leftChars="-800" w:left="31680"/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650284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 xml:space="preserve">                 </w:t>
      </w:r>
    </w:p>
    <w:p w:rsidR="00C3474D" w:rsidRPr="00650284" w:rsidRDefault="00C3474D" w:rsidP="00650284">
      <w:pPr>
        <w:ind w:leftChars="-800" w:left="31680"/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650284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 xml:space="preserve">                                    list1=list(filter(lambda my_list:my_list%13==0,my_list))            </w:t>
      </w:r>
    </w:p>
    <w:p w:rsidR="00C3474D" w:rsidRPr="00650284" w:rsidRDefault="00C3474D" w:rsidP="00650284">
      <w:pPr>
        <w:ind w:leftChars="-800" w:left="31680"/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  <w:r w:rsidRPr="00650284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 xml:space="preserve">                                    print(list1)</w:t>
      </w:r>
    </w:p>
    <w:p w:rsidR="00C3474D" w:rsidRPr="00650284" w:rsidRDefault="00C3474D" w:rsidP="00650284">
      <w:pPr>
        <w:ind w:leftChars="-800" w:left="31680"/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</w:pPr>
    </w:p>
    <w:p w:rsidR="00C3474D" w:rsidRDefault="00C3474D" w:rsidP="00650284">
      <w:pPr>
        <w:ind w:leftChars="-800" w:left="31680"/>
        <w:rPr>
          <w:rFonts w:eastAsia="Times New Roman" w:hAnsi="Helvetica" w:cs="Helvetica"/>
          <w:sz w:val="24"/>
          <w:szCs w:val="24"/>
          <w:shd w:val="clear" w:color="auto" w:fill="FFFFFF"/>
        </w:rPr>
      </w:pPr>
      <w:r w:rsidRPr="00650284">
        <w:rPr>
          <w:rFonts w:eastAsia="Times New Roman" w:hAnsi="Helvetica" w:cs="Helvetica"/>
          <w:sz w:val="24"/>
          <w:szCs w:val="24"/>
          <w:highlight w:val="cyan"/>
          <w:shd w:val="clear" w:color="auto" w:fill="FFFFFF"/>
        </w:rPr>
        <w:t>[                                    65, 39, 221]</w:t>
      </w:r>
    </w:p>
    <w:p w:rsidR="00C3474D" w:rsidRDefault="00C3474D" w:rsidP="00650284">
      <w:pPr>
        <w:ind w:leftChars="-800" w:left="31680"/>
        <w:rPr>
          <w:rFonts w:eastAsia="Times New Roman" w:hAnsi="Helvetica" w:cs="Helvetica"/>
          <w:sz w:val="24"/>
          <w:szCs w:val="24"/>
          <w:shd w:val="clear" w:color="auto" w:fill="FFFFFF"/>
        </w:rPr>
      </w:pPr>
    </w:p>
    <w:p w:rsidR="00C3474D" w:rsidRPr="00650284" w:rsidRDefault="00C3474D" w:rsidP="00650284">
      <w:pPr>
        <w:ind w:leftChars="-800" w:left="31680"/>
        <w:rPr>
          <w:rFonts w:eastAsia="Times New Roman" w:hAnsi="Helvetica" w:cs="Helvetica"/>
          <w:sz w:val="24"/>
          <w:szCs w:val="24"/>
          <w:shd w:val="clear" w:color="auto" w:fill="FFFFFF"/>
        </w:rPr>
      </w:pPr>
    </w:p>
    <w:p w:rsidR="00C3474D" w:rsidRDefault="00C3474D" w:rsidP="00D4265B">
      <w:pPr>
        <w:ind w:leftChars="-800" w:left="31680"/>
        <w:rPr>
          <w:rFonts w:eastAsia="Times New Roman" w:hAnsi="Helvetica" w:cs="Helvetica"/>
          <w:sz w:val="24"/>
          <w:szCs w:val="24"/>
          <w:shd w:val="clear" w:color="auto" w:fill="FFFFFF"/>
        </w:rPr>
      </w:pPr>
      <w:r>
        <w:rPr>
          <w:rFonts w:eastAsia="Times New Roman" w:hAnsi="Helvetica" w:cs="Helvetica"/>
          <w:sz w:val="24"/>
          <w:szCs w:val="24"/>
          <w:shd w:val="clear" w:color="auto" w:fill="FFFFFF"/>
        </w:rPr>
        <w:t xml:space="preserve">      </w:t>
      </w:r>
    </w:p>
    <w:p w:rsidR="00C3474D" w:rsidRDefault="00C3474D" w:rsidP="00D4265B">
      <w:pPr>
        <w:ind w:leftChars="-800" w:left="31680"/>
        <w:rPr>
          <w:rFonts w:eastAsia="Times New Roman" w:hAnsi="Helvetica" w:cs="Helvetica"/>
          <w:sz w:val="24"/>
          <w:szCs w:val="24"/>
          <w:shd w:val="clear" w:color="auto" w:fill="FFFFFF"/>
        </w:rPr>
      </w:pPr>
    </w:p>
    <w:p w:rsidR="00C3474D" w:rsidRDefault="00C3474D" w:rsidP="00D4265B">
      <w:pPr>
        <w:numPr>
          <w:ilvl w:val="0"/>
          <w:numId w:val="1"/>
        </w:numPr>
        <w:ind w:leftChars="-500" w:left="31680" w:hangingChars="300" w:firstLine="31680"/>
        <w:rPr>
          <w:rFonts w:eastAsia="Times New Roman" w:hAnsi="Helvetica" w:cs="Helvetica"/>
          <w:sz w:val="24"/>
          <w:szCs w:val="24"/>
          <w:shd w:val="clear" w:color="auto" w:fill="FFFFFF"/>
        </w:rPr>
      </w:pPr>
      <w:r>
        <w:rPr>
          <w:rFonts w:eastAsia="Times New Roman" w:hAnsi="Helvetica" w:cs="Helvetica"/>
          <w:sz w:val="24"/>
          <w:szCs w:val="24"/>
          <w:shd w:val="clear" w:color="auto" w:fill="FFFFFF"/>
        </w:rPr>
        <w:t>Write a Python program that multiply each number of given list with a given number using lambda function. Print the result.</w:t>
      </w:r>
    </w:p>
    <w:p w:rsidR="00C3474D" w:rsidRDefault="00C3474D" w:rsidP="00D4265B">
      <w:pPr>
        <w:ind w:leftChars="-800" w:left="31680"/>
        <w:rPr>
          <w:rFonts w:eastAsia="Times New Roman" w:hAnsi="Consolas" w:cs="Consolas"/>
          <w:color w:val="5F6364"/>
          <w:sz w:val="24"/>
          <w:szCs w:val="24"/>
        </w:rPr>
      </w:pPr>
    </w:p>
    <w:p w:rsidR="00C3474D" w:rsidRPr="00A52FCE" w:rsidRDefault="00C3474D" w:rsidP="00A52FCE">
      <w:pPr>
        <w:rPr>
          <w:szCs w:val="24"/>
          <w:highlight w:val="cyan"/>
          <w:lang w:val="en-IN"/>
        </w:rPr>
      </w:pPr>
      <w:r w:rsidRPr="00A52FCE">
        <w:rPr>
          <w:szCs w:val="24"/>
          <w:highlight w:val="cyan"/>
          <w:lang w:val="en-IN"/>
        </w:rPr>
        <w:t>my_list =  [1, 2, 3]</w:t>
      </w:r>
    </w:p>
    <w:p w:rsidR="00C3474D" w:rsidRPr="00A52FCE" w:rsidRDefault="00C3474D" w:rsidP="00A52FCE">
      <w:pPr>
        <w:rPr>
          <w:szCs w:val="24"/>
          <w:highlight w:val="cyan"/>
          <w:lang w:val="en-IN"/>
        </w:rPr>
      </w:pPr>
      <w:r w:rsidRPr="00A52FCE">
        <w:rPr>
          <w:szCs w:val="24"/>
          <w:highlight w:val="cyan"/>
          <w:lang w:val="en-IN"/>
        </w:rPr>
        <w:t>list1=list(map(lambda my_list:my_list*2,my_list))</w:t>
      </w:r>
    </w:p>
    <w:p w:rsidR="00C3474D" w:rsidRPr="00A52FCE" w:rsidRDefault="00C3474D" w:rsidP="00A52FCE">
      <w:pPr>
        <w:rPr>
          <w:szCs w:val="24"/>
          <w:highlight w:val="cyan"/>
          <w:lang w:val="en-IN"/>
        </w:rPr>
      </w:pPr>
      <w:r w:rsidRPr="00A52FCE">
        <w:rPr>
          <w:szCs w:val="24"/>
          <w:highlight w:val="cyan"/>
          <w:lang w:val="en-IN"/>
        </w:rPr>
        <w:t>print(list1)</w:t>
      </w:r>
    </w:p>
    <w:p w:rsidR="00C3474D" w:rsidRPr="00A52FCE" w:rsidRDefault="00C3474D" w:rsidP="00A52FCE">
      <w:pPr>
        <w:rPr>
          <w:szCs w:val="24"/>
          <w:lang w:val="en-IN"/>
        </w:rPr>
      </w:pPr>
      <w:r w:rsidRPr="00A52FCE">
        <w:rPr>
          <w:szCs w:val="24"/>
          <w:highlight w:val="cyan"/>
          <w:lang w:val="en-IN"/>
        </w:rPr>
        <w:t>[2, 4, 6]</w:t>
      </w:r>
    </w:p>
    <w:sectPr w:rsidR="00C3474D" w:rsidRPr="00A52FCE" w:rsidSect="00A26865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474D" w:rsidRDefault="00C3474D" w:rsidP="00A26865">
      <w:r>
        <w:separator/>
      </w:r>
    </w:p>
  </w:endnote>
  <w:endnote w:type="continuationSeparator" w:id="0">
    <w:p w:rsidR="00C3474D" w:rsidRDefault="00C3474D" w:rsidP="00A268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474D" w:rsidRDefault="00C3474D" w:rsidP="00A26865">
      <w:r>
        <w:separator/>
      </w:r>
    </w:p>
  </w:footnote>
  <w:footnote w:type="continuationSeparator" w:id="0">
    <w:p w:rsidR="00C3474D" w:rsidRDefault="00C3474D" w:rsidP="00A2686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474D" w:rsidRDefault="00C3474D">
    <w:pPr>
      <w:pStyle w:val="Header"/>
      <w:rPr>
        <w:b/>
        <w:bCs/>
        <w:i/>
        <w:iCs/>
        <w:sz w:val="28"/>
        <w:szCs w:val="28"/>
        <w:u w:val="single"/>
      </w:rPr>
    </w:pPr>
    <w:r>
      <w:rPr>
        <w:b/>
        <w:bCs/>
        <w:i/>
        <w:iCs/>
        <w:sz w:val="28"/>
        <w:szCs w:val="28"/>
        <w:u w:val="single"/>
      </w:rPr>
      <w:t>Assignments on Lambda Functions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23A7D6"/>
    <w:multiLevelType w:val="singleLevel"/>
    <w:tmpl w:val="6F23A7D6"/>
    <w:lvl w:ilvl="0">
      <w:start w:val="1"/>
      <w:numFmt w:val="decimal"/>
      <w:suff w:val="space"/>
      <w:lvlText w:val="%1)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defaultTabStop w:val="420"/>
  <w:doNotHyphenateCaps/>
  <w:drawingGridVerticalSpacing w:val="156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69D774D2"/>
    <w:rsid w:val="00477C92"/>
    <w:rsid w:val="00514BEE"/>
    <w:rsid w:val="00571A03"/>
    <w:rsid w:val="005A4A45"/>
    <w:rsid w:val="00650284"/>
    <w:rsid w:val="00734C3E"/>
    <w:rsid w:val="00737791"/>
    <w:rsid w:val="007E4C9F"/>
    <w:rsid w:val="0094122F"/>
    <w:rsid w:val="009C29D4"/>
    <w:rsid w:val="00A01C93"/>
    <w:rsid w:val="00A26865"/>
    <w:rsid w:val="00A36192"/>
    <w:rsid w:val="00A52FCE"/>
    <w:rsid w:val="00AD13D7"/>
    <w:rsid w:val="00B7585B"/>
    <w:rsid w:val="00B81EA3"/>
    <w:rsid w:val="00BD226E"/>
    <w:rsid w:val="00BD7D5F"/>
    <w:rsid w:val="00C3474D"/>
    <w:rsid w:val="00C459A3"/>
    <w:rsid w:val="00CD4B64"/>
    <w:rsid w:val="00D4265B"/>
    <w:rsid w:val="00DF006C"/>
    <w:rsid w:val="00F20D99"/>
    <w:rsid w:val="69D77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HTML Preformatted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65"/>
    <w:rPr>
      <w:rFonts w:ascii="Calibri" w:hAnsi="Calibri"/>
      <w:sz w:val="20"/>
      <w:szCs w:val="20"/>
      <w:lang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A2686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01C93"/>
    <w:rPr>
      <w:rFonts w:ascii="Calibri" w:hAnsi="Calibri" w:cs="Times New Roman"/>
      <w:sz w:val="20"/>
      <w:szCs w:val="20"/>
      <w:lang w:eastAsia="zh-CN"/>
    </w:rPr>
  </w:style>
  <w:style w:type="paragraph" w:styleId="Header">
    <w:name w:val="header"/>
    <w:basedOn w:val="Normal"/>
    <w:link w:val="HeaderChar"/>
    <w:uiPriority w:val="99"/>
    <w:rsid w:val="00A2686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01C93"/>
    <w:rPr>
      <w:rFonts w:ascii="Calibri" w:hAnsi="Calibri" w:cs="Times New Roman"/>
      <w:sz w:val="20"/>
      <w:szCs w:val="20"/>
      <w:lang w:eastAsia="zh-CN"/>
    </w:rPr>
  </w:style>
  <w:style w:type="paragraph" w:styleId="HTMLPreformatted">
    <w:name w:val="HTML Preformatted"/>
    <w:basedOn w:val="Normal"/>
    <w:link w:val="HTMLPreformattedChar"/>
    <w:uiPriority w:val="99"/>
    <w:rsid w:val="00A268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C93"/>
    <w:rPr>
      <w:rFonts w:ascii="Courier New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rsid w:val="00A26865"/>
    <w:pPr>
      <w:spacing w:beforeAutospacing="1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673</TotalTime>
  <Pages>2</Pages>
  <Words>245</Words>
  <Characters>1402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 Write a Python program to sort a list of tuples using Lambda</dc:title>
  <dc:subject/>
  <dc:creator>google1565232260</dc:creator>
  <cp:keywords/>
  <dc:description/>
  <cp:lastModifiedBy>917780472534</cp:lastModifiedBy>
  <cp:revision>8</cp:revision>
  <dcterms:created xsi:type="dcterms:W3CDTF">2020-11-25T10:15:00Z</dcterms:created>
  <dcterms:modified xsi:type="dcterms:W3CDTF">2020-11-27T00:07:00Z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