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55" w:rsidRDefault="00FF4D55">
      <w:pPr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What is the output of the following if statement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  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a, b = 12, 5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if a + b: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print('True')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else: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print('False')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</w:rPr>
      </w:pPr>
      <w:r w:rsidRPr="00B75F3E"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  <w:t>True</w:t>
      </w: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structure below, what will be the value of x after code execution completes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x = 0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a = 0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b = -5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if a &gt; 0: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elif a &gt; 5: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else: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else: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print(x)</w:t>
      </w:r>
    </w:p>
    <w:p w:rsidR="00FF4D55" w:rsidRDefault="00FF4D55" w:rsidP="00E43F2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 w:rsidRPr="006767C2">
        <w:rPr>
          <w:highlight w:val="cyan"/>
        </w:rPr>
        <w:t>2</w:t>
      </w: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Given the nested if-else below, what will be the value x when the code executed successfully</w:t>
      </w:r>
    </w:p>
    <w:p w:rsidR="00FF4D55" w:rsidRDefault="00FF4D5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 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x = 0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a = 5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b = 5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if a &gt; 0: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if b &lt; 0: 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+ 5 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elif a &gt; 5: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+ 4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else: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    x = x + 3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else: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 xml:space="preserve">    x = x + 2</w:t>
      </w:r>
    </w:p>
    <w:p w:rsidR="00FF4D55" w:rsidRDefault="00FF4D5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print(x)</w:t>
      </w:r>
    </w:p>
    <w:p w:rsidR="00FF4D55" w:rsidRDefault="00FF4D55" w:rsidP="00E43F2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bdr w:val="single" w:sz="4" w:space="0" w:color="DDDDDD"/>
          <w:shd w:val="clear" w:color="auto" w:fill="F6F6F6"/>
        </w:rPr>
      </w:pPr>
      <w:r w:rsidRPr="006767C2">
        <w:rPr>
          <w:highlight w:val="cyan"/>
          <w:bdr w:val="single" w:sz="4" w:space="0" w:color="DDDDDD"/>
          <w:shd w:val="clear" w:color="auto" w:fill="F6F6F6"/>
        </w:rPr>
        <w:t>3</w:t>
      </w:r>
    </w:p>
    <w:p w:rsidR="00FF4D55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>
        <w:t>A school has following rules for grading system:</w:t>
      </w:r>
      <w:r>
        <w:br/>
        <w:t>a. Below 25 - F</w:t>
      </w:r>
      <w:r>
        <w:br/>
        <w:t>b. 25 to 45 - E</w:t>
      </w:r>
      <w:r>
        <w:br/>
        <w:t>c. 45 to 50 - D</w:t>
      </w:r>
      <w:r>
        <w:br/>
        <w:t>d. 50 to 60 - C</w:t>
      </w:r>
      <w:r>
        <w:br/>
        <w:t>e. 60 to 80 - B</w:t>
      </w:r>
      <w:r>
        <w:br/>
        <w:t>f. Above 80 - A</w:t>
      </w:r>
      <w:r>
        <w:br/>
        <w:t>Ask user to enter marks and print the corresponding grade.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x=int(input("Enter the marks"))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if x &lt; 25: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 xml:space="preserve">    print("F")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elif x == 25 or x &lt; 45: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 xml:space="preserve">    print("E")</w:t>
      </w:r>
    </w:p>
    <w:p w:rsidR="00FF4D55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 w:rsidRPr="00DE669F">
        <w:rPr>
          <w:highlight w:val="cyan"/>
        </w:rPr>
        <w:t>elif x == 45 or x &lt; 50: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>
        <w:t xml:space="preserve">    </w:t>
      </w:r>
      <w:r w:rsidRPr="00DE669F">
        <w:rPr>
          <w:highlight w:val="cyan"/>
        </w:rPr>
        <w:t>print("D")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elif x == 50 or x &lt; 60: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 xml:space="preserve">    print("C")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elif x == 60 or x &lt; 80: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 xml:space="preserve">    print("B")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else:</w:t>
      </w:r>
    </w:p>
    <w:p w:rsidR="00FF4D55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 w:rsidRPr="00DE669F">
        <w:rPr>
          <w:highlight w:val="cyan"/>
        </w:rPr>
        <w:t xml:space="preserve">    print("A")</w:t>
      </w:r>
    </w:p>
    <w:p w:rsidR="00FF4D55" w:rsidRPr="00DE669F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highlight w:val="cyan"/>
        </w:rPr>
      </w:pPr>
      <w:r w:rsidRPr="00DE669F">
        <w:rPr>
          <w:highlight w:val="cyan"/>
        </w:rPr>
        <w:t>Enter the marks90</w:t>
      </w:r>
    </w:p>
    <w:p w:rsidR="00FF4D55" w:rsidRDefault="00FF4D55" w:rsidP="00DE669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 w:rsidRPr="00DE669F">
        <w:rPr>
          <w:highlight w:val="cyan"/>
        </w:rPr>
        <w:t>A</w:t>
      </w: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A shop will give discount of 10% if the cost of purchased quantity is more than 1000.</w:t>
      </w:r>
      <w:r>
        <w:rPr>
          <w:sz w:val="24"/>
          <w:szCs w:val="24"/>
        </w:rPr>
        <w:br/>
      </w:r>
    </w:p>
    <w:p w:rsidR="00FF4D55" w:rsidRDefault="00FF4D55" w:rsidP="009737A3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Ask user for quantity</w:t>
      </w:r>
      <w:r>
        <w:rPr>
          <w:sz w:val="24"/>
          <w:szCs w:val="24"/>
        </w:rPr>
        <w:br/>
        <w:t>Suppose, one unit will cost 100.</w:t>
      </w:r>
      <w:r>
        <w:rPr>
          <w:sz w:val="24"/>
          <w:szCs w:val="24"/>
        </w:rPr>
        <w:br/>
        <w:t>Judge and print total cost for user.</w:t>
      </w:r>
    </w:p>
    <w:p w:rsidR="00FF4D55" w:rsidRPr="0094108F" w:rsidRDefault="00FF4D55" w:rsidP="0094108F">
      <w:pPr>
        <w:rPr>
          <w:sz w:val="24"/>
          <w:szCs w:val="24"/>
        </w:rPr>
      </w:pPr>
      <w:r w:rsidRPr="0094108F">
        <w:rPr>
          <w:sz w:val="24"/>
          <w:szCs w:val="24"/>
        </w:rPr>
        <w:t xml:space="preserve">    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>x=int(input("Enter the quantity"))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>cost=x*100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>if cost&gt;1000: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 xml:space="preserve">    discount=(cost*10)/100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 xml:space="preserve">    final_cost=cost -discount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 xml:space="preserve">    print(final_cost)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>else:</w:t>
      </w:r>
    </w:p>
    <w:p w:rsidR="00FF4D55" w:rsidRDefault="00FF4D55" w:rsidP="0094108F">
      <w:pPr>
        <w:rPr>
          <w:sz w:val="24"/>
          <w:szCs w:val="24"/>
        </w:rPr>
      </w:pPr>
      <w:r w:rsidRPr="0094108F">
        <w:rPr>
          <w:sz w:val="24"/>
          <w:szCs w:val="24"/>
          <w:highlight w:val="cyan"/>
        </w:rPr>
        <w:t xml:space="preserve">    print(cost)</w:t>
      </w:r>
    </w:p>
    <w:p w:rsidR="00FF4D55" w:rsidRPr="0094108F" w:rsidRDefault="00FF4D55" w:rsidP="0094108F">
      <w:pPr>
        <w:rPr>
          <w:sz w:val="24"/>
          <w:szCs w:val="24"/>
          <w:highlight w:val="cyan"/>
        </w:rPr>
      </w:pPr>
      <w:r w:rsidRPr="0094108F">
        <w:rPr>
          <w:sz w:val="24"/>
          <w:szCs w:val="24"/>
          <w:highlight w:val="cyan"/>
        </w:rPr>
        <w:t>Enter the quantity:11</w:t>
      </w:r>
    </w:p>
    <w:p w:rsidR="00FF4D55" w:rsidRPr="0094108F" w:rsidRDefault="00FF4D55" w:rsidP="0094108F">
      <w:pPr>
        <w:rPr>
          <w:sz w:val="24"/>
          <w:szCs w:val="24"/>
        </w:rPr>
      </w:pPr>
      <w:r w:rsidRPr="0094108F">
        <w:rPr>
          <w:sz w:val="24"/>
          <w:szCs w:val="24"/>
          <w:highlight w:val="cyan"/>
        </w:rPr>
        <w:t>990</w:t>
      </w:r>
    </w:p>
    <w:p w:rsidR="00FF4D55" w:rsidRPr="0094108F" w:rsidRDefault="00FF4D55" w:rsidP="0094108F">
      <w:pPr>
        <w:rPr>
          <w:sz w:val="24"/>
          <w:szCs w:val="24"/>
        </w:rPr>
      </w:pPr>
      <w:r w:rsidRPr="0094108F">
        <w:rPr>
          <w:sz w:val="24"/>
          <w:szCs w:val="24"/>
        </w:rPr>
        <w:t xml:space="preserve">   </w:t>
      </w: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Write a program to print absolute value of a number entered by user. E.g.-</w:t>
      </w:r>
      <w:r>
        <w:rPr>
          <w:sz w:val="24"/>
          <w:szCs w:val="24"/>
        </w:rPr>
        <w:br/>
        <w:t>INPUT: 1        OUTPUT: 1</w:t>
      </w:r>
      <w:r>
        <w:rPr>
          <w:sz w:val="24"/>
          <w:szCs w:val="24"/>
        </w:rPr>
        <w:br/>
        <w:t>INPUT: -1        OUTPUT: 1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</w:rPr>
      </w:pP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>x=int(input("Enter a number"))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>if(x&lt; 0):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 xml:space="preserve">    x = x *(-1)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 xml:space="preserve">    print(x)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>else: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 xml:space="preserve">    print(x)</w:t>
      </w:r>
    </w:p>
    <w:p w:rsidR="00FF4D55" w:rsidRPr="00FA4495" w:rsidRDefault="00FF4D55" w:rsidP="00FA4495">
      <w:pPr>
        <w:tabs>
          <w:tab w:val="left" w:pos="425"/>
        </w:tabs>
        <w:rPr>
          <w:sz w:val="24"/>
          <w:szCs w:val="24"/>
          <w:highlight w:val="cyan"/>
        </w:rPr>
      </w:pPr>
      <w:r w:rsidRPr="00FA4495">
        <w:rPr>
          <w:sz w:val="24"/>
          <w:szCs w:val="24"/>
          <w:highlight w:val="cyan"/>
        </w:rPr>
        <w:t>Enter a number -1</w:t>
      </w:r>
    </w:p>
    <w:p w:rsidR="00FF4D55" w:rsidRDefault="00FF4D55" w:rsidP="00FA4495">
      <w:pPr>
        <w:tabs>
          <w:tab w:val="left" w:pos="425"/>
        </w:tabs>
        <w:rPr>
          <w:sz w:val="24"/>
          <w:szCs w:val="24"/>
        </w:rPr>
      </w:pPr>
      <w:r w:rsidRPr="00FA4495">
        <w:rPr>
          <w:sz w:val="24"/>
          <w:szCs w:val="24"/>
          <w:highlight w:val="cyan"/>
        </w:rPr>
        <w:t>1</w:t>
      </w:r>
      <w:r>
        <w:rPr>
          <w:sz w:val="24"/>
          <w:szCs w:val="24"/>
        </w:rPr>
        <w:tab/>
      </w:r>
    </w:p>
    <w:p w:rsidR="00FF4D55" w:rsidRDefault="00FF4D55">
      <w:pPr>
        <w:numPr>
          <w:ilvl w:val="0"/>
          <w:numId w:val="1"/>
        </w:numPr>
        <w:tabs>
          <w:tab w:val="clear" w:pos="425"/>
        </w:tabs>
        <w:rPr>
          <w:sz w:val="24"/>
          <w:szCs w:val="24"/>
        </w:rPr>
      </w:pPr>
      <w:r>
        <w:rPr>
          <w:rFonts w:ascii="Helvetica" w:hAnsi="Helvetica" w:cs="Helvetica"/>
          <w:shd w:val="clear" w:color="auto" w:fill="FFFFFF"/>
        </w:rPr>
        <w:t>Write a Python program that accepts a string and calculate the number of digits and letters.</w:t>
      </w:r>
    </w:p>
    <w:p w:rsidR="00FF4D55" w:rsidRDefault="00FF4D55" w:rsidP="00AA24D3">
      <w:pPr>
        <w:ind w:leftChars="700" w:left="3168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Sample Data : Python 3.2</w:t>
      </w:r>
      <w:r>
        <w:rPr>
          <w:rFonts w:ascii="Helvetica" w:hAnsi="Helvetica" w:cs="Helvetica"/>
          <w:shd w:val="clear" w:color="auto" w:fill="FFFFFF"/>
        </w:rPr>
        <w:br/>
        <w:t>Expected Output :</w:t>
      </w:r>
      <w:r>
        <w:rPr>
          <w:rFonts w:ascii="Helvetica" w:hAnsi="Helvetica" w:cs="Helvetica"/>
          <w:shd w:val="clear" w:color="auto" w:fill="FFFFFF"/>
        </w:rPr>
        <w:br/>
        <w:t>Letters 6</w:t>
      </w:r>
    </w:p>
    <w:p w:rsidR="00FF4D55" w:rsidRDefault="00FF4D55" w:rsidP="00AA24D3">
      <w:pPr>
        <w:ind w:leftChars="700" w:left="3168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Digits 2</w:t>
      </w:r>
    </w:p>
    <w:p w:rsidR="00FF4D55" w:rsidRDefault="00FF4D55" w:rsidP="00AA24D3">
      <w:pPr>
        <w:ind w:leftChars="700" w:left="31680"/>
        <w:rPr>
          <w:rFonts w:ascii="Helvetica" w:hAnsi="Helvetica" w:cs="Helvetica"/>
          <w:shd w:val="clear" w:color="auto" w:fill="FFFFFF"/>
        </w:rPr>
      </w:pP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x="Python 3.2"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letter=0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digit=0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others=0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for value in x: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if value.isalpha():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    letter=letter+1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elif value.isnumeric():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    digit=digit+1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else: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    others=others+1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>print("letter:",letter,"digit:",digit,"spaces:",others)</w:t>
      </w:r>
    </w:p>
    <w:p w:rsidR="00FF4D55" w:rsidRPr="00B5182F" w:rsidRDefault="00FF4D55" w:rsidP="00AA24D3">
      <w:pPr>
        <w:ind w:leftChars="700" w:left="31680"/>
        <w:rPr>
          <w:sz w:val="24"/>
          <w:szCs w:val="24"/>
          <w:highlight w:val="cyan"/>
        </w:rPr>
      </w:pPr>
      <w:r w:rsidRPr="00B5182F">
        <w:rPr>
          <w:sz w:val="24"/>
          <w:szCs w:val="24"/>
          <w:highlight w:val="cyan"/>
        </w:rPr>
        <w:t xml:space="preserve">        </w:t>
      </w:r>
    </w:p>
    <w:p w:rsidR="00FF4D55" w:rsidRPr="00B5182F" w:rsidRDefault="00FF4D55" w:rsidP="00AA24D3">
      <w:pPr>
        <w:ind w:leftChars="700" w:left="31680"/>
        <w:rPr>
          <w:sz w:val="24"/>
          <w:szCs w:val="24"/>
        </w:rPr>
      </w:pPr>
      <w:r w:rsidRPr="00B5182F">
        <w:rPr>
          <w:sz w:val="24"/>
          <w:szCs w:val="24"/>
          <w:highlight w:val="cyan"/>
        </w:rPr>
        <w:t>letter: 6 digit: 2 spaces: 2</w:t>
      </w: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p w:rsidR="00FF4D55" w:rsidRDefault="00FF4D55" w:rsidP="00E43F2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whether an alphabet is a vowel or consonant. </w:t>
      </w:r>
    </w:p>
    <w:p w:rsidR="00FF4D55" w:rsidRDefault="00FF4D55" w:rsidP="00526E16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 w:rsidR="00FF4D55" w:rsidRDefault="00FF4D55">
      <w:pPr>
        <w:rPr>
          <w:sz w:val="24"/>
          <w:szCs w:val="24"/>
        </w:rPr>
      </w:pPr>
      <w:r>
        <w:rPr>
          <w:sz w:val="24"/>
          <w:szCs w:val="24"/>
        </w:rPr>
        <w:t xml:space="preserve">Input a letter of the alphabet: k                                       </w:t>
      </w:r>
    </w:p>
    <w:p w:rsidR="00FF4D55" w:rsidRDefault="00FF4D55">
      <w:pPr>
        <w:rPr>
          <w:sz w:val="24"/>
          <w:szCs w:val="24"/>
        </w:rPr>
      </w:pPr>
      <w:r>
        <w:rPr>
          <w:sz w:val="24"/>
          <w:szCs w:val="24"/>
        </w:rPr>
        <w:t>k is a consonant.</w:t>
      </w:r>
    </w:p>
    <w:p w:rsidR="00FF4D55" w:rsidRPr="00F541A9" w:rsidRDefault="00FF4D55" w:rsidP="00F541A9">
      <w:pPr>
        <w:rPr>
          <w:sz w:val="24"/>
          <w:szCs w:val="24"/>
          <w:highlight w:val="cyan"/>
        </w:rPr>
      </w:pPr>
      <w:r w:rsidRPr="00F541A9">
        <w:rPr>
          <w:sz w:val="24"/>
          <w:szCs w:val="24"/>
          <w:highlight w:val="cyan"/>
        </w:rPr>
        <w:t>ch = input("Enter a character: ")</w:t>
      </w:r>
    </w:p>
    <w:p w:rsidR="00FF4D55" w:rsidRPr="00F541A9" w:rsidRDefault="00FF4D55" w:rsidP="00F541A9">
      <w:pPr>
        <w:rPr>
          <w:sz w:val="24"/>
          <w:szCs w:val="24"/>
          <w:highlight w:val="cyan"/>
        </w:rPr>
      </w:pPr>
    </w:p>
    <w:p w:rsidR="00FF4D55" w:rsidRPr="00F541A9" w:rsidRDefault="00FF4D55" w:rsidP="00F541A9">
      <w:pPr>
        <w:rPr>
          <w:sz w:val="24"/>
          <w:szCs w:val="24"/>
          <w:highlight w:val="cyan"/>
        </w:rPr>
      </w:pPr>
      <w:r w:rsidRPr="00F541A9">
        <w:rPr>
          <w:sz w:val="24"/>
          <w:szCs w:val="24"/>
          <w:highlight w:val="cyan"/>
        </w:rPr>
        <w:t>if(ch=='A' or ch=='a' or ch=='E' or ch =='e' or ch=='I'</w:t>
      </w:r>
    </w:p>
    <w:p w:rsidR="00FF4D55" w:rsidRPr="00F541A9" w:rsidRDefault="00FF4D55" w:rsidP="00F541A9">
      <w:pPr>
        <w:rPr>
          <w:sz w:val="24"/>
          <w:szCs w:val="24"/>
          <w:highlight w:val="cyan"/>
        </w:rPr>
      </w:pPr>
      <w:r w:rsidRPr="00F541A9">
        <w:rPr>
          <w:sz w:val="24"/>
          <w:szCs w:val="24"/>
          <w:highlight w:val="cyan"/>
        </w:rPr>
        <w:t xml:space="preserve"> or ch=='i' or ch=='O' or ch=='o' or ch=='U' or ch=='u'):</w:t>
      </w:r>
    </w:p>
    <w:p w:rsidR="00FF4D55" w:rsidRPr="00F541A9" w:rsidRDefault="00FF4D55" w:rsidP="00F541A9">
      <w:pPr>
        <w:rPr>
          <w:sz w:val="24"/>
          <w:szCs w:val="24"/>
          <w:highlight w:val="cyan"/>
        </w:rPr>
      </w:pPr>
      <w:r w:rsidRPr="00F541A9">
        <w:rPr>
          <w:sz w:val="24"/>
          <w:szCs w:val="24"/>
          <w:highlight w:val="cyan"/>
        </w:rPr>
        <w:t xml:space="preserve">    print(ch, "is a Vowel")</w:t>
      </w:r>
    </w:p>
    <w:p w:rsidR="00FF4D55" w:rsidRPr="00F541A9" w:rsidRDefault="00FF4D55" w:rsidP="00F541A9">
      <w:pPr>
        <w:rPr>
          <w:sz w:val="24"/>
          <w:szCs w:val="24"/>
          <w:highlight w:val="cyan"/>
        </w:rPr>
      </w:pPr>
      <w:r w:rsidRPr="00F541A9">
        <w:rPr>
          <w:sz w:val="24"/>
          <w:szCs w:val="24"/>
          <w:highlight w:val="cyan"/>
        </w:rPr>
        <w:t>else:</w:t>
      </w:r>
    </w:p>
    <w:p w:rsidR="00FF4D55" w:rsidRDefault="00FF4D55" w:rsidP="00E43F2E">
      <w:pPr>
        <w:rPr>
          <w:sz w:val="24"/>
          <w:szCs w:val="24"/>
        </w:rPr>
      </w:pPr>
      <w:r w:rsidRPr="00F541A9">
        <w:rPr>
          <w:sz w:val="24"/>
          <w:szCs w:val="24"/>
          <w:highlight w:val="cyan"/>
        </w:rPr>
        <w:t xml:space="preserve">    print(ch, "is a Consonant")</w:t>
      </w:r>
    </w:p>
    <w:p w:rsidR="00FF4D55" w:rsidRDefault="00FF4D55">
      <w:pPr>
        <w:rPr>
          <w:sz w:val="24"/>
          <w:szCs w:val="24"/>
        </w:rPr>
      </w:pPr>
    </w:p>
    <w:p w:rsidR="00FF4D55" w:rsidRDefault="00FF4D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Python program to check a triangle is equilateral, isosceles or scalene. </w:t>
      </w:r>
      <w:hyperlink r:id="rId7" w:anchor="EDITOR" w:history="1">
        <w:r>
          <w:rPr>
            <w:sz w:val="24"/>
            <w:szCs w:val="24"/>
          </w:rPr>
          <w:t>Go to the editor</w:t>
        </w:r>
      </w:hyperlink>
      <w:r>
        <w:rPr>
          <w:sz w:val="24"/>
          <w:szCs w:val="24"/>
        </w:rPr>
        <w:br/>
        <w:t>Note :</w:t>
      </w:r>
      <w:r>
        <w:rPr>
          <w:sz w:val="24"/>
          <w:szCs w:val="24"/>
        </w:rPr>
        <w:br/>
        <w:t>An equilateral triangle is a triangle in which all three sides are equal.</w:t>
      </w:r>
      <w:r>
        <w:rPr>
          <w:sz w:val="24"/>
          <w:szCs w:val="24"/>
        </w:rPr>
        <w:br/>
        <w:t>A scalene triangle is a triangle that has three unequal sides.</w:t>
      </w:r>
      <w:r>
        <w:rPr>
          <w:sz w:val="24"/>
          <w:szCs w:val="24"/>
        </w:rPr>
        <w:br/>
        <w:t>An isosceles triangle is a triangle with (at least) two equal sides.</w:t>
      </w:r>
      <w:r>
        <w:rPr>
          <w:sz w:val="24"/>
          <w:szCs w:val="24"/>
        </w:rPr>
        <w:br/>
        <w:t>Expected Output:</w:t>
      </w:r>
    </w:p>
    <w:p w:rsidR="00FF4D55" w:rsidRDefault="00FF4D55" w:rsidP="00AA24D3">
      <w:pPr>
        <w:ind w:leftChars="800" w:left="31680"/>
        <w:rPr>
          <w:sz w:val="24"/>
          <w:szCs w:val="24"/>
        </w:rPr>
      </w:pPr>
      <w:r>
        <w:rPr>
          <w:sz w:val="24"/>
          <w:szCs w:val="24"/>
        </w:rPr>
        <w:t xml:space="preserve">Input lengths of the triangle sides:                                    </w:t>
      </w:r>
    </w:p>
    <w:p w:rsidR="00FF4D55" w:rsidRDefault="00FF4D55" w:rsidP="00AA24D3">
      <w:pPr>
        <w:ind w:leftChars="800" w:left="31680"/>
        <w:rPr>
          <w:sz w:val="24"/>
          <w:szCs w:val="24"/>
        </w:rPr>
      </w:pPr>
      <w:r>
        <w:rPr>
          <w:sz w:val="24"/>
          <w:szCs w:val="24"/>
        </w:rPr>
        <w:t xml:space="preserve">x: 6                                                                    </w:t>
      </w:r>
    </w:p>
    <w:p w:rsidR="00FF4D55" w:rsidRDefault="00FF4D55" w:rsidP="00AA24D3">
      <w:pPr>
        <w:ind w:leftChars="800" w:left="31680"/>
        <w:rPr>
          <w:sz w:val="24"/>
          <w:szCs w:val="24"/>
        </w:rPr>
      </w:pPr>
      <w:r>
        <w:rPr>
          <w:sz w:val="24"/>
          <w:szCs w:val="24"/>
        </w:rPr>
        <w:t xml:space="preserve">y: 8                                                                    </w:t>
      </w:r>
    </w:p>
    <w:p w:rsidR="00FF4D55" w:rsidRDefault="00FF4D55" w:rsidP="00AA24D3">
      <w:pPr>
        <w:ind w:leftChars="800" w:left="31680"/>
        <w:rPr>
          <w:sz w:val="24"/>
          <w:szCs w:val="24"/>
        </w:rPr>
      </w:pPr>
      <w:r>
        <w:rPr>
          <w:sz w:val="24"/>
          <w:szCs w:val="24"/>
        </w:rPr>
        <w:t xml:space="preserve">z: 12                                                                   </w:t>
      </w:r>
    </w:p>
    <w:p w:rsidR="00FF4D55" w:rsidRDefault="00FF4D55" w:rsidP="00AA24D3">
      <w:pPr>
        <w:ind w:leftChars="800" w:left="31680"/>
        <w:rPr>
          <w:sz w:val="24"/>
          <w:szCs w:val="24"/>
        </w:rPr>
      </w:pPr>
      <w:r>
        <w:rPr>
          <w:sz w:val="24"/>
          <w:szCs w:val="24"/>
        </w:rPr>
        <w:t xml:space="preserve">Scalene triangle 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x= 6                                                                    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y=8                                                                    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z=12                                                                   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>if x==y==z: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    print("equilateral triangle")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>if x==y or y==z or x==z: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    print("isosceles triangle")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>else:</w:t>
      </w:r>
    </w:p>
    <w:p w:rsidR="00FF4D55" w:rsidRPr="00667019" w:rsidRDefault="00FF4D55" w:rsidP="00AA24D3">
      <w:pPr>
        <w:ind w:leftChars="800" w:left="31680"/>
        <w:rPr>
          <w:sz w:val="24"/>
          <w:szCs w:val="24"/>
          <w:highlight w:val="cyan"/>
        </w:rPr>
      </w:pPr>
      <w:r w:rsidRPr="00667019">
        <w:rPr>
          <w:sz w:val="24"/>
          <w:szCs w:val="24"/>
          <w:highlight w:val="cyan"/>
        </w:rPr>
        <w:t xml:space="preserve">    print("scalene triangle")</w:t>
      </w:r>
    </w:p>
    <w:p w:rsidR="00FF4D55" w:rsidRPr="00667019" w:rsidRDefault="00FF4D55" w:rsidP="00AA24D3">
      <w:pPr>
        <w:ind w:leftChars="800" w:left="31680"/>
        <w:rPr>
          <w:sz w:val="24"/>
          <w:szCs w:val="24"/>
        </w:rPr>
      </w:pPr>
      <w:r w:rsidRPr="00667019">
        <w:rPr>
          <w:sz w:val="24"/>
          <w:szCs w:val="24"/>
          <w:highlight w:val="cyan"/>
        </w:rPr>
        <w:t>scalene triangle</w:t>
      </w:r>
    </w:p>
    <w:p w:rsidR="00FF4D55" w:rsidRDefault="00FF4D5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an If elif else condition for finding the largest number in 3 numbers.</w:t>
      </w:r>
      <w:bookmarkStart w:id="0" w:name="_GoBack"/>
      <w:bookmarkEnd w:id="0"/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>a=10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>b=14</w:t>
      </w:r>
    </w:p>
    <w:p w:rsidR="00FF4D55" w:rsidRPr="00932307" w:rsidRDefault="00FF4D55" w:rsidP="00C26403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 xml:space="preserve">c=12    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>if( a&gt;b) and (a&gt;c):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 xml:space="preserve">    print(a)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>elif( b&gt;a) and (b&gt;c):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 xml:space="preserve">    print(b)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>else:</w:t>
      </w:r>
    </w:p>
    <w:p w:rsidR="00FF4D55" w:rsidRPr="00932307" w:rsidRDefault="00FF4D55" w:rsidP="00932307">
      <w:pPr>
        <w:rPr>
          <w:sz w:val="24"/>
          <w:szCs w:val="24"/>
          <w:highlight w:val="cyan"/>
        </w:rPr>
      </w:pPr>
      <w:r w:rsidRPr="00932307">
        <w:rPr>
          <w:sz w:val="24"/>
          <w:szCs w:val="24"/>
          <w:highlight w:val="cyan"/>
        </w:rPr>
        <w:t xml:space="preserve">     print(c)</w:t>
      </w:r>
    </w:p>
    <w:p w:rsidR="00FF4D55" w:rsidRPr="00932307" w:rsidRDefault="00FF4D55" w:rsidP="00932307">
      <w:pPr>
        <w:rPr>
          <w:sz w:val="24"/>
          <w:szCs w:val="24"/>
        </w:rPr>
      </w:pPr>
      <w:r w:rsidRPr="00932307">
        <w:rPr>
          <w:sz w:val="24"/>
          <w:szCs w:val="24"/>
          <w:highlight w:val="cyan"/>
        </w:rPr>
        <w:t>14</w:t>
      </w:r>
    </w:p>
    <w:p w:rsidR="00FF4D55" w:rsidRDefault="00FF4D55" w:rsidP="00AA24D3">
      <w:pPr>
        <w:ind w:leftChars="-990" w:left="31680"/>
        <w:rPr>
          <w:sz w:val="24"/>
          <w:szCs w:val="24"/>
        </w:rPr>
      </w:pPr>
    </w:p>
    <w:p w:rsidR="00FF4D55" w:rsidRDefault="00FF4D55">
      <w:pPr>
        <w:rPr>
          <w:sz w:val="24"/>
          <w:szCs w:val="24"/>
        </w:rPr>
      </w:pPr>
    </w:p>
    <w:sectPr w:rsidR="00FF4D55" w:rsidSect="005C04AF">
      <w:headerReference w:type="default" r:id="rId8"/>
      <w:pgSz w:w="11906" w:h="16838"/>
      <w:pgMar w:top="1440" w:right="1440" w:bottom="1440" w:left="80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55" w:rsidRDefault="00FF4D55" w:rsidP="005C04AF">
      <w:r>
        <w:separator/>
      </w:r>
    </w:p>
  </w:endnote>
  <w:endnote w:type="continuationSeparator" w:id="0">
    <w:p w:rsidR="00FF4D55" w:rsidRDefault="00FF4D55" w:rsidP="005C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55" w:rsidRDefault="00FF4D55" w:rsidP="005C04AF">
      <w:r>
        <w:separator/>
      </w:r>
    </w:p>
  </w:footnote>
  <w:footnote w:type="continuationSeparator" w:id="0">
    <w:p w:rsidR="00FF4D55" w:rsidRDefault="00FF4D55" w:rsidP="005C0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D55" w:rsidRDefault="00FF4D55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If Condition’s: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D1353"/>
    <w:multiLevelType w:val="singleLevel"/>
    <w:tmpl w:val="553D13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1BCA281C"/>
    <w:rsid w:val="00065961"/>
    <w:rsid w:val="00147992"/>
    <w:rsid w:val="001C3A87"/>
    <w:rsid w:val="00217FCE"/>
    <w:rsid w:val="002D4313"/>
    <w:rsid w:val="00330F19"/>
    <w:rsid w:val="003F08F7"/>
    <w:rsid w:val="0045016F"/>
    <w:rsid w:val="00453762"/>
    <w:rsid w:val="0049436F"/>
    <w:rsid w:val="005060B7"/>
    <w:rsid w:val="00526E16"/>
    <w:rsid w:val="005872A8"/>
    <w:rsid w:val="005C04AF"/>
    <w:rsid w:val="005C0E74"/>
    <w:rsid w:val="005F26B0"/>
    <w:rsid w:val="00654741"/>
    <w:rsid w:val="00662A03"/>
    <w:rsid w:val="00667019"/>
    <w:rsid w:val="006767C2"/>
    <w:rsid w:val="00684A9A"/>
    <w:rsid w:val="006C75B6"/>
    <w:rsid w:val="006F698F"/>
    <w:rsid w:val="00745D75"/>
    <w:rsid w:val="00805E1F"/>
    <w:rsid w:val="00894A6C"/>
    <w:rsid w:val="008F5CC2"/>
    <w:rsid w:val="00932307"/>
    <w:rsid w:val="0094108F"/>
    <w:rsid w:val="009737A3"/>
    <w:rsid w:val="0099708B"/>
    <w:rsid w:val="00AA24D3"/>
    <w:rsid w:val="00AD70A6"/>
    <w:rsid w:val="00B5182F"/>
    <w:rsid w:val="00B75F3E"/>
    <w:rsid w:val="00BE74AF"/>
    <w:rsid w:val="00C26403"/>
    <w:rsid w:val="00CF3F7F"/>
    <w:rsid w:val="00D93E9A"/>
    <w:rsid w:val="00DC7FA6"/>
    <w:rsid w:val="00DE669F"/>
    <w:rsid w:val="00E43F2E"/>
    <w:rsid w:val="00F043B5"/>
    <w:rsid w:val="00F541A9"/>
    <w:rsid w:val="00FA4495"/>
    <w:rsid w:val="00FD30B0"/>
    <w:rsid w:val="00FF4D55"/>
    <w:rsid w:val="1BCA281C"/>
    <w:rsid w:val="38B2601F"/>
    <w:rsid w:val="452C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AF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04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43B5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5C04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43B5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5C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3B5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5C04AF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5C04AF"/>
    <w:rPr>
      <w:rFonts w:cs="Times New Roman"/>
      <w:i/>
      <w:iCs/>
    </w:rPr>
  </w:style>
  <w:style w:type="character" w:styleId="HTMLCode">
    <w:name w:val="HTML Code"/>
    <w:basedOn w:val="DefaultParagraphFont"/>
    <w:uiPriority w:val="99"/>
    <w:rsid w:val="005C04AF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5C04A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8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python-conditional-statements-and-loop-exerci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1546</TotalTime>
  <Pages>5</Pages>
  <Words>580</Words>
  <Characters>3311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google1565232260</dc:creator>
  <cp:keywords/>
  <dc:description/>
  <cp:lastModifiedBy>917780472534</cp:lastModifiedBy>
  <cp:revision>16</cp:revision>
  <dcterms:created xsi:type="dcterms:W3CDTF">2020-11-13T17:54:00Z</dcterms:created>
  <dcterms:modified xsi:type="dcterms:W3CDTF">2020-11-16T11:11:00Z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