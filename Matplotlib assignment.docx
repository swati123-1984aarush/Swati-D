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90" w:rsidRDefault="00F17990" w:rsidP="00F17990">
      <w:pPr>
        <w:ind w:leftChars="-500" w:left="31680" w:hangingChars="200" w:firstLine="31680"/>
      </w:pPr>
    </w:p>
    <w:p w:rsidR="00F17990" w:rsidRDefault="00F17990" w:rsidP="00C46D85">
      <w:pPr>
        <w:ind w:leftChars="-500" w:left="31680" w:hangingChars="200" w:firstLine="31680"/>
      </w:pPr>
    </w:p>
    <w:p w:rsidR="00F17990" w:rsidRDefault="00F1799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All the plots should have labels, title,axis limits(ticks), legend and Inferences on the plot</w:t>
      </w:r>
    </w:p>
    <w:p w:rsidR="00F17990" w:rsidRDefault="00F17990" w:rsidP="00C46D85">
      <w:pPr>
        <w:ind w:leftChars="-500" w:left="31680" w:hangingChars="200" w:firstLine="31680"/>
      </w:pPr>
    </w:p>
    <w:p w:rsidR="00F17990" w:rsidRDefault="00F17990" w:rsidP="00C46D85">
      <w:pPr>
        <w:ind w:leftChars="-500" w:left="31680" w:hangingChars="200" w:firstLine="31680"/>
      </w:pPr>
      <w:r>
        <w:t>(Use the Company Sales</w:t>
      </w:r>
      <w:bookmarkStart w:id="0" w:name="_GoBack"/>
      <w:bookmarkEnd w:id="0"/>
      <w:r>
        <w:t xml:space="preserve"> Dataset)</w:t>
      </w:r>
    </w:p>
    <w:p w:rsidR="00F17990" w:rsidRDefault="00F17990" w:rsidP="00C46D85">
      <w:pPr>
        <w:numPr>
          <w:ilvl w:val="0"/>
          <w:numId w:val="1"/>
        </w:numPr>
        <w:ind w:leftChars="-600" w:left="31680" w:hangingChars="400" w:firstLine="31680"/>
      </w:pPr>
      <w:r>
        <w:t>Use the company sales data and plot the Total profit of all months.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import pandas as pd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 xml:space="preserve">import matplotlib.pyplot as plt  </w:t>
      </w:r>
    </w:p>
    <w:p w:rsidR="00F17990" w:rsidRPr="002F7A59" w:rsidRDefault="00F17990" w:rsidP="002F7A59">
      <w:pPr>
        <w:ind w:left="-1200"/>
        <w:rPr>
          <w:highlight w:val="cyan"/>
        </w:rPr>
      </w:pP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df = pd.read_csv("C:\\Users\\91778\\Desktop\\python ExcelR\\Assignments\\company_sales.csv")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profitList = df ['total_profit'].tolist()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monthList  = df ['month_number'].tolist()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plt.plot(monthList, profitList, label = 'Month-wise Profit data of last year')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plt.xlabel('Month number')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plt.ylabel('Profit in dollar')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plt.xticks(monthList)</w:t>
      </w:r>
    </w:p>
    <w:p w:rsidR="00F17990" w:rsidRPr="002F7A59" w:rsidRDefault="00F17990" w:rsidP="002F7A59">
      <w:pPr>
        <w:ind w:left="-1200"/>
        <w:rPr>
          <w:highlight w:val="cyan"/>
        </w:rPr>
      </w:pP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plt.title('Company profit per month')</w:t>
      </w:r>
    </w:p>
    <w:p w:rsidR="00F17990" w:rsidRPr="002F7A59" w:rsidRDefault="00F17990" w:rsidP="002F7A59">
      <w:pPr>
        <w:ind w:left="-1200"/>
        <w:rPr>
          <w:highlight w:val="cyan"/>
        </w:rPr>
      </w:pP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plt.yticks([100000, 200000, 300000, 400000, 500000])</w:t>
      </w:r>
    </w:p>
    <w:p w:rsidR="00F17990" w:rsidRPr="002F7A59" w:rsidRDefault="00F17990" w:rsidP="002F7A59">
      <w:pPr>
        <w:ind w:left="-1200"/>
        <w:rPr>
          <w:highlight w:val="cyan"/>
        </w:rPr>
      </w:pPr>
      <w:r w:rsidRPr="002F7A59">
        <w:rPr>
          <w:highlight w:val="cyan"/>
        </w:rPr>
        <w:t>plt.legend(loc='upper left')</w:t>
      </w:r>
    </w:p>
    <w:p w:rsidR="00F17990" w:rsidRDefault="00F17990" w:rsidP="002F7A59">
      <w:pPr>
        <w:ind w:left="-1200"/>
      </w:pPr>
      <w:r w:rsidRPr="002F7A59">
        <w:rPr>
          <w:highlight w:val="cyan"/>
        </w:rPr>
        <w:t>plt.show()</w:t>
      </w:r>
    </w:p>
    <w:p w:rsidR="00F17990" w:rsidRPr="00742196" w:rsidRDefault="00F17990" w:rsidP="002F7A59">
      <w:pPr>
        <w:ind w:left="-1200"/>
      </w:pPr>
      <w:r w:rsidRPr="0074219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45.6pt">
            <v:imagedata r:id="rId7" o:title=""/>
          </v:shape>
        </w:pict>
      </w:r>
    </w:p>
    <w:p w:rsidR="00F17990" w:rsidRDefault="00F17990" w:rsidP="002F7A59">
      <w:pPr>
        <w:ind w:left="-1200"/>
      </w:pPr>
    </w:p>
    <w:p w:rsidR="00F17990" w:rsidRDefault="00F17990" w:rsidP="002F7A59"/>
    <w:p w:rsidR="00F17990" w:rsidRDefault="00F17990" w:rsidP="002F7A59">
      <w:r>
        <w:t xml:space="preserve"> </w:t>
      </w:r>
    </w:p>
    <w:p w:rsidR="00F17990" w:rsidRDefault="00F17990" w:rsidP="00C46D85">
      <w:pPr>
        <w:numPr>
          <w:ilvl w:val="0"/>
          <w:numId w:val="1"/>
        </w:numPr>
        <w:ind w:leftChars="-600" w:left="31680" w:hangingChars="400" w:firstLine="31680"/>
      </w:pPr>
      <w:r>
        <w:t>Read toothpaste sales data of each month and show it using a scatter plot.</w:t>
      </w:r>
    </w:p>
    <w:p w:rsidR="00F17990" w:rsidRDefault="00F17990" w:rsidP="00C46D85">
      <w:pPr>
        <w:ind w:leftChars="-1000" w:left="31680"/>
      </w:pPr>
      <w:r>
        <w:t xml:space="preserve">           Also, add a grid in the plot. gridline style should “–“.</w:t>
      </w:r>
    </w:p>
    <w:p w:rsidR="00F17990" w:rsidRDefault="00F17990" w:rsidP="00C46D85">
      <w:pPr>
        <w:ind w:leftChars="-1000" w:left="31680"/>
      </w:pPr>
    </w:p>
    <w:p w:rsidR="00F17990" w:rsidRDefault="00F17990" w:rsidP="00C46D85">
      <w:pPr>
        <w:ind w:leftChars="-1000" w:left="31680"/>
      </w:pPr>
    </w:p>
    <w:p w:rsidR="00F17990" w:rsidRDefault="00F17990" w:rsidP="00A326E4">
      <w:pPr>
        <w:ind w:leftChars="-1000" w:left="31680"/>
      </w:pPr>
    </w:p>
    <w:p w:rsidR="00F17990" w:rsidRDefault="00F17990" w:rsidP="00A326E4">
      <w:pPr>
        <w:ind w:leftChars="-1000" w:left="31680"/>
      </w:pPr>
      <w:r>
        <w:t>import pandas as pd</w:t>
      </w:r>
    </w:p>
    <w:p w:rsidR="00F17990" w:rsidRDefault="00F17990" w:rsidP="00A326E4">
      <w:pPr>
        <w:ind w:leftChars="-1000" w:left="31680"/>
      </w:pPr>
      <w:r>
        <w:t xml:space="preserve">import matplotlib.pyplot as plt  </w:t>
      </w:r>
    </w:p>
    <w:p w:rsidR="00F17990" w:rsidRDefault="00F17990" w:rsidP="00A326E4">
      <w:pPr>
        <w:ind w:leftChars="-1000" w:left="31680"/>
      </w:pPr>
    </w:p>
    <w:p w:rsidR="00F17990" w:rsidRDefault="00F17990" w:rsidP="00A326E4">
      <w:pPr>
        <w:ind w:leftChars="-1000" w:left="31680"/>
      </w:pPr>
      <w:r>
        <w:t>df = pd.read_csv("C:\\Users\\91778\\Desktop\\python ExcelR\\Assignments\\company_sales.csv")</w:t>
      </w:r>
    </w:p>
    <w:p w:rsidR="00F17990" w:rsidRDefault="00F17990" w:rsidP="00A326E4">
      <w:pPr>
        <w:ind w:leftChars="-1000" w:left="31680"/>
      </w:pPr>
      <w:r>
        <w:t>monthList  = df ['month_number'].tolist()</w:t>
      </w:r>
    </w:p>
    <w:p w:rsidR="00F17990" w:rsidRDefault="00F17990" w:rsidP="00A326E4">
      <w:pPr>
        <w:ind w:leftChars="-1000" w:left="31680"/>
      </w:pPr>
      <w:r>
        <w:t>toothPasteSalesData = df ['toothpaste'].tolist()</w:t>
      </w:r>
    </w:p>
    <w:p w:rsidR="00F17990" w:rsidRDefault="00F17990" w:rsidP="00A326E4">
      <w:pPr>
        <w:ind w:leftChars="-1000" w:left="31680"/>
      </w:pPr>
      <w:r>
        <w:t>plt.scatter(monthList, toothPasteSalesData, label = 'Tooth paste Sales data')</w:t>
      </w:r>
    </w:p>
    <w:p w:rsidR="00F17990" w:rsidRDefault="00F17990" w:rsidP="00A326E4">
      <w:pPr>
        <w:ind w:leftChars="-1000" w:left="31680"/>
      </w:pPr>
      <w:r>
        <w:t>plt.xlabel('Month Number')</w:t>
      </w:r>
    </w:p>
    <w:p w:rsidR="00F17990" w:rsidRDefault="00F17990" w:rsidP="00A326E4">
      <w:pPr>
        <w:ind w:leftChars="-1000" w:left="31680"/>
      </w:pPr>
      <w:r>
        <w:t>plt.ylabel('Number of units Sold')</w:t>
      </w:r>
    </w:p>
    <w:p w:rsidR="00F17990" w:rsidRDefault="00F17990" w:rsidP="00A326E4">
      <w:pPr>
        <w:ind w:leftChars="-1000" w:left="31680"/>
      </w:pPr>
      <w:r>
        <w:t>plt.legend(loc='upper left')</w:t>
      </w:r>
    </w:p>
    <w:p w:rsidR="00F17990" w:rsidRDefault="00F17990" w:rsidP="00A326E4">
      <w:pPr>
        <w:ind w:leftChars="-1000" w:left="31680"/>
      </w:pPr>
      <w:r>
        <w:t>plt.title(' Tooth paste Sales data')</w:t>
      </w:r>
    </w:p>
    <w:p w:rsidR="00F17990" w:rsidRDefault="00F17990" w:rsidP="00A326E4">
      <w:pPr>
        <w:ind w:leftChars="-1000" w:left="31680"/>
      </w:pPr>
      <w:r>
        <w:t>plt.xticks(monthList)</w:t>
      </w:r>
    </w:p>
    <w:p w:rsidR="00F17990" w:rsidRDefault="00F17990" w:rsidP="00A326E4">
      <w:pPr>
        <w:ind w:leftChars="-1000" w:left="31680"/>
      </w:pPr>
      <w:r>
        <w:t>plt.grid(True, linewidth= 1, linestyle="--")</w:t>
      </w:r>
    </w:p>
    <w:p w:rsidR="00F17990" w:rsidRDefault="00F17990" w:rsidP="00A326E4">
      <w:pPr>
        <w:ind w:leftChars="-1000" w:left="31680"/>
      </w:pPr>
      <w:r>
        <w:t>plt.show()</w:t>
      </w:r>
    </w:p>
    <w:p w:rsidR="00F17990" w:rsidRDefault="00F17990" w:rsidP="00A326E4">
      <w:pPr>
        <w:ind w:leftChars="-1000" w:left="31680"/>
      </w:pPr>
    </w:p>
    <w:p w:rsidR="00F17990" w:rsidRDefault="00F17990" w:rsidP="00742196">
      <w:pPr>
        <w:ind w:leftChars="-1000" w:left="31680"/>
      </w:pPr>
      <w:r>
        <w:t xml:space="preserve">                            </w:t>
      </w:r>
      <w:r w:rsidRPr="00742196">
        <w:pict>
          <v:shape id="_x0000_i1026" type="#_x0000_t75" style="width:460.8pt;height:345.6pt">
            <v:imagedata r:id="rId8" o:title=""/>
          </v:shape>
        </w:pict>
      </w:r>
      <w:r>
        <w:t xml:space="preserve">   </w:t>
      </w:r>
    </w:p>
    <w:p w:rsidR="00F17990" w:rsidRDefault="00F17990" w:rsidP="00A326E4">
      <w:pPr>
        <w:ind w:leftChars="-1000" w:left="31680"/>
      </w:pPr>
    </w:p>
    <w:p w:rsidR="00F17990" w:rsidRDefault="00F17990" w:rsidP="00A326E4">
      <w:pPr>
        <w:ind w:leftChars="-1000" w:left="31680"/>
      </w:pPr>
    </w:p>
    <w:p w:rsidR="00F17990" w:rsidRDefault="00F17990" w:rsidP="00A326E4">
      <w:pPr>
        <w:ind w:leftChars="-1000" w:left="31680"/>
      </w:pPr>
    </w:p>
    <w:p w:rsidR="00F17990" w:rsidRDefault="00F17990" w:rsidP="00C46D85">
      <w:pPr>
        <w:numPr>
          <w:ilvl w:val="0"/>
          <w:numId w:val="1"/>
        </w:numPr>
        <w:ind w:leftChars="-600" w:left="31680" w:hangingChars="400" w:firstLine="31680"/>
      </w:pPr>
      <w:r>
        <w:t>Plot the Total profit column with Boxplot(horizontal, Vertical, Notch), Histogram, barplot, Dotchart.</w:t>
      </w:r>
    </w:p>
    <w:p w:rsidR="00F17990" w:rsidRDefault="00F17990" w:rsidP="00613CB7">
      <w:pPr>
        <w:ind w:left="-1200"/>
        <w:rPr>
          <w:highlight w:val="cyan"/>
        </w:rPr>
      </w:pPr>
    </w:p>
    <w:p w:rsidR="00F17990" w:rsidRDefault="00F17990" w:rsidP="00613CB7">
      <w:pPr>
        <w:ind w:left="-1200"/>
      </w:pPr>
      <w:r w:rsidRPr="00613CB7">
        <w:rPr>
          <w:highlight w:val="cyan"/>
        </w:rPr>
        <w:t>BARPLOT</w:t>
      </w:r>
    </w:p>
    <w:p w:rsidR="00F17990" w:rsidRDefault="00F17990" w:rsidP="00613CB7">
      <w:pPr>
        <w:ind w:left="-1200"/>
      </w:pPr>
    </w:p>
    <w:p w:rsidR="00F17990" w:rsidRDefault="00F17990" w:rsidP="00613CB7">
      <w:pPr>
        <w:ind w:left="-1200"/>
      </w:pPr>
      <w:r>
        <w:t>import pandas as pd</w:t>
      </w:r>
    </w:p>
    <w:p w:rsidR="00F17990" w:rsidRDefault="00F17990" w:rsidP="00613CB7">
      <w:pPr>
        <w:ind w:left="-1200"/>
      </w:pPr>
      <w:r>
        <w:t xml:space="preserve">import matplotlib.pyplot as plt  </w:t>
      </w:r>
    </w:p>
    <w:p w:rsidR="00F17990" w:rsidRDefault="00F17990" w:rsidP="00613CB7">
      <w:pPr>
        <w:ind w:left="-1200"/>
      </w:pPr>
    </w:p>
    <w:p w:rsidR="00F17990" w:rsidRDefault="00F17990" w:rsidP="00613CB7">
      <w:pPr>
        <w:ind w:left="-1200"/>
      </w:pPr>
      <w:r>
        <w:t>df = pd.read_csv("C:\\Users\\91778\\Desktop\\python ExcelR\\Assignments\\company_sales.csv")</w:t>
      </w:r>
    </w:p>
    <w:p w:rsidR="00F17990" w:rsidRDefault="00F17990" w:rsidP="00613CB7">
      <w:pPr>
        <w:ind w:left="-1200"/>
      </w:pPr>
      <w:r>
        <w:t>monthList  = df ['month_number'].tolist()</w:t>
      </w:r>
    </w:p>
    <w:p w:rsidR="00F17990" w:rsidRDefault="00F17990" w:rsidP="00613CB7">
      <w:pPr>
        <w:ind w:left="-1200"/>
      </w:pPr>
      <w:r>
        <w:t>totalprofit =df['total_profit'].tolist()</w:t>
      </w:r>
    </w:p>
    <w:p w:rsidR="00F17990" w:rsidRDefault="00F17990" w:rsidP="00613CB7">
      <w:pPr>
        <w:ind w:left="-1200"/>
      </w:pPr>
    </w:p>
    <w:p w:rsidR="00F17990" w:rsidRDefault="00F17990" w:rsidP="00613CB7">
      <w:pPr>
        <w:ind w:left="-1200"/>
      </w:pPr>
      <w:r>
        <w:t>plt.bar(monthList,totalprofit)</w:t>
      </w:r>
    </w:p>
    <w:p w:rsidR="00F17990" w:rsidRDefault="00F17990" w:rsidP="00613CB7">
      <w:pPr>
        <w:ind w:left="-1200"/>
      </w:pPr>
      <w:r>
        <w:t>plt.xlabel('month number')</w:t>
      </w:r>
    </w:p>
    <w:p w:rsidR="00F17990" w:rsidRDefault="00F17990" w:rsidP="00613CB7">
      <w:pPr>
        <w:ind w:left="-1200"/>
      </w:pPr>
      <w:r>
        <w:t>plt.ylabel('totalprofit')</w:t>
      </w:r>
    </w:p>
    <w:p w:rsidR="00F17990" w:rsidRDefault="00F17990" w:rsidP="00613CB7">
      <w:pPr>
        <w:ind w:left="-1200"/>
      </w:pPr>
      <w:r>
        <w:t>plt.legend(loc='upper left')</w:t>
      </w:r>
    </w:p>
    <w:p w:rsidR="00F17990" w:rsidRDefault="00F17990" w:rsidP="00613CB7">
      <w:pPr>
        <w:ind w:left="-1200"/>
      </w:pPr>
      <w:r>
        <w:t>plt.title('Total profit data')</w:t>
      </w:r>
    </w:p>
    <w:p w:rsidR="00F17990" w:rsidRDefault="00F17990" w:rsidP="00613CB7">
      <w:pPr>
        <w:ind w:left="-1200"/>
      </w:pPr>
      <w:r>
        <w:t>plt.xticks(monthList)</w:t>
      </w:r>
    </w:p>
    <w:p w:rsidR="00F17990" w:rsidRDefault="00F17990" w:rsidP="00613CB7">
      <w:pPr>
        <w:ind w:left="-1200"/>
      </w:pPr>
    </w:p>
    <w:p w:rsidR="00F17990" w:rsidRDefault="00F17990" w:rsidP="00613CB7">
      <w:pPr>
        <w:ind w:left="-1200"/>
      </w:pPr>
      <w:r>
        <w:t>plt.yticks([100000, 200000, 300000, 400000, 500000])</w:t>
      </w:r>
    </w:p>
    <w:p w:rsidR="00F17990" w:rsidRPr="00613CB7" w:rsidRDefault="00F17990" w:rsidP="00613CB7">
      <w:pPr>
        <w:ind w:left="-1200"/>
      </w:pPr>
      <w:r>
        <w:t>plt.show()</w:t>
      </w:r>
      <w:r w:rsidRPr="00613CB7">
        <w:pict>
          <v:shape id="_x0000_i1027" type="#_x0000_t75" style="width:460.8pt;height:345.6pt">
            <v:imagedata r:id="rId9" o:title=""/>
          </v:shape>
        </w:pict>
      </w:r>
    </w:p>
    <w:p w:rsidR="00F17990" w:rsidRDefault="00F17990" w:rsidP="00613CB7"/>
    <w:p w:rsidR="00F17990" w:rsidRDefault="00F17990" w:rsidP="00613CB7"/>
    <w:p w:rsidR="00F17990" w:rsidRDefault="00F17990" w:rsidP="00613CB7"/>
    <w:p w:rsidR="00F17990" w:rsidRDefault="00F17990" w:rsidP="00613CB7"/>
    <w:p w:rsidR="00F17990" w:rsidRDefault="00F17990" w:rsidP="00613CB7"/>
    <w:p w:rsidR="00F17990" w:rsidRDefault="00F17990" w:rsidP="00613CB7"/>
    <w:p w:rsidR="00F17990" w:rsidRDefault="00F17990" w:rsidP="00613CB7"/>
    <w:p w:rsidR="00F17990" w:rsidRDefault="00F17990" w:rsidP="00C46D85">
      <w:pPr>
        <w:numPr>
          <w:ilvl w:val="0"/>
          <w:numId w:val="1"/>
        </w:numPr>
        <w:ind w:leftChars="-600" w:left="31680" w:hangingChars="400" w:firstLine="31680"/>
      </w:pPr>
      <w:r>
        <w:t>Do the scatterplot on Total profit &amp; Month_number column.</w:t>
      </w:r>
    </w:p>
    <w:p w:rsidR="00F17990" w:rsidRDefault="00F17990" w:rsidP="00F55ED7"/>
    <w:p w:rsidR="00F17990" w:rsidRDefault="00F17990" w:rsidP="00F55ED7">
      <w:r>
        <w:t>import pandas as pd</w:t>
      </w:r>
    </w:p>
    <w:p w:rsidR="00F17990" w:rsidRDefault="00F17990" w:rsidP="00F55ED7">
      <w:r>
        <w:t xml:space="preserve">import matplotlib.pyplot as plt  </w:t>
      </w:r>
    </w:p>
    <w:p w:rsidR="00F17990" w:rsidRDefault="00F17990" w:rsidP="00F55ED7"/>
    <w:p w:rsidR="00F17990" w:rsidRDefault="00F17990" w:rsidP="00F55ED7">
      <w:r>
        <w:t>df = pd.read_csv("C:\\Users\\91778\\Desktop\\python ExcelR\\Assignments\\company_sales.csv")</w:t>
      </w:r>
    </w:p>
    <w:p w:rsidR="00F17990" w:rsidRDefault="00F17990" w:rsidP="00F55ED7">
      <w:r>
        <w:t>monthList  = df ['month_number'].tolist()</w:t>
      </w:r>
    </w:p>
    <w:p w:rsidR="00F17990" w:rsidRDefault="00F17990" w:rsidP="00F55ED7">
      <w:r>
        <w:t>totalprofit =df['total_profit'].tolist()</w:t>
      </w:r>
    </w:p>
    <w:p w:rsidR="00F17990" w:rsidRDefault="00F17990" w:rsidP="00F55ED7"/>
    <w:p w:rsidR="00F17990" w:rsidRDefault="00F17990" w:rsidP="00F55ED7">
      <w:r>
        <w:t>plt.scatter(monthList,totalprofit)</w:t>
      </w:r>
    </w:p>
    <w:p w:rsidR="00F17990" w:rsidRDefault="00F17990" w:rsidP="00F55ED7">
      <w:r>
        <w:t>plt.xlabel('month number')</w:t>
      </w:r>
    </w:p>
    <w:p w:rsidR="00F17990" w:rsidRDefault="00F17990" w:rsidP="00F55ED7">
      <w:r>
        <w:t>plt.ylabel('totalprofit')</w:t>
      </w:r>
    </w:p>
    <w:p w:rsidR="00F17990" w:rsidRDefault="00F17990" w:rsidP="00F55ED7">
      <w:r>
        <w:t>plt.legend(loc='upper left')</w:t>
      </w:r>
    </w:p>
    <w:p w:rsidR="00F17990" w:rsidRDefault="00F17990" w:rsidP="00F55ED7">
      <w:r>
        <w:t>plt.title('Total profit data')</w:t>
      </w:r>
    </w:p>
    <w:p w:rsidR="00F17990" w:rsidRDefault="00F17990" w:rsidP="00F55ED7">
      <w:r>
        <w:t>plt.grid(True, linewidth= 1, linestyle="--")</w:t>
      </w:r>
    </w:p>
    <w:p w:rsidR="00F17990" w:rsidRDefault="00F17990" w:rsidP="00F55ED7">
      <w:r>
        <w:t>plt.show()</w:t>
      </w:r>
    </w:p>
    <w:p w:rsidR="00F17990" w:rsidRDefault="00F17990" w:rsidP="00F55ED7"/>
    <w:p w:rsidR="00F17990" w:rsidRPr="00742196" w:rsidRDefault="00F17990" w:rsidP="00F55ED7">
      <w:r w:rsidRPr="00742196">
        <w:pict>
          <v:shape id="_x0000_i1028" type="#_x0000_t75" style="width:460.8pt;height:345.6pt">
            <v:imagedata r:id="rId10" o:title=""/>
          </v:shape>
        </w:pict>
      </w:r>
    </w:p>
    <w:p w:rsidR="00F17990" w:rsidRDefault="00F17990" w:rsidP="00F55ED7"/>
    <w:p w:rsidR="00F17990" w:rsidRDefault="00F17990" w:rsidP="00C46D85">
      <w:pPr>
        <w:numPr>
          <w:ilvl w:val="0"/>
          <w:numId w:val="1"/>
        </w:numPr>
        <w:ind w:leftChars="-600" w:left="31680" w:hangingChars="400" w:firstLine="31680"/>
      </w:pPr>
      <w:r>
        <w:t xml:space="preserve"> Plot the Total profit with format” red square -” (“rs-”) and only “red circles “ (“ro”).</w:t>
      </w:r>
    </w:p>
    <w:p w:rsidR="00F17990" w:rsidRDefault="00F17990" w:rsidP="00577532">
      <w:pPr>
        <w:ind w:left="-1200"/>
      </w:pPr>
    </w:p>
    <w:p w:rsidR="00F17990" w:rsidRDefault="00F17990" w:rsidP="00C46D85">
      <w:pPr>
        <w:numPr>
          <w:ilvl w:val="0"/>
          <w:numId w:val="1"/>
        </w:numPr>
        <w:ind w:leftChars="-600" w:left="31680" w:hangingChars="400" w:firstLine="31680"/>
      </w:pPr>
      <w:r>
        <w:t>Read sales data of bathing soap of all months and show it using a bar chart.</w:t>
      </w:r>
    </w:p>
    <w:p w:rsidR="00F17990" w:rsidRDefault="00F17990" w:rsidP="00FF09FE">
      <w:pPr>
        <w:ind w:left="-1200"/>
      </w:pPr>
    </w:p>
    <w:p w:rsidR="00F17990" w:rsidRDefault="00F17990" w:rsidP="00FF09FE">
      <w:pPr>
        <w:ind w:left="-1200"/>
      </w:pPr>
      <w:r>
        <w:t>import pandas as pd</w:t>
      </w:r>
    </w:p>
    <w:p w:rsidR="00F17990" w:rsidRDefault="00F17990" w:rsidP="00FF09FE">
      <w:pPr>
        <w:ind w:left="-1200"/>
      </w:pPr>
      <w:r>
        <w:t xml:space="preserve">import matplotlib.pyplot as plt  </w:t>
      </w:r>
    </w:p>
    <w:p w:rsidR="00F17990" w:rsidRDefault="00F17990" w:rsidP="00FF09FE">
      <w:pPr>
        <w:ind w:left="-1200"/>
      </w:pPr>
    </w:p>
    <w:p w:rsidR="00F17990" w:rsidRDefault="00F17990" w:rsidP="00FF09FE">
      <w:pPr>
        <w:ind w:left="-1200"/>
      </w:pPr>
      <w:r>
        <w:t>df = pd.read_csv("C:\\Users\\91778\\Desktop\\python ExcelR\\Assignments\\company_sales.csv")</w:t>
      </w:r>
    </w:p>
    <w:p w:rsidR="00F17990" w:rsidRDefault="00F17990" w:rsidP="00FF09FE">
      <w:pPr>
        <w:ind w:left="-1200"/>
      </w:pPr>
      <w:r>
        <w:t>monthList  = df ['month_number'].tolist()</w:t>
      </w:r>
    </w:p>
    <w:p w:rsidR="00F17990" w:rsidRDefault="00F17990" w:rsidP="00FF09FE">
      <w:pPr>
        <w:ind w:left="-1200"/>
      </w:pPr>
      <w:r>
        <w:t>bathingsoap=df['bathingsoap']</w:t>
      </w:r>
    </w:p>
    <w:p w:rsidR="00F17990" w:rsidRDefault="00F17990" w:rsidP="00FF09FE">
      <w:pPr>
        <w:ind w:left="-1200"/>
      </w:pPr>
      <w:r>
        <w:t>plt.bar(monthList,bathingsoap)</w:t>
      </w:r>
    </w:p>
    <w:p w:rsidR="00F17990" w:rsidRDefault="00F17990" w:rsidP="00FF09FE">
      <w:pPr>
        <w:ind w:left="-1200"/>
      </w:pPr>
      <w:r>
        <w:t>plt.xlabel('monthList')</w:t>
      </w:r>
    </w:p>
    <w:p w:rsidR="00F17990" w:rsidRDefault="00F17990" w:rsidP="00FF09FE">
      <w:pPr>
        <w:ind w:left="-1200"/>
      </w:pPr>
      <w:r>
        <w:t>plt.ylabel('bathingsoap')</w:t>
      </w:r>
    </w:p>
    <w:p w:rsidR="00F17990" w:rsidRDefault="00F17990" w:rsidP="00FF09FE">
      <w:pPr>
        <w:ind w:left="-1200"/>
      </w:pPr>
      <w:r>
        <w:t>plt.legend(loc='upper left')</w:t>
      </w:r>
    </w:p>
    <w:p w:rsidR="00F17990" w:rsidRDefault="00F17990" w:rsidP="00FF09FE">
      <w:pPr>
        <w:ind w:left="-1200"/>
      </w:pPr>
      <w:r>
        <w:t>plt.title('Sales Data of Bathing Soap')</w:t>
      </w:r>
    </w:p>
    <w:p w:rsidR="00F17990" w:rsidRDefault="00F17990" w:rsidP="00FF09FE">
      <w:pPr>
        <w:ind w:left="-1200"/>
      </w:pPr>
      <w:r>
        <w:t>plt.show()</w:t>
      </w:r>
    </w:p>
    <w:p w:rsidR="00F17990" w:rsidRDefault="00F17990" w:rsidP="00577532">
      <w:pPr>
        <w:ind w:left="-1200"/>
      </w:pPr>
    </w:p>
    <w:p w:rsidR="00F17990" w:rsidRPr="00FF09FE" w:rsidRDefault="00F17990" w:rsidP="00577532">
      <w:r w:rsidRPr="00FF09FE">
        <w:pict>
          <v:shape id="_x0000_i1029" type="#_x0000_t75" style="width:460.8pt;height:345.6pt">
            <v:imagedata r:id="rId11" o:title=""/>
          </v:shape>
        </w:pict>
      </w:r>
    </w:p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577532"/>
    <w:p w:rsidR="00F17990" w:rsidRDefault="00F17990" w:rsidP="003545BC">
      <w:pPr>
        <w:ind w:leftChars="-1000" w:left="31680"/>
      </w:pPr>
    </w:p>
    <w:sectPr w:rsidR="00F17990" w:rsidSect="00FE0A80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990" w:rsidRDefault="00F17990" w:rsidP="00FE0A80">
      <w:r>
        <w:separator/>
      </w:r>
    </w:p>
  </w:endnote>
  <w:endnote w:type="continuationSeparator" w:id="0">
    <w:p w:rsidR="00F17990" w:rsidRDefault="00F17990" w:rsidP="00FE0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990" w:rsidRDefault="00F17990" w:rsidP="00FE0A80">
      <w:r>
        <w:separator/>
      </w:r>
    </w:p>
  </w:footnote>
  <w:footnote w:type="continuationSeparator" w:id="0">
    <w:p w:rsidR="00F17990" w:rsidRDefault="00F17990" w:rsidP="00FE0A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990" w:rsidRDefault="00F17990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Matplotlib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126C4F"/>
    <w:multiLevelType w:val="singleLevel"/>
    <w:tmpl w:val="C6126C4F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62D7E13"/>
    <w:rsid w:val="00147202"/>
    <w:rsid w:val="002F7A59"/>
    <w:rsid w:val="003545BC"/>
    <w:rsid w:val="004176C3"/>
    <w:rsid w:val="00577532"/>
    <w:rsid w:val="00613CB7"/>
    <w:rsid w:val="00742196"/>
    <w:rsid w:val="00782519"/>
    <w:rsid w:val="00916961"/>
    <w:rsid w:val="00A326E4"/>
    <w:rsid w:val="00BD5951"/>
    <w:rsid w:val="00C46D85"/>
    <w:rsid w:val="00D0569D"/>
    <w:rsid w:val="00F17990"/>
    <w:rsid w:val="00F55ED7"/>
    <w:rsid w:val="00FB6C9C"/>
    <w:rsid w:val="00FE0A80"/>
    <w:rsid w:val="00FF09FE"/>
    <w:rsid w:val="362D7E13"/>
    <w:rsid w:val="6EA5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80"/>
    <w:rPr>
      <w:rFonts w:ascii="Calibri" w:hAnsi="Calibri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0A80"/>
    <w:pPr>
      <w:spacing w:beforeAutospacing="1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00EA2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rsid w:val="00FE0A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0EA2"/>
    <w:rPr>
      <w:rFonts w:ascii="Calibri" w:hAnsi="Calibri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FE0A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0EA2"/>
    <w:rPr>
      <w:rFonts w:ascii="Calibri" w:hAnsi="Calibri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2048</TotalTime>
  <Pages>5</Pages>
  <Words>461</Words>
  <Characters>2631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google1565232260</dc:creator>
  <cp:keywords/>
  <dc:description/>
  <cp:lastModifiedBy>917780472534</cp:lastModifiedBy>
  <cp:revision>4</cp:revision>
  <dcterms:created xsi:type="dcterms:W3CDTF">2020-07-23T09:07:00Z</dcterms:created>
  <dcterms:modified xsi:type="dcterms:W3CDTF">2020-12-13T17:27:00Z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