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14" w:rsidRDefault="00543B14" w:rsidP="00543B14">
      <w:pPr>
        <w:ind w:leftChars="-500" w:left="31680" w:hangingChars="200" w:firstLine="31680"/>
        <w:rPr>
          <w:sz w:val="24"/>
          <w:szCs w:val="24"/>
        </w:rPr>
      </w:pPr>
    </w:p>
    <w:p w:rsidR="00543B14" w:rsidRDefault="00543B14" w:rsidP="00D47187">
      <w:pPr>
        <w:ind w:leftChars="-500" w:left="31680" w:hangingChars="200" w:firstLine="31680"/>
        <w:rPr>
          <w:sz w:val="24"/>
          <w:szCs w:val="24"/>
        </w:rPr>
      </w:pPr>
    </w:p>
    <w:p w:rsidR="00543B14" w:rsidRDefault="00543B14" w:rsidP="00D47187">
      <w:pPr>
        <w:numPr>
          <w:ilvl w:val="0"/>
          <w:numId w:val="1"/>
        </w:numPr>
        <w:ind w:leftChars="-5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 Select which is true for Python tuple</w:t>
      </w:r>
    </w:p>
    <w:p w:rsidR="00543B14" w:rsidRDefault="00543B14" w:rsidP="00F870D2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en-US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.05pt;height:0;z-index:251661312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A tuple maintains the order of items</w:t>
      </w:r>
    </w:p>
    <w:p w:rsidR="00543B14" w:rsidRPr="00F870D2" w:rsidRDefault="00543B14">
      <w:pPr>
        <w:numPr>
          <w:ilvl w:val="0"/>
          <w:numId w:val="2"/>
        </w:numPr>
        <w:rPr>
          <w:sz w:val="24"/>
          <w:szCs w:val="24"/>
          <w:highlight w:val="cyan"/>
        </w:rPr>
      </w:pPr>
      <w:r>
        <w:rPr>
          <w:noProof/>
          <w:lang w:eastAsia="en-US"/>
        </w:rPr>
        <w:pict>
          <v:shape id="_x0000_s1027" type="#_x0000_t201" style="position:absolute;margin-left:0;margin-top:0;width:.05pt;height:0;z-index:251660288;mso-position-horizontal-relative:char;mso-position-vertical-relative:line" filled="f">
            <o:lock v:ext="edit" aspectratio="t"/>
          </v:shape>
        </w:pict>
      </w:r>
      <w:r w:rsidRPr="00F870D2">
        <w:rPr>
          <w:sz w:val="24"/>
          <w:szCs w:val="24"/>
          <w:highlight w:val="cyan"/>
        </w:rPr>
        <w:t> A tuple is unordered</w:t>
      </w:r>
    </w:p>
    <w:p w:rsidR="00543B14" w:rsidRDefault="00543B14" w:rsidP="00293B66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en-US"/>
        </w:rPr>
        <w:pict>
          <v:shape id="_x0000_s1028" type="#_x0000_t201" style="position:absolute;margin-left:0;margin-top:0;width:.05pt;height:0;z-index:251659264;mso-position-horizontal-relative:char;mso-position-vertical-relative:line" filled="f">
            <o:lock v:ext="edit" aspectratio="t"/>
          </v:shape>
        </w:pict>
      </w:r>
      <w:r>
        <w:rPr>
          <w:sz w:val="24"/>
          <w:szCs w:val="24"/>
        </w:rPr>
        <w:t> </w:t>
      </w:r>
      <w:r w:rsidRPr="00F870D2">
        <w:rPr>
          <w:sz w:val="24"/>
          <w:szCs w:val="24"/>
          <w:highlight w:val="cyan"/>
        </w:rPr>
        <w:t>We cannot change the tuple once created</w:t>
      </w:r>
      <w:r>
        <w:rPr>
          <w:noProof/>
          <w:lang w:eastAsia="en-US"/>
        </w:rPr>
        <w:pict>
          <v:shape id="_x0000_s1029" type="#_x0000_t201" style="position:absolute;margin-left:0;margin-top:0;width:.05pt;height:0;z-index:251658240;mso-position-horizontal-relative:char;mso-position-vertical-relative:line" filled="f">
            <o:lock v:ext="edit" aspectratio="t"/>
          </v:shape>
        </w:pict>
      </w:r>
    </w:p>
    <w:p w:rsidR="00543B14" w:rsidRDefault="00543B14" w:rsidP="00087DA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 We can change the tuple once created</w:t>
      </w:r>
    </w:p>
    <w:p w:rsidR="00543B14" w:rsidRDefault="00543B14" w:rsidP="00D47187">
      <w:pPr>
        <w:numPr>
          <w:ilvl w:val="0"/>
          <w:numId w:val="1"/>
        </w:numPr>
        <w:ind w:leftChars="-5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Access value 20 from the following tuple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</w:rPr>
      </w:pPr>
      <w:r>
        <w:rPr>
          <w:rFonts w:ascii="Calibri"/>
        </w:rPr>
        <w:t xml:space="preserve">       </w:t>
      </w:r>
      <w:r>
        <w:rPr>
          <w:rStyle w:val="HTMLCode"/>
          <w:rFonts w:ascii="Calibri" w:eastAsia="Times New Roman" w:hAnsi="Consolas" w:cs="Consolas"/>
          <w:color w:val="282828"/>
          <w:sz w:val="24"/>
          <w:szCs w:val="24"/>
          <w:shd w:val="clear" w:color="auto" w:fill="F6F6F6"/>
        </w:rPr>
        <w:t>aTuple = ("Orange", [10, 20, 30], (5, 15, 25))</w:t>
      </w:r>
    </w:p>
    <w:p w:rsidR="00543B14" w:rsidRDefault="00543B14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543B14" w:rsidRPr="00FD4DC9" w:rsidRDefault="00543B14" w:rsidP="00FD4DC9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  <w:t>20</w:t>
      </w:r>
    </w:p>
    <w:p w:rsidR="00543B14" w:rsidRPr="00FD4DC9" w:rsidRDefault="00543B14" w:rsidP="00FD4DC9">
      <w:pPr>
        <w:pStyle w:val="NormalWeb"/>
        <w:shd w:val="clear" w:color="auto" w:fill="FEFEFE"/>
        <w:spacing w:after="240"/>
        <w:rPr>
          <w:rFonts w:ascii="Calibri" w:eastAsia="Times New Roman" w:hAnsi="sans-serif" w:cs="sans-serif"/>
          <w:color w:val="282828"/>
          <w:highlight w:val="cyan"/>
        </w:rPr>
      </w:pPr>
      <w:r>
        <w:rPr>
          <w:rFonts w:ascii="Calibri" w:eastAsia="Times New Roman" w:hAnsi="sans-serif" w:cs="sans-serif"/>
          <w:color w:val="282828"/>
        </w:rPr>
        <w:t xml:space="preserve">Ans </w:t>
      </w:r>
      <w:r w:rsidRPr="00FD4DC9">
        <w:rPr>
          <w:rFonts w:ascii="Calibri" w:eastAsia="Times New Roman" w:hAnsi="sans-serif" w:cs="sans-serif"/>
          <w:color w:val="282828"/>
          <w:highlight w:val="cyan"/>
        </w:rPr>
        <w:t>aTuple = ("Orange", [10, 20, 30], (5, 15, 25))</w:t>
      </w:r>
    </w:p>
    <w:p w:rsidR="00543B14" w:rsidRPr="00FD4DC9" w:rsidRDefault="00543B14" w:rsidP="00FD4DC9">
      <w:pPr>
        <w:pStyle w:val="NormalWeb"/>
        <w:shd w:val="clear" w:color="auto" w:fill="FEFEFE"/>
        <w:spacing w:after="240"/>
        <w:rPr>
          <w:rFonts w:ascii="Calibri" w:eastAsia="Times New Roman" w:hAnsi="sans-serif" w:cs="sans-serif"/>
          <w:color w:val="282828"/>
          <w:highlight w:val="cyan"/>
        </w:rPr>
      </w:pPr>
      <w:r w:rsidRPr="00FD4DC9">
        <w:rPr>
          <w:rFonts w:ascii="Calibri" w:eastAsia="Times New Roman" w:hAnsi="sans-serif" w:cs="sans-serif"/>
          <w:color w:val="282828"/>
          <w:highlight w:val="cyan"/>
        </w:rPr>
        <w:t>print(aTuple[1][1])</w:t>
      </w:r>
    </w:p>
    <w:p w:rsidR="00543B14" w:rsidRPr="00FD4DC9" w:rsidRDefault="00543B14" w:rsidP="00FD4DC9">
      <w:pPr>
        <w:pStyle w:val="NormalWeb"/>
        <w:shd w:val="clear" w:color="auto" w:fill="FEFEFE"/>
        <w:spacing w:after="240"/>
        <w:rPr>
          <w:rFonts w:ascii="Calibri" w:eastAsia="Times New Roman" w:hAnsi="sans-serif" w:cs="sans-serif"/>
          <w:color w:val="282828"/>
        </w:rPr>
      </w:pPr>
      <w:r w:rsidRPr="00FD4DC9">
        <w:rPr>
          <w:rFonts w:ascii="Calibri" w:eastAsia="Times New Roman" w:hAnsi="sans-serif" w:cs="sans-serif"/>
          <w:color w:val="282828"/>
          <w:highlight w:val="cyan"/>
        </w:rPr>
        <w:t>20</w:t>
      </w:r>
    </w:p>
    <w:p w:rsidR="00543B14" w:rsidRDefault="00543B14" w:rsidP="00D47187">
      <w:pPr>
        <w:numPr>
          <w:ilvl w:val="0"/>
          <w:numId w:val="1"/>
        </w:numPr>
        <w:ind w:leftChars="-5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Unpack the following tuple into 4 variables</w:t>
      </w:r>
    </w:p>
    <w:p w:rsidR="00543B14" w:rsidRDefault="00543B14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  <w:t>aTuple = (10, 20, 30, 40)</w:t>
      </w:r>
    </w:p>
    <w:p w:rsidR="00543B14" w:rsidRDefault="00543B14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aTuple = (10, 20, 30, 40)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# Your code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print(a) # should print 10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print(b) # should print 20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print(c) # should print 30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print(d) # should print 40</w:t>
      </w:r>
    </w:p>
    <w:p w:rsidR="00543B14" w:rsidRPr="00AC2556" w:rsidRDefault="00543B14" w:rsidP="00AC2556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Ans </w:t>
      </w:r>
    </w:p>
    <w:p w:rsidR="00543B14" w:rsidRPr="00AC2556" w:rsidRDefault="00543B14" w:rsidP="00AC2556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AC2556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aTuple = (10, 20, 30, 40)</w:t>
      </w:r>
    </w:p>
    <w:p w:rsidR="00543B14" w:rsidRPr="00AC2556" w:rsidRDefault="00543B14" w:rsidP="00AC2556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AC2556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print(aTuple[0])</w:t>
      </w:r>
    </w:p>
    <w:p w:rsidR="00543B14" w:rsidRDefault="00543B14" w:rsidP="00087DA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AC2556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10</w:t>
      </w:r>
    </w:p>
    <w:p w:rsidR="00543B14" w:rsidRPr="00754D3F" w:rsidRDefault="00543B14" w:rsidP="00087DA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754D3F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print(aTuple[1])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754D3F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20</w:t>
      </w:r>
    </w:p>
    <w:p w:rsidR="00543B14" w:rsidRPr="00754D3F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754D3F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print(aTuple[2])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754D3F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30</w:t>
      </w:r>
    </w:p>
    <w:p w:rsidR="00543B14" w:rsidRPr="007E2612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7E2612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print(aTuple[3])</w:t>
      </w:r>
    </w:p>
    <w:p w:rsidR="00543B14" w:rsidRDefault="00543B14" w:rsidP="007E2612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</w:pPr>
      <w:r w:rsidRPr="007E2612">
        <w:rPr>
          <w:highlight w:val="cyan"/>
          <w:bdr w:val="single" w:sz="4" w:space="0" w:color="DDDDDD"/>
          <w:shd w:val="clear" w:color="auto" w:fill="F6F6F6"/>
        </w:rPr>
        <w:t>40</w:t>
      </w:r>
    </w:p>
    <w:p w:rsidR="00543B14" w:rsidRDefault="00543B14" w:rsidP="00D47187">
      <w:pPr>
        <w:numPr>
          <w:ilvl w:val="0"/>
          <w:numId w:val="1"/>
        </w:numPr>
        <w:ind w:leftChars="-5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Copy element 44 and 55 from the follo</w:t>
      </w:r>
      <w:bookmarkStart w:id="0" w:name="_GoBack"/>
      <w:bookmarkEnd w:id="0"/>
      <w:r>
        <w:rPr>
          <w:sz w:val="24"/>
          <w:szCs w:val="24"/>
        </w:rPr>
        <w:t>wing tuple into a new tuple</w:t>
      </w:r>
    </w:p>
    <w:p w:rsidR="00543B14" w:rsidRDefault="00543B14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Fonts w:ascii="Calibri"/>
        </w:rPr>
        <w:t xml:space="preserve">       </w:t>
      </w:r>
      <w:r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  <w:t>tuple1 = (11, 22, 33, 44, 55, 66)</w:t>
      </w:r>
    </w:p>
    <w:p w:rsidR="00543B14" w:rsidRDefault="00543B14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543B14" w:rsidRDefault="00543B14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</w:pPr>
      <w:r w:rsidRPr="00A4291A"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  <w:t>tuple2 = (44, 55)</w:t>
      </w:r>
    </w:p>
    <w:p w:rsidR="00543B14" w:rsidRPr="00F94518" w:rsidRDefault="00543B14" w:rsidP="00F94518">
      <w:pPr>
        <w:pStyle w:val="NormalWeb"/>
        <w:shd w:val="clear" w:color="auto" w:fill="FEFEFE"/>
        <w:spacing w:after="240"/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</w:pPr>
      <w:r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  <w:t xml:space="preserve">Ans </w:t>
      </w:r>
    </w:p>
    <w:p w:rsidR="00543B14" w:rsidRPr="00F94518" w:rsidRDefault="00543B14" w:rsidP="00F94518">
      <w:pPr>
        <w:pStyle w:val="NormalWeb"/>
        <w:shd w:val="clear" w:color="auto" w:fill="FEFEFE"/>
        <w:spacing w:after="240"/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</w:pPr>
      <w:r w:rsidRPr="00F94518"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tuple1 = (11, 22, 33, 44, 55, 66)</w:t>
      </w:r>
    </w:p>
    <w:p w:rsidR="00543B14" w:rsidRPr="00F94518" w:rsidRDefault="00543B14" w:rsidP="00F94518">
      <w:pPr>
        <w:pStyle w:val="NormalWeb"/>
        <w:shd w:val="clear" w:color="auto" w:fill="FEFEFE"/>
        <w:spacing w:after="240"/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</w:pPr>
      <w:r w:rsidRPr="00F94518"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tuple2=tuple1[3:5]</w:t>
      </w:r>
    </w:p>
    <w:p w:rsidR="00543B14" w:rsidRPr="00F94518" w:rsidRDefault="00543B14" w:rsidP="00F94518">
      <w:pPr>
        <w:pStyle w:val="NormalWeb"/>
        <w:shd w:val="clear" w:color="auto" w:fill="FEFEFE"/>
        <w:spacing w:after="240"/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</w:pPr>
      <w:r w:rsidRPr="00F94518"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print("tuple2</w:t>
      </w:r>
      <w:r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=</w:t>
      </w:r>
      <w:r w:rsidRPr="00F94518"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",tuple2)</w:t>
      </w:r>
    </w:p>
    <w:p w:rsidR="00543B14" w:rsidRDefault="00543B14" w:rsidP="00087DA3">
      <w:pPr>
        <w:pStyle w:val="NormalWeb"/>
        <w:shd w:val="clear" w:color="auto" w:fill="FEFEFE"/>
        <w:spacing w:after="240"/>
        <w:rPr>
          <w:rFonts w:ascii="Calibri" w:eastAsia="Times New Roman" w:hAnsi="sans-serif" w:cs="sans-serif"/>
          <w:color w:val="282828"/>
        </w:rPr>
      </w:pPr>
      <w:r w:rsidRPr="00F94518"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tuple2</w:t>
      </w:r>
      <w:r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=</w:t>
      </w:r>
      <w:r w:rsidRPr="00F94518">
        <w:rPr>
          <w:rStyle w:val="HTMLCode"/>
          <w:rFonts w:ascii="Calibri"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(44, 55)</w:t>
      </w:r>
    </w:p>
    <w:p w:rsidR="00543B14" w:rsidRDefault="00543B14" w:rsidP="00D47187">
      <w:pPr>
        <w:numPr>
          <w:ilvl w:val="0"/>
          <w:numId w:val="1"/>
        </w:numPr>
        <w:ind w:leftChars="-5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Counts the number of occurrences of item 50 from a tuple</w:t>
      </w:r>
    </w:p>
    <w:p w:rsidR="00543B14" w:rsidRDefault="00543B14" w:rsidP="00D47187">
      <w:pPr>
        <w:ind w:leftChars="-700" w:left="31680"/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</w:pPr>
      <w:r>
        <w:rPr>
          <w:sz w:val="24"/>
          <w:szCs w:val="24"/>
        </w:rPr>
        <w:t xml:space="preserve">              </w:t>
      </w:r>
      <w:r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  <w:t>tuple1 = (50, 10, 60, 70, 50)</w:t>
      </w:r>
    </w:p>
    <w:p w:rsidR="00543B14" w:rsidRPr="007E2612" w:rsidRDefault="00543B14" w:rsidP="00D47187">
      <w:pPr>
        <w:ind w:leftChars="-700" w:left="31680"/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</w:pPr>
      <w:r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  <w:t xml:space="preserve">             Ans </w:t>
      </w:r>
      <w:r w:rsidRPr="007E2612">
        <w:rPr>
          <w:rFonts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tuple1 = (50, 10, 60, 70, 50)</w:t>
      </w:r>
    </w:p>
    <w:p w:rsidR="00543B14" w:rsidRDefault="00543B14" w:rsidP="00D47187">
      <w:pPr>
        <w:ind w:leftChars="-700" w:left="31680"/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</w:pPr>
      <w:r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  <w:t xml:space="preserve">                     </w:t>
      </w:r>
      <w:r w:rsidRPr="007E2612">
        <w:rPr>
          <w:rFonts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print(tuple1.count(50))</w:t>
      </w:r>
    </w:p>
    <w:p w:rsidR="00543B14" w:rsidRDefault="00543B14" w:rsidP="00D47187">
      <w:pPr>
        <w:ind w:leftChars="-700" w:left="31680"/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</w:pPr>
      <w:r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  <w:t xml:space="preserve">                      </w:t>
      </w:r>
      <w:r w:rsidRPr="007E2612">
        <w:rPr>
          <w:rFonts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2</w:t>
      </w:r>
    </w:p>
    <w:p w:rsidR="00543B14" w:rsidRDefault="00543B14" w:rsidP="00D47187">
      <w:pPr>
        <w:numPr>
          <w:ilvl w:val="0"/>
          <w:numId w:val="1"/>
        </w:numPr>
        <w:ind w:leftChars="-500" w:left="31680" w:hangingChars="210" w:firstLine="31680"/>
        <w:rPr>
          <w:rFonts w:eastAsia="Times New Roman" w:hAnsi="monospace" w:cs="monospace"/>
          <w:color w:val="282828"/>
          <w:sz w:val="24"/>
          <w:szCs w:val="24"/>
        </w:rPr>
      </w:pPr>
      <w:r>
        <w:rPr>
          <w:rFonts w:eastAsia="Times New Roman" w:hAnsi="monospace" w:cs="monospace"/>
          <w:color w:val="282828"/>
          <w:sz w:val="24"/>
          <w:szCs w:val="24"/>
        </w:rPr>
        <w:t>Modify the first item (22) of a list inside a following tuple to 222</w:t>
      </w:r>
    </w:p>
    <w:p w:rsidR="00543B14" w:rsidRDefault="00543B14" w:rsidP="00087DA3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</w:pPr>
      <w:r>
        <w:rPr>
          <w:rFonts w:ascii="Calibri" w:eastAsia="Times New Roman" w:hAnsi="monospace" w:cs="monospace"/>
          <w:color w:val="282828"/>
        </w:rPr>
        <w:t xml:space="preserve">        </w:t>
      </w:r>
      <w:r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  <w:t>tuple1 = (11, [22, 33], 44, 55)</w:t>
      </w:r>
    </w:p>
    <w:p w:rsidR="00543B14" w:rsidRDefault="00543B14" w:rsidP="00087DA3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543B14" w:rsidRDefault="00543B14" w:rsidP="00D47187">
      <w:pPr>
        <w:ind w:leftChars="-710" w:left="31680" w:firstLineChars="550" w:firstLine="31680"/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</w:pPr>
      <w:r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  <w:t>tuple1 = (11, [222, 33], 44, 55)</w:t>
      </w:r>
    </w:p>
    <w:p w:rsidR="00543B14" w:rsidRPr="007A3359" w:rsidRDefault="00543B14" w:rsidP="00D47187">
      <w:pPr>
        <w:ind w:leftChars="-710" w:left="31680" w:firstLineChars="550" w:firstLine="31680"/>
        <w:rPr>
          <w:rFonts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</w:pPr>
      <w:r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  <w:t xml:space="preserve">Ans </w:t>
      </w:r>
      <w:r w:rsidRPr="007A3359">
        <w:rPr>
          <w:rFonts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tuple1 = (11, [22, 33], 44, 55)</w:t>
      </w:r>
    </w:p>
    <w:p w:rsidR="00543B14" w:rsidRPr="007A3359" w:rsidRDefault="00543B14" w:rsidP="00D47187">
      <w:pPr>
        <w:ind w:leftChars="-710" w:left="31680" w:firstLineChars="550" w:firstLine="31680"/>
        <w:rPr>
          <w:rFonts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</w:pPr>
      <w:r w:rsidRPr="007A3359">
        <w:rPr>
          <w:rFonts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tuple1[1][0]=222</w:t>
      </w:r>
    </w:p>
    <w:p w:rsidR="00543B14" w:rsidRDefault="00543B14" w:rsidP="00087DA3">
      <w:pPr>
        <w:ind w:leftChars="-710" w:left="31680" w:firstLineChars="550" w:firstLine="31680"/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</w:pPr>
      <w:r w:rsidRPr="007A3359">
        <w:rPr>
          <w:rFonts w:eastAsia="Times New Roman" w:hAnsi="monospace" w:cs="monospace"/>
          <w:color w:val="282828"/>
          <w:sz w:val="24"/>
          <w:szCs w:val="24"/>
          <w:highlight w:val="cyan"/>
          <w:shd w:val="clear" w:color="auto" w:fill="F1F1F1"/>
        </w:rPr>
        <w:t>print(tuple1)</w:t>
      </w:r>
      <w:r>
        <w:rPr>
          <w:rFonts w:eastAsia="Times New Roman" w:hAnsi="monospace" w:cs="monospace"/>
          <w:color w:val="282828"/>
          <w:sz w:val="24"/>
          <w:szCs w:val="24"/>
          <w:shd w:val="clear" w:color="auto" w:fill="F1F1F1"/>
        </w:rPr>
        <w:t xml:space="preserve"> </w:t>
      </w:r>
    </w:p>
    <w:p w:rsidR="00543B14" w:rsidRDefault="00543B14" w:rsidP="00D47187">
      <w:pPr>
        <w:numPr>
          <w:ilvl w:val="0"/>
          <w:numId w:val="1"/>
        </w:numPr>
        <w:ind w:leftChars="-500" w:left="31680" w:hangingChars="210" w:firstLine="31680"/>
        <w:rPr>
          <w:rFonts w:eastAsia="Times New Roman" w:hAnsi="monospace" w:cs="monospace"/>
          <w:color w:val="282828"/>
          <w:sz w:val="24"/>
          <w:szCs w:val="24"/>
        </w:rPr>
      </w:pPr>
      <w:r>
        <w:rPr>
          <w:rFonts w:eastAsia="Times New Roman" w:hAnsi="monospace" w:cs="monospace"/>
          <w:color w:val="282828"/>
          <w:sz w:val="24"/>
          <w:szCs w:val="24"/>
        </w:rPr>
        <w:t>Swap the following two tuples</w:t>
      </w:r>
    </w:p>
    <w:p w:rsidR="00543B14" w:rsidRDefault="00543B14" w:rsidP="00087DA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monospace" w:cs="monospace"/>
          <w:color w:val="282828"/>
        </w:rPr>
        <w:t xml:space="preserve">         </w:t>
      </w: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tuple1 = (11, 22)</w:t>
      </w:r>
    </w:p>
    <w:p w:rsidR="00543B14" w:rsidRDefault="00543B14" w:rsidP="00087DA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          tuple2 = (99, 88)</w:t>
      </w:r>
    </w:p>
    <w:p w:rsidR="00543B14" w:rsidRDefault="00543B14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tuple1 = (99, 88)</w:t>
      </w:r>
    </w:p>
    <w:p w:rsidR="00543B14" w:rsidRDefault="00543B14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>tuple2 = (11, 22)</w:t>
      </w:r>
    </w:p>
    <w:p w:rsidR="00543B14" w:rsidRPr="00534030" w:rsidRDefault="00543B14" w:rsidP="0053403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  <w:t xml:space="preserve">Ans </w:t>
      </w:r>
    </w:p>
    <w:p w:rsidR="00543B14" w:rsidRPr="00534030" w:rsidRDefault="00543B14" w:rsidP="0053403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534030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print("tuple1",tuple2)</w:t>
      </w:r>
    </w:p>
    <w:p w:rsidR="00543B14" w:rsidRDefault="00543B14" w:rsidP="0053403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bdr w:val="single" w:sz="4" w:space="0" w:color="DDDDDD"/>
          <w:shd w:val="clear" w:color="auto" w:fill="F6F6F6"/>
        </w:rPr>
      </w:pPr>
      <w:r w:rsidRPr="00534030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print("tuple2",tuple1)</w:t>
      </w:r>
    </w:p>
    <w:p w:rsidR="00543B14" w:rsidRPr="00534030" w:rsidRDefault="00543B14" w:rsidP="0053403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</w:pPr>
      <w:r w:rsidRPr="00534030">
        <w:rPr>
          <w:rFonts w:ascii="Calibri" w:eastAsia="Times New Roman" w:hAnsi="Consolas" w:cs="Consolas"/>
          <w:color w:val="282828"/>
          <w:highlight w:val="cyan"/>
          <w:bdr w:val="single" w:sz="4" w:space="0" w:color="DDDDDD"/>
          <w:shd w:val="clear" w:color="auto" w:fill="F6F6F6"/>
        </w:rPr>
        <w:t>tuple1 (99, 88)</w:t>
      </w:r>
    </w:p>
    <w:p w:rsidR="00543B14" w:rsidRDefault="00543B14" w:rsidP="0053403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hAnsi="Consolas" w:cs="Consolas"/>
          <w:bdr w:val="single" w:sz="4" w:space="0" w:color="DDDDDD"/>
          <w:shd w:val="clear" w:color="auto" w:fill="F6F6F6"/>
        </w:rPr>
      </w:pPr>
      <w:r w:rsidRPr="00534030">
        <w:rPr>
          <w:rFonts w:ascii="Calibri" w:hAnsi="Consolas" w:cs="Consolas"/>
          <w:highlight w:val="cyan"/>
          <w:bdr w:val="single" w:sz="4" w:space="0" w:color="DDDDDD"/>
          <w:shd w:val="clear" w:color="auto" w:fill="F6F6F6"/>
        </w:rPr>
        <w:t>tuple2 (11, 22)</w:t>
      </w:r>
    </w:p>
    <w:p w:rsidR="00543B14" w:rsidRDefault="00543B14" w:rsidP="0053403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</w:pPr>
      <w:r>
        <w:t>8)Reverse the following tuple</w:t>
      </w:r>
    </w:p>
    <w:p w:rsidR="00543B14" w:rsidRDefault="00543B14" w:rsidP="00D47187">
      <w:pPr>
        <w:ind w:leftChars="-710" w:left="31680" w:firstLineChars="500" w:firstLine="31680"/>
        <w:rPr>
          <w:rFonts w:eastAsia="Times New Roman" w:hAnsi="monospace" w:cs="monospace"/>
          <w:color w:val="282828"/>
          <w:sz w:val="24"/>
          <w:szCs w:val="24"/>
        </w:rPr>
      </w:pPr>
      <w:r>
        <w:rPr>
          <w:rFonts w:eastAsia="Times New Roman" w:hAnsi="monospace" w:cs="monospace"/>
          <w:color w:val="282828"/>
          <w:sz w:val="24"/>
          <w:szCs w:val="24"/>
        </w:rPr>
        <w:t>aTuple = (10, 20, 30, 40, 50)</w:t>
      </w:r>
    </w:p>
    <w:p w:rsidR="00543B14" w:rsidRDefault="00543B14" w:rsidP="00D47187">
      <w:pPr>
        <w:ind w:leftChars="-710" w:left="31680" w:firstLineChars="500" w:firstLine="31680"/>
        <w:rPr>
          <w:rFonts w:eastAsia="Times New Roman" w:hAnsi="monospace" w:cs="monospace"/>
          <w:color w:val="282828"/>
          <w:sz w:val="24"/>
          <w:szCs w:val="24"/>
        </w:rPr>
      </w:pPr>
    </w:p>
    <w:p w:rsidR="00543B14" w:rsidRDefault="00543B14">
      <w:pPr>
        <w:pStyle w:val="NormalWeb"/>
        <w:shd w:val="clear" w:color="auto" w:fill="FEFEFE"/>
        <w:spacing w:beforeAutospacing="0" w:after="240" w:afterAutospacing="0"/>
        <w:rPr>
          <w:rFonts w:ascii="Calibri" w:eastAsia="Times New Roman" w:hAnsi="sans-serif" w:cs="sans-serif"/>
          <w:color w:val="282828"/>
        </w:rPr>
      </w:pPr>
      <w:r>
        <w:rPr>
          <w:rFonts w:ascii="Calibri" w:eastAsia="Times New Roman" w:hAnsi="monospace" w:cs="monospace"/>
          <w:color w:val="282828"/>
        </w:rPr>
        <w:t xml:space="preserve">        </w:t>
      </w:r>
      <w:r>
        <w:rPr>
          <w:rStyle w:val="Strong"/>
          <w:rFonts w:ascii="Calibri" w:eastAsia="Times New Roman" w:hAnsi="sans-serif" w:cs="sans-serif"/>
          <w:color w:val="282828"/>
          <w:shd w:val="clear" w:color="auto" w:fill="FEFEFE"/>
        </w:rPr>
        <w:t>Expected output:</w:t>
      </w:r>
    </w:p>
    <w:p w:rsidR="00543B14" w:rsidRDefault="00543B14">
      <w:pPr>
        <w:pStyle w:val="NormalWeb"/>
        <w:shd w:val="clear" w:color="auto" w:fill="FEFEFE"/>
        <w:spacing w:beforeAutospacing="0" w:after="240" w:afterAutospacing="0"/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</w:pPr>
      <w:r>
        <w:rPr>
          <w:rStyle w:val="HTMLCode"/>
          <w:rFonts w:ascii="Calibri" w:eastAsia="Times New Roman" w:hAnsi="monospace" w:cs="monospace"/>
          <w:color w:val="282828"/>
          <w:sz w:val="24"/>
          <w:szCs w:val="24"/>
          <w:shd w:val="clear" w:color="auto" w:fill="F1F1F1"/>
        </w:rPr>
        <w:t>(50, 40, 30, 20, 10)</w:t>
      </w:r>
    </w:p>
    <w:p w:rsidR="00543B14" w:rsidRPr="00975F58" w:rsidRDefault="00543B14" w:rsidP="00975F58">
      <w:pPr>
        <w:pStyle w:val="NormalWeb"/>
        <w:shd w:val="clear" w:color="auto" w:fill="FEFEFE"/>
        <w:spacing w:after="240"/>
        <w:rPr>
          <w:rFonts w:ascii="Calibri" w:eastAsia="Times New Roman" w:hAnsi="sans-serif" w:cs="sans-serif"/>
          <w:color w:val="282828"/>
          <w:highlight w:val="cyan"/>
        </w:rPr>
      </w:pPr>
      <w:r w:rsidRPr="00975F58">
        <w:rPr>
          <w:rFonts w:ascii="Calibri" w:eastAsia="Times New Roman" w:hAnsi="sans-serif" w:cs="sans-serif"/>
          <w:color w:val="282828"/>
        </w:rPr>
        <w:t xml:space="preserve">Ans </w:t>
      </w:r>
      <w:r w:rsidRPr="00975F58">
        <w:rPr>
          <w:rFonts w:ascii="Calibri" w:eastAsia="Times New Roman" w:hAnsi="sans-serif" w:cs="sans-serif"/>
          <w:color w:val="282828"/>
          <w:highlight w:val="cyan"/>
        </w:rPr>
        <w:t>aTuple = (10, 20, 30, 40, 50)</w:t>
      </w:r>
    </w:p>
    <w:p w:rsidR="00543B14" w:rsidRPr="00975F58" w:rsidRDefault="00543B14" w:rsidP="00975F58">
      <w:pPr>
        <w:pStyle w:val="NormalWeb"/>
        <w:shd w:val="clear" w:color="auto" w:fill="FEFEFE"/>
        <w:spacing w:after="240"/>
        <w:rPr>
          <w:rFonts w:ascii="Calibri" w:eastAsia="Times New Roman" w:hAnsi="sans-serif" w:cs="sans-serif"/>
          <w:color w:val="282828"/>
          <w:highlight w:val="cyan"/>
        </w:rPr>
      </w:pPr>
      <w:r w:rsidRPr="00975F58">
        <w:rPr>
          <w:rFonts w:ascii="Calibri" w:eastAsia="Times New Roman" w:hAnsi="sans-serif" w:cs="sans-serif"/>
          <w:color w:val="282828"/>
          <w:highlight w:val="cyan"/>
        </w:rPr>
        <w:t>print(aTuple[4:</w:t>
      </w:r>
      <w:r>
        <w:rPr>
          <w:rFonts w:ascii="Calibri" w:eastAsia="Times New Roman" w:hAnsi="sans-serif" w:cs="sans-serif"/>
          <w:color w:val="282828"/>
          <w:highlight w:val="cyan"/>
        </w:rPr>
        <w:t xml:space="preserve"> </w:t>
      </w:r>
      <w:r w:rsidRPr="00975F58">
        <w:rPr>
          <w:rFonts w:ascii="Calibri" w:eastAsia="Times New Roman" w:hAnsi="sans-serif" w:cs="sans-serif"/>
          <w:color w:val="282828"/>
          <w:highlight w:val="cyan"/>
        </w:rPr>
        <w:t>:-1])</w:t>
      </w:r>
    </w:p>
    <w:p w:rsidR="00543B14" w:rsidRPr="00975F58" w:rsidRDefault="00543B14" w:rsidP="00975F58">
      <w:pPr>
        <w:pStyle w:val="NormalWeb"/>
        <w:shd w:val="clear" w:color="auto" w:fill="FEFEFE"/>
        <w:spacing w:after="240"/>
        <w:rPr>
          <w:rFonts w:ascii="Calibri" w:eastAsia="Times New Roman" w:hAnsi="sans-serif" w:cs="sans-serif"/>
          <w:color w:val="282828"/>
        </w:rPr>
      </w:pPr>
      <w:r w:rsidRPr="00975F58">
        <w:rPr>
          <w:rFonts w:ascii="Calibri" w:eastAsia="Times New Roman" w:hAnsi="sans-serif" w:cs="sans-serif"/>
          <w:color w:val="282828"/>
          <w:highlight w:val="cyan"/>
        </w:rPr>
        <w:t>(50, 40, 30, 20, 10)</w:t>
      </w:r>
    </w:p>
    <w:p w:rsidR="00543B14" w:rsidRDefault="00543B14" w:rsidP="00087DA3">
      <w:pPr>
        <w:rPr>
          <w:rFonts w:eastAsia="Times New Roman" w:hAnsi="monospace" w:cs="monospace"/>
          <w:color w:val="282828"/>
          <w:sz w:val="24"/>
          <w:szCs w:val="24"/>
        </w:rPr>
      </w:pPr>
      <w:r>
        <w:rPr>
          <w:rFonts w:eastAsia="Times New Roman" w:hAnsi="monospace" w:cs="monospace"/>
          <w:color w:val="282828"/>
          <w:sz w:val="24"/>
          <w:szCs w:val="24"/>
        </w:rPr>
        <w:t>9)Select true statements regarding the Python tuple</w:t>
      </w:r>
    </w:p>
    <w:p w:rsidR="00543B14" w:rsidRDefault="00543B14" w:rsidP="003C683B">
      <w:pPr>
        <w:numPr>
          <w:ilvl w:val="0"/>
          <w:numId w:val="3"/>
        </w:numPr>
        <w:rPr>
          <w:rFonts w:eastAsia="Times New Roman" w:hAnsi="monospace" w:cs="monospace"/>
          <w:color w:val="282828"/>
          <w:sz w:val="24"/>
          <w:szCs w:val="24"/>
        </w:rPr>
      </w:pPr>
      <w:r>
        <w:rPr>
          <w:noProof/>
          <w:lang w:eastAsia="en-US"/>
        </w:rPr>
        <w:pict>
          <v:shape id="_x0000_s1030" type="#_x0000_t201" style="position:absolute;margin-left:0;margin-top:0;width:.05pt;height:0;z-index:251657216;mso-position-horizontal-relative:char;mso-position-vertical-relative:line" filled="f">
            <o:lock v:ext="edit" aspectratio="t"/>
          </v:shape>
        </w:pict>
      </w:r>
      <w:r w:rsidRPr="003C683B">
        <w:rPr>
          <w:rFonts w:eastAsia="Times New Roman" w:hAnsi="monospace" w:cs="monospace"/>
          <w:color w:val="282828"/>
          <w:sz w:val="24"/>
          <w:szCs w:val="24"/>
          <w:highlight w:val="cyan"/>
        </w:rPr>
        <w:t> </w:t>
      </w:r>
      <w:r w:rsidRPr="003C683B">
        <w:rPr>
          <w:rFonts w:eastAsia="Times New Roman" w:hAnsi="monospace" w:cs="monospace"/>
          <w:color w:val="282828"/>
          <w:sz w:val="24"/>
          <w:szCs w:val="24"/>
          <w:highlight w:val="cyan"/>
        </w:rPr>
        <w:t>We can remove the item from tuple but we cannot update items of the tuple</w:t>
      </w:r>
    </w:p>
    <w:p w:rsidR="00543B14" w:rsidRDefault="00543B14" w:rsidP="003C683B">
      <w:pPr>
        <w:numPr>
          <w:ilvl w:val="0"/>
          <w:numId w:val="3"/>
        </w:numPr>
        <w:rPr>
          <w:rFonts w:eastAsia="Times New Roman" w:hAnsi="monospace" w:cs="monospace"/>
          <w:color w:val="282828"/>
          <w:sz w:val="24"/>
          <w:szCs w:val="24"/>
        </w:rPr>
      </w:pPr>
      <w:r>
        <w:rPr>
          <w:noProof/>
          <w:lang w:eastAsia="en-US"/>
        </w:rPr>
        <w:pict>
          <v:shape id="_x0000_s1031" type="#_x0000_t201" style="position:absolute;margin-left:0;margin-top:0;width:.05pt;height:0;z-index:251656192;mso-position-horizontal-relative:char;mso-position-vertical-relative:line" filled="f">
            <o:lock v:ext="edit" aspectratio="t"/>
          </v:shape>
        </w:pict>
      </w:r>
      <w:r>
        <w:rPr>
          <w:rFonts w:eastAsia="Times New Roman" w:hAnsi="monospace" w:cs="monospace"/>
          <w:color w:val="282828"/>
          <w:sz w:val="24"/>
          <w:szCs w:val="24"/>
        </w:rPr>
        <w:t> </w:t>
      </w:r>
      <w:r>
        <w:rPr>
          <w:rFonts w:eastAsia="Times New Roman" w:hAnsi="monospace" w:cs="monospace"/>
          <w:color w:val="282828"/>
          <w:sz w:val="24"/>
          <w:szCs w:val="24"/>
        </w:rPr>
        <w:t>We cannot delete the tuple</w:t>
      </w:r>
    </w:p>
    <w:p w:rsidR="00543B14" w:rsidRDefault="00543B14">
      <w:pPr>
        <w:numPr>
          <w:ilvl w:val="0"/>
          <w:numId w:val="3"/>
        </w:numPr>
        <w:rPr>
          <w:rFonts w:eastAsia="Times New Roman" w:hAnsi="monospace" w:cs="monospace"/>
          <w:color w:val="282828"/>
          <w:sz w:val="24"/>
          <w:szCs w:val="24"/>
        </w:rPr>
      </w:pPr>
      <w:r>
        <w:rPr>
          <w:noProof/>
          <w:lang w:eastAsia="en-US"/>
        </w:rPr>
        <w:pict>
          <v:shape id="_x0000_s1032" type="#_x0000_t201" style="position:absolute;margin-left:0;margin-top:0;width:.05pt;height:0;z-index:251655168;mso-position-horizontal-relative:char;mso-position-vertical-relative:line" filled="f">
            <o:lock v:ext="edit" aspectratio="t"/>
          </v:shape>
        </w:pict>
      </w:r>
      <w:r>
        <w:rPr>
          <w:rFonts w:eastAsia="Times New Roman" w:hAnsi="monospace" w:cs="monospace"/>
          <w:color w:val="282828"/>
          <w:sz w:val="24"/>
          <w:szCs w:val="24"/>
        </w:rPr>
        <w:t> </w:t>
      </w:r>
      <w:r>
        <w:rPr>
          <w:rFonts w:eastAsia="Times New Roman" w:hAnsi="monospace" w:cs="monospace"/>
          <w:color w:val="282828"/>
          <w:sz w:val="24"/>
          <w:szCs w:val="24"/>
        </w:rPr>
        <w:t>We cannot remove the items from the tuple</w:t>
      </w:r>
    </w:p>
    <w:p w:rsidR="00543B14" w:rsidRPr="003C683B" w:rsidRDefault="00543B14">
      <w:pPr>
        <w:numPr>
          <w:ilvl w:val="0"/>
          <w:numId w:val="3"/>
        </w:numPr>
        <w:rPr>
          <w:rFonts w:eastAsia="Times New Roman" w:hAnsi="monospace" w:cs="monospace"/>
          <w:color w:val="282828"/>
          <w:sz w:val="24"/>
          <w:szCs w:val="24"/>
          <w:highlight w:val="cyan"/>
        </w:rPr>
      </w:pPr>
      <w:r>
        <w:rPr>
          <w:noProof/>
          <w:lang w:eastAsia="en-US"/>
        </w:rPr>
        <w:pict>
          <v:shape id="_x0000_s1033" type="#_x0000_t201" style="position:absolute;margin-left:0;margin-top:0;width:.05pt;height:0;z-index:251654144;mso-position-horizontal-relative:char;mso-position-vertical-relative:line" filled="f">
            <o:lock v:ext="edit" aspectratio="t"/>
          </v:shape>
        </w:pict>
      </w:r>
      <w:r w:rsidRPr="003C683B">
        <w:rPr>
          <w:rFonts w:eastAsia="Times New Roman" w:hAnsi="monospace" w:cs="monospace"/>
          <w:color w:val="282828"/>
          <w:sz w:val="24"/>
          <w:szCs w:val="24"/>
          <w:highlight w:val="cyan"/>
        </w:rPr>
        <w:t> </w:t>
      </w:r>
      <w:r w:rsidRPr="003C683B">
        <w:rPr>
          <w:rFonts w:eastAsia="Times New Roman" w:hAnsi="monospace" w:cs="monospace"/>
          <w:color w:val="282828"/>
          <w:sz w:val="24"/>
          <w:szCs w:val="24"/>
          <w:highlight w:val="cyan"/>
        </w:rPr>
        <w:t>We cannot update items of the tuple.</w:t>
      </w:r>
    </w:p>
    <w:p w:rsidR="00543B14" w:rsidRDefault="00543B14">
      <w:pPr>
        <w:rPr>
          <w:rFonts w:eastAsia="Times New Roman" w:hAnsi="monospace" w:cs="monospace"/>
          <w:color w:val="282828"/>
          <w:sz w:val="24"/>
          <w:szCs w:val="24"/>
        </w:rPr>
      </w:pPr>
    </w:p>
    <w:sectPr w:rsidR="00543B14" w:rsidSect="00DE0E00">
      <w:headerReference w:type="default" r:id="rId7"/>
      <w:pgSz w:w="11906" w:h="16838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B14" w:rsidRDefault="00543B14" w:rsidP="00DE0E00">
      <w:r>
        <w:separator/>
      </w:r>
    </w:p>
  </w:endnote>
  <w:endnote w:type="continuationSeparator" w:id="0">
    <w:p w:rsidR="00543B14" w:rsidRDefault="00543B14" w:rsidP="00DE0E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B14" w:rsidRDefault="00543B14" w:rsidP="00DE0E00">
      <w:r>
        <w:separator/>
      </w:r>
    </w:p>
  </w:footnote>
  <w:footnote w:type="continuationSeparator" w:id="0">
    <w:p w:rsidR="00543B14" w:rsidRDefault="00543B14" w:rsidP="00DE0E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B14" w:rsidRDefault="00543B14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>Assignment on Tuple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90CFFB"/>
    <w:multiLevelType w:val="singleLevel"/>
    <w:tmpl w:val="8990CFF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1">
    <w:nsid w:val="EA9756C9"/>
    <w:multiLevelType w:val="singleLevel"/>
    <w:tmpl w:val="EA9756C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">
    <w:nsid w:val="4F568743"/>
    <w:multiLevelType w:val="singleLevel"/>
    <w:tmpl w:val="4F568743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2E50E03"/>
    <w:rsid w:val="00051DE6"/>
    <w:rsid w:val="00087DA3"/>
    <w:rsid w:val="00114F2F"/>
    <w:rsid w:val="00116BBE"/>
    <w:rsid w:val="002164B8"/>
    <w:rsid w:val="00245E32"/>
    <w:rsid w:val="00293B66"/>
    <w:rsid w:val="002A4A44"/>
    <w:rsid w:val="002C6EAC"/>
    <w:rsid w:val="003762A4"/>
    <w:rsid w:val="003C683B"/>
    <w:rsid w:val="003E0487"/>
    <w:rsid w:val="004717A8"/>
    <w:rsid w:val="004F0343"/>
    <w:rsid w:val="00534030"/>
    <w:rsid w:val="00543B14"/>
    <w:rsid w:val="006607ED"/>
    <w:rsid w:val="006B432E"/>
    <w:rsid w:val="00754D3F"/>
    <w:rsid w:val="007A3359"/>
    <w:rsid w:val="007E2612"/>
    <w:rsid w:val="008D12A5"/>
    <w:rsid w:val="008F3726"/>
    <w:rsid w:val="00975F58"/>
    <w:rsid w:val="00A4291A"/>
    <w:rsid w:val="00AC2556"/>
    <w:rsid w:val="00CD3E69"/>
    <w:rsid w:val="00D47187"/>
    <w:rsid w:val="00DC2004"/>
    <w:rsid w:val="00DE0E00"/>
    <w:rsid w:val="00E169D9"/>
    <w:rsid w:val="00F0656F"/>
    <w:rsid w:val="00F20706"/>
    <w:rsid w:val="00F35652"/>
    <w:rsid w:val="00F366F2"/>
    <w:rsid w:val="00F870D2"/>
    <w:rsid w:val="00F94518"/>
    <w:rsid w:val="00FA078A"/>
    <w:rsid w:val="00FD4DC9"/>
    <w:rsid w:val="32E50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HTML Code" w:unhideWhenUsed="0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00"/>
    <w:rPr>
      <w:rFonts w:ascii="Calibri" w:hAnsi="Calibri"/>
      <w:sz w:val="20"/>
      <w:szCs w:val="20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0E00"/>
    <w:pPr>
      <w:spacing w:beforeAutospacing="1" w:afterAutospacing="1"/>
      <w:outlineLvl w:val="3"/>
    </w:pPr>
    <w:rPr>
      <w:rFonts w:ascii="SimSun" w:hAnsi="SimSun"/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rsid w:val="00F366F2"/>
    <w:rPr>
      <w:rFonts w:ascii="Calibri" w:hAnsi="Calibri" w:cs="Times New Roman"/>
      <w:b/>
      <w:bCs/>
      <w:sz w:val="28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DE0E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66F2"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DE0E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66F2"/>
    <w:rPr>
      <w:rFonts w:ascii="Calibri" w:hAnsi="Calibri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DE0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6F2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DE0E00"/>
    <w:pPr>
      <w:spacing w:beforeAutospacing="1" w:afterAutospacing="1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rsid w:val="00DE0E00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DE0E00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404</TotalTime>
  <Pages>3</Pages>
  <Words>305</Words>
  <Characters>1741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Select which is true for Python tuple</dc:title>
  <dc:subject/>
  <dc:creator>google1565232260</dc:creator>
  <cp:keywords/>
  <dc:description/>
  <cp:lastModifiedBy>917780472534</cp:lastModifiedBy>
  <cp:revision>15</cp:revision>
  <dcterms:created xsi:type="dcterms:W3CDTF">2020-11-05T08:28:00Z</dcterms:created>
  <dcterms:modified xsi:type="dcterms:W3CDTF">2020-11-06T12:01:00Z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