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C7" w:rsidRDefault="002A6CC7" w:rsidP="002A6CC7">
      <w:pPr>
        <w:ind w:leftChars="-300" w:left="31680" w:hangingChars="100" w:firstLine="31680"/>
        <w:rPr>
          <w:sz w:val="24"/>
          <w:szCs w:val="24"/>
        </w:rPr>
      </w:pPr>
    </w:p>
    <w:p w:rsidR="002A6CC7" w:rsidRDefault="002A6CC7" w:rsidP="00616D22">
      <w:pPr>
        <w:ind w:leftChars="-300" w:left="31680" w:hangingChars="100" w:firstLine="31680"/>
        <w:rPr>
          <w:sz w:val="24"/>
          <w:szCs w:val="24"/>
        </w:rPr>
      </w:pPr>
    </w:p>
    <w:p w:rsidR="002A6CC7" w:rsidRDefault="002A6CC7" w:rsidP="00616D22">
      <w:pPr>
        <w:ind w:leftChars="-300" w:left="31680" w:hangingChars="100" w:firstLine="316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the Automobiles Dataset.</w:t>
      </w:r>
    </w:p>
    <w:p w:rsidR="002A6CC7" w:rsidRDefault="002A6CC7" w:rsidP="00616D22">
      <w:pPr>
        <w:ind w:leftChars="-300" w:left="31680" w:hangingChars="100" w:firstLine="31680"/>
        <w:rPr>
          <w:sz w:val="24"/>
          <w:szCs w:val="24"/>
        </w:rPr>
      </w:pPr>
    </w:p>
    <w:p w:rsidR="002A6CC7" w:rsidRDefault="002A6CC7" w:rsidP="00616D22">
      <w:pPr>
        <w:numPr>
          <w:ilvl w:val="0"/>
          <w:numId w:val="1"/>
        </w:numPr>
        <w:ind w:leftChars="-3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>From given data set print first and last five rows</w:t>
      </w:r>
    </w:p>
    <w:p w:rsidR="002A6CC7" w:rsidRDefault="002A6CC7" w:rsidP="00A35099">
      <w:pPr>
        <w:rPr>
          <w:sz w:val="24"/>
          <w:szCs w:val="24"/>
        </w:rPr>
      </w:pPr>
    </w:p>
    <w:p w:rsidR="002A6CC7" w:rsidRPr="00A35099" w:rsidRDefault="002A6CC7" w:rsidP="00A35099">
      <w:pPr>
        <w:rPr>
          <w:sz w:val="24"/>
          <w:szCs w:val="24"/>
          <w:highlight w:val="cyan"/>
        </w:rPr>
      </w:pPr>
      <w:r w:rsidRPr="00A35099">
        <w:rPr>
          <w:sz w:val="24"/>
          <w:szCs w:val="24"/>
          <w:highlight w:val="cyan"/>
        </w:rPr>
        <w:t>import pandas as pd</w:t>
      </w:r>
    </w:p>
    <w:p w:rsidR="002A6CC7" w:rsidRPr="00A35099" w:rsidRDefault="002A6CC7" w:rsidP="00A35099">
      <w:pPr>
        <w:rPr>
          <w:sz w:val="24"/>
          <w:szCs w:val="24"/>
          <w:highlight w:val="cyan"/>
        </w:rPr>
      </w:pPr>
      <w:r w:rsidRPr="00A35099">
        <w:rPr>
          <w:sz w:val="24"/>
          <w:szCs w:val="24"/>
          <w:highlight w:val="cyan"/>
        </w:rPr>
        <w:t>df = pd.read_csv("C:\\Users\\91778\\Desktop\\python ExcelR\\Assignments\\Automobile_data.csv")</w:t>
      </w:r>
    </w:p>
    <w:p w:rsidR="002A6CC7" w:rsidRPr="00A35099" w:rsidRDefault="002A6CC7" w:rsidP="00A35099">
      <w:pPr>
        <w:rPr>
          <w:sz w:val="24"/>
          <w:szCs w:val="24"/>
          <w:highlight w:val="cyan"/>
        </w:rPr>
      </w:pPr>
      <w:r w:rsidRPr="00A35099">
        <w:rPr>
          <w:sz w:val="24"/>
          <w:szCs w:val="24"/>
          <w:highlight w:val="cyan"/>
        </w:rPr>
        <w:t>df.head(5)</w:t>
      </w:r>
    </w:p>
    <w:p w:rsidR="002A6CC7" w:rsidRPr="00A35099" w:rsidRDefault="002A6CC7" w:rsidP="00A35099">
      <w:pPr>
        <w:rPr>
          <w:sz w:val="24"/>
          <w:szCs w:val="24"/>
          <w:highlight w:val="cyan"/>
        </w:rPr>
      </w:pPr>
      <w:r w:rsidRPr="00A35099">
        <w:rPr>
          <w:sz w:val="24"/>
          <w:szCs w:val="24"/>
          <w:highlight w:val="cyan"/>
        </w:rPr>
        <w:t>index      company   body-style  ...  horsepower  average-mileage    price</w:t>
      </w:r>
    </w:p>
    <w:p w:rsidR="002A6CC7" w:rsidRPr="00A35099" w:rsidRDefault="002A6CC7" w:rsidP="00A35099">
      <w:pPr>
        <w:rPr>
          <w:sz w:val="24"/>
          <w:szCs w:val="24"/>
          <w:highlight w:val="cyan"/>
        </w:rPr>
      </w:pPr>
      <w:r w:rsidRPr="00A35099">
        <w:rPr>
          <w:sz w:val="24"/>
          <w:szCs w:val="24"/>
          <w:highlight w:val="cyan"/>
        </w:rPr>
        <w:t>0      0  alfa-romero  convertible  ...         111               21  13495.0</w:t>
      </w:r>
    </w:p>
    <w:p w:rsidR="002A6CC7" w:rsidRPr="00A35099" w:rsidRDefault="002A6CC7" w:rsidP="00A35099">
      <w:pPr>
        <w:rPr>
          <w:sz w:val="24"/>
          <w:szCs w:val="24"/>
          <w:highlight w:val="cyan"/>
        </w:rPr>
      </w:pPr>
      <w:r w:rsidRPr="00A35099">
        <w:rPr>
          <w:sz w:val="24"/>
          <w:szCs w:val="24"/>
          <w:highlight w:val="cyan"/>
        </w:rPr>
        <w:t>1      1  alfa-romero  convertible  ...         111               21  16500.0</w:t>
      </w:r>
    </w:p>
    <w:p w:rsidR="002A6CC7" w:rsidRPr="00A35099" w:rsidRDefault="002A6CC7" w:rsidP="00A35099">
      <w:pPr>
        <w:rPr>
          <w:sz w:val="24"/>
          <w:szCs w:val="24"/>
          <w:highlight w:val="cyan"/>
        </w:rPr>
      </w:pPr>
      <w:r w:rsidRPr="00A35099">
        <w:rPr>
          <w:sz w:val="24"/>
          <w:szCs w:val="24"/>
          <w:highlight w:val="cyan"/>
        </w:rPr>
        <w:t>2      2  alfa-romero    hatchback  ...         154               19  16500.0</w:t>
      </w:r>
    </w:p>
    <w:p w:rsidR="002A6CC7" w:rsidRPr="00A35099" w:rsidRDefault="002A6CC7" w:rsidP="00A35099">
      <w:pPr>
        <w:rPr>
          <w:sz w:val="24"/>
          <w:szCs w:val="24"/>
          <w:highlight w:val="cyan"/>
        </w:rPr>
      </w:pPr>
      <w:r w:rsidRPr="00A35099">
        <w:rPr>
          <w:sz w:val="24"/>
          <w:szCs w:val="24"/>
          <w:highlight w:val="cyan"/>
        </w:rPr>
        <w:t>3      3         audi        sedan  ...         102               24  13950.0</w:t>
      </w:r>
    </w:p>
    <w:p w:rsidR="002A6CC7" w:rsidRPr="00A35099" w:rsidRDefault="002A6CC7" w:rsidP="00A35099">
      <w:pPr>
        <w:rPr>
          <w:sz w:val="24"/>
          <w:szCs w:val="24"/>
          <w:highlight w:val="cyan"/>
        </w:rPr>
      </w:pPr>
      <w:r w:rsidRPr="00A35099">
        <w:rPr>
          <w:sz w:val="24"/>
          <w:szCs w:val="24"/>
          <w:highlight w:val="cyan"/>
        </w:rPr>
        <w:t>4      4         audi        sedan  ...         115               18  17450.0</w:t>
      </w:r>
    </w:p>
    <w:p w:rsidR="002A6CC7" w:rsidRPr="00A35099" w:rsidRDefault="002A6CC7" w:rsidP="00A35099">
      <w:pPr>
        <w:rPr>
          <w:sz w:val="24"/>
          <w:szCs w:val="24"/>
          <w:highlight w:val="cyan"/>
        </w:rPr>
      </w:pPr>
    </w:p>
    <w:p w:rsidR="002A6CC7" w:rsidRDefault="002A6CC7" w:rsidP="00A35099">
      <w:pPr>
        <w:rPr>
          <w:sz w:val="24"/>
          <w:szCs w:val="24"/>
        </w:rPr>
      </w:pPr>
      <w:r w:rsidRPr="00A35099">
        <w:rPr>
          <w:sz w:val="24"/>
          <w:szCs w:val="24"/>
          <w:highlight w:val="cyan"/>
        </w:rPr>
        <w:t>[5 rows x 10 columns]</w:t>
      </w:r>
    </w:p>
    <w:p w:rsidR="002A6CC7" w:rsidRPr="00A35099" w:rsidRDefault="002A6CC7" w:rsidP="00A35099">
      <w:pPr>
        <w:rPr>
          <w:sz w:val="24"/>
          <w:szCs w:val="24"/>
        </w:rPr>
      </w:pPr>
    </w:p>
    <w:p w:rsidR="002A6CC7" w:rsidRPr="00624C03" w:rsidRDefault="002A6CC7" w:rsidP="00624C03">
      <w:pPr>
        <w:rPr>
          <w:sz w:val="24"/>
          <w:szCs w:val="24"/>
          <w:highlight w:val="cyan"/>
        </w:rPr>
      </w:pPr>
      <w:r w:rsidRPr="00624C03">
        <w:rPr>
          <w:sz w:val="24"/>
          <w:szCs w:val="24"/>
          <w:highlight w:val="cyan"/>
        </w:rPr>
        <w:t>import pandas as pd</w:t>
      </w:r>
    </w:p>
    <w:p w:rsidR="002A6CC7" w:rsidRPr="00624C03" w:rsidRDefault="002A6CC7" w:rsidP="00624C03">
      <w:pPr>
        <w:rPr>
          <w:sz w:val="24"/>
          <w:szCs w:val="24"/>
          <w:highlight w:val="cyan"/>
        </w:rPr>
      </w:pPr>
      <w:r w:rsidRPr="00624C03">
        <w:rPr>
          <w:sz w:val="24"/>
          <w:szCs w:val="24"/>
          <w:highlight w:val="cyan"/>
        </w:rPr>
        <w:t>df = pd.read_csv("C:\\Users\\91778\\Desktop\\python ExcelR\\Assignments\\Automobile_data.csv")</w:t>
      </w:r>
    </w:p>
    <w:p w:rsidR="002A6CC7" w:rsidRDefault="002A6CC7" w:rsidP="00624C03">
      <w:pPr>
        <w:rPr>
          <w:sz w:val="24"/>
          <w:szCs w:val="24"/>
        </w:rPr>
      </w:pPr>
      <w:r w:rsidRPr="00624C03">
        <w:rPr>
          <w:sz w:val="24"/>
          <w:szCs w:val="24"/>
          <w:highlight w:val="cyan"/>
        </w:rPr>
        <w:t>df.tail(5)</w:t>
      </w:r>
    </w:p>
    <w:p w:rsidR="002A6CC7" w:rsidRPr="00624C03" w:rsidRDefault="002A6CC7" w:rsidP="00624C03">
      <w:pPr>
        <w:rPr>
          <w:sz w:val="24"/>
          <w:szCs w:val="24"/>
          <w:highlight w:val="cyan"/>
        </w:rPr>
      </w:pPr>
      <w:r w:rsidRPr="00624C03">
        <w:rPr>
          <w:sz w:val="24"/>
          <w:szCs w:val="24"/>
        </w:rPr>
        <w:t xml:space="preserve">    </w:t>
      </w:r>
      <w:r w:rsidRPr="00624C03">
        <w:rPr>
          <w:sz w:val="24"/>
          <w:szCs w:val="24"/>
          <w:highlight w:val="cyan"/>
        </w:rPr>
        <w:t>index     company body-style  ...  horsepower  average-mileage    price</w:t>
      </w:r>
    </w:p>
    <w:p w:rsidR="002A6CC7" w:rsidRPr="00624C03" w:rsidRDefault="002A6CC7" w:rsidP="00624C03">
      <w:pPr>
        <w:rPr>
          <w:sz w:val="24"/>
          <w:szCs w:val="24"/>
          <w:highlight w:val="cyan"/>
        </w:rPr>
      </w:pPr>
      <w:r w:rsidRPr="00624C03">
        <w:rPr>
          <w:sz w:val="24"/>
          <w:szCs w:val="24"/>
          <w:highlight w:val="cyan"/>
        </w:rPr>
        <w:t>56     81  volkswagen      sedan  ...          85               27   7975.0</w:t>
      </w:r>
    </w:p>
    <w:p w:rsidR="002A6CC7" w:rsidRPr="00624C03" w:rsidRDefault="002A6CC7" w:rsidP="00624C03">
      <w:pPr>
        <w:rPr>
          <w:sz w:val="24"/>
          <w:szCs w:val="24"/>
          <w:highlight w:val="cyan"/>
        </w:rPr>
      </w:pPr>
      <w:r w:rsidRPr="00624C03">
        <w:rPr>
          <w:sz w:val="24"/>
          <w:szCs w:val="24"/>
          <w:highlight w:val="cyan"/>
        </w:rPr>
        <w:t>57     82  volkswagen      sedan  ...          52               37   7995.0</w:t>
      </w:r>
    </w:p>
    <w:p w:rsidR="002A6CC7" w:rsidRPr="00624C03" w:rsidRDefault="002A6CC7" w:rsidP="00624C03">
      <w:pPr>
        <w:rPr>
          <w:sz w:val="24"/>
          <w:szCs w:val="24"/>
          <w:highlight w:val="cyan"/>
        </w:rPr>
      </w:pPr>
      <w:r w:rsidRPr="00624C03">
        <w:rPr>
          <w:sz w:val="24"/>
          <w:szCs w:val="24"/>
          <w:highlight w:val="cyan"/>
        </w:rPr>
        <w:t>58     86  volkswagen      sedan  ...         100               26   9995.0</w:t>
      </w:r>
    </w:p>
    <w:p w:rsidR="002A6CC7" w:rsidRPr="00624C03" w:rsidRDefault="002A6CC7" w:rsidP="00624C03">
      <w:pPr>
        <w:rPr>
          <w:sz w:val="24"/>
          <w:szCs w:val="24"/>
          <w:highlight w:val="cyan"/>
        </w:rPr>
      </w:pPr>
      <w:r w:rsidRPr="00624C03">
        <w:rPr>
          <w:sz w:val="24"/>
          <w:szCs w:val="24"/>
          <w:highlight w:val="cyan"/>
        </w:rPr>
        <w:t>59     87       volvo      sedan  ...         114               23  12940.0</w:t>
      </w:r>
    </w:p>
    <w:p w:rsidR="002A6CC7" w:rsidRDefault="002A6CC7" w:rsidP="00AD5C83">
      <w:pPr>
        <w:rPr>
          <w:sz w:val="24"/>
          <w:szCs w:val="24"/>
        </w:rPr>
      </w:pPr>
      <w:r w:rsidRPr="00624C03">
        <w:rPr>
          <w:sz w:val="24"/>
          <w:szCs w:val="24"/>
          <w:highlight w:val="cyan"/>
        </w:rPr>
        <w:t>60     88       volvo      wagon  ...         114               23  13415.0</w:t>
      </w:r>
    </w:p>
    <w:p w:rsidR="002A6CC7" w:rsidRDefault="002A6CC7" w:rsidP="00624C03">
      <w:pPr>
        <w:rPr>
          <w:sz w:val="24"/>
          <w:szCs w:val="24"/>
        </w:rPr>
      </w:pPr>
    </w:p>
    <w:p w:rsidR="002A6CC7" w:rsidRDefault="002A6CC7" w:rsidP="00624C03">
      <w:pPr>
        <w:rPr>
          <w:sz w:val="24"/>
          <w:szCs w:val="24"/>
        </w:rPr>
      </w:pPr>
    </w:p>
    <w:p w:rsidR="002A6CC7" w:rsidRPr="00624C03" w:rsidRDefault="002A6CC7" w:rsidP="00624C03">
      <w:pPr>
        <w:rPr>
          <w:sz w:val="24"/>
          <w:szCs w:val="24"/>
        </w:rPr>
      </w:pPr>
    </w:p>
    <w:p w:rsidR="002A6CC7" w:rsidRDefault="002A6CC7" w:rsidP="00A35099">
      <w:pPr>
        <w:rPr>
          <w:sz w:val="24"/>
          <w:szCs w:val="24"/>
        </w:rPr>
      </w:pPr>
    </w:p>
    <w:p w:rsidR="002A6CC7" w:rsidRDefault="002A6CC7" w:rsidP="00616D22">
      <w:pPr>
        <w:numPr>
          <w:ilvl w:val="0"/>
          <w:numId w:val="1"/>
        </w:numPr>
        <w:ind w:leftChars="-3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>Print All Toyota Cars details (hint: use groupby function)</w:t>
      </w:r>
    </w:p>
    <w:p w:rsidR="002A6CC7" w:rsidRPr="00AD5C83" w:rsidRDefault="002A6CC7" w:rsidP="00AD5C83">
      <w:pPr>
        <w:ind w:left="-600"/>
        <w:rPr>
          <w:sz w:val="24"/>
          <w:szCs w:val="24"/>
        </w:rPr>
      </w:pPr>
      <w:r w:rsidRPr="00111494">
        <w:rPr>
          <w:sz w:val="24"/>
          <w:szCs w:val="24"/>
          <w:highlight w:val="cyan"/>
        </w:rPr>
        <w:t>import pandas as pd</w:t>
      </w:r>
    </w:p>
    <w:p w:rsidR="002A6CC7" w:rsidRPr="00AD5C83" w:rsidRDefault="002A6CC7" w:rsidP="00AD5C83">
      <w:pPr>
        <w:ind w:left="-600"/>
        <w:rPr>
          <w:sz w:val="24"/>
          <w:szCs w:val="24"/>
          <w:highlight w:val="cyan"/>
        </w:rPr>
      </w:pPr>
      <w:r w:rsidRPr="00AD5C83">
        <w:rPr>
          <w:sz w:val="24"/>
          <w:szCs w:val="24"/>
          <w:highlight w:val="cyan"/>
        </w:rPr>
        <w:t>df = pd.read_csv("C:\\Users\\91778\\Desktop\\python ExcelR\\Assignments\\Automobile_data.csv")</w:t>
      </w:r>
    </w:p>
    <w:p w:rsidR="002A6CC7" w:rsidRPr="00AD5C83" w:rsidRDefault="002A6CC7" w:rsidP="00AD5C83">
      <w:pPr>
        <w:ind w:left="-600"/>
        <w:rPr>
          <w:sz w:val="24"/>
          <w:szCs w:val="24"/>
          <w:highlight w:val="cyan"/>
        </w:rPr>
      </w:pPr>
      <w:r w:rsidRPr="00AD5C83">
        <w:rPr>
          <w:sz w:val="24"/>
          <w:szCs w:val="24"/>
          <w:highlight w:val="cyan"/>
        </w:rPr>
        <w:t>a=df.groupby('company')</w:t>
      </w:r>
    </w:p>
    <w:p w:rsidR="002A6CC7" w:rsidRPr="00AD5C83" w:rsidRDefault="002A6CC7" w:rsidP="00AD5C83">
      <w:pPr>
        <w:ind w:left="-600"/>
        <w:rPr>
          <w:sz w:val="24"/>
          <w:szCs w:val="24"/>
          <w:highlight w:val="cyan"/>
        </w:rPr>
      </w:pPr>
      <w:r w:rsidRPr="00AD5C83">
        <w:rPr>
          <w:sz w:val="24"/>
          <w:szCs w:val="24"/>
          <w:highlight w:val="cyan"/>
        </w:rPr>
        <w:t>x=a.get_group('toyota')</w:t>
      </w:r>
    </w:p>
    <w:p w:rsidR="002A6CC7" w:rsidRPr="00AD5C83" w:rsidRDefault="002A6CC7" w:rsidP="00AD5C83">
      <w:pPr>
        <w:ind w:left="-600"/>
        <w:rPr>
          <w:sz w:val="24"/>
          <w:szCs w:val="24"/>
          <w:highlight w:val="cyan"/>
        </w:rPr>
      </w:pPr>
      <w:r w:rsidRPr="00AD5C83">
        <w:rPr>
          <w:sz w:val="24"/>
          <w:szCs w:val="24"/>
          <w:highlight w:val="cyan"/>
        </w:rPr>
        <w:t>print(x)</w:t>
      </w:r>
    </w:p>
    <w:p w:rsidR="002A6CC7" w:rsidRPr="00AD5C83" w:rsidRDefault="002A6CC7" w:rsidP="00AD5C83">
      <w:pPr>
        <w:ind w:left="-600"/>
        <w:rPr>
          <w:sz w:val="24"/>
          <w:szCs w:val="24"/>
          <w:highlight w:val="cyan"/>
        </w:rPr>
      </w:pPr>
    </w:p>
    <w:p w:rsidR="002A6CC7" w:rsidRPr="00AD5C83" w:rsidRDefault="002A6CC7" w:rsidP="00AD5C83">
      <w:pPr>
        <w:ind w:left="-600"/>
        <w:rPr>
          <w:sz w:val="24"/>
          <w:szCs w:val="24"/>
          <w:highlight w:val="cyan"/>
        </w:rPr>
      </w:pPr>
      <w:r w:rsidRPr="00AD5C83">
        <w:rPr>
          <w:sz w:val="24"/>
          <w:szCs w:val="24"/>
          <w:highlight w:val="cyan"/>
        </w:rPr>
        <w:t>index company body-style  ...  horsepower  average-mileage    price</w:t>
      </w:r>
    </w:p>
    <w:p w:rsidR="002A6CC7" w:rsidRPr="00AD5C83" w:rsidRDefault="002A6CC7" w:rsidP="00AD5C83">
      <w:pPr>
        <w:ind w:left="-600"/>
        <w:rPr>
          <w:sz w:val="24"/>
          <w:szCs w:val="24"/>
          <w:highlight w:val="cyan"/>
        </w:rPr>
      </w:pPr>
      <w:r w:rsidRPr="00AD5C83">
        <w:rPr>
          <w:sz w:val="24"/>
          <w:szCs w:val="24"/>
          <w:highlight w:val="cyan"/>
        </w:rPr>
        <w:t>48     66  toyota  hatchback  ...          62               35   5348.0</w:t>
      </w:r>
    </w:p>
    <w:p w:rsidR="002A6CC7" w:rsidRPr="00AD5C83" w:rsidRDefault="002A6CC7" w:rsidP="00AD5C83">
      <w:pPr>
        <w:ind w:left="-600"/>
        <w:rPr>
          <w:sz w:val="24"/>
          <w:szCs w:val="24"/>
          <w:highlight w:val="cyan"/>
        </w:rPr>
      </w:pPr>
      <w:r w:rsidRPr="00AD5C83">
        <w:rPr>
          <w:sz w:val="24"/>
          <w:szCs w:val="24"/>
          <w:highlight w:val="cyan"/>
        </w:rPr>
        <w:t>49     67  toyota  hatchback  ...          62               31   6338.0</w:t>
      </w:r>
    </w:p>
    <w:p w:rsidR="002A6CC7" w:rsidRPr="00AD5C83" w:rsidRDefault="002A6CC7" w:rsidP="00AD5C83">
      <w:pPr>
        <w:ind w:left="-600"/>
        <w:rPr>
          <w:sz w:val="24"/>
          <w:szCs w:val="24"/>
          <w:highlight w:val="cyan"/>
        </w:rPr>
      </w:pPr>
      <w:r w:rsidRPr="00AD5C83">
        <w:rPr>
          <w:sz w:val="24"/>
          <w:szCs w:val="24"/>
          <w:highlight w:val="cyan"/>
        </w:rPr>
        <w:t>50     68  toyota  hatchback  ...          62               31   6488.0</w:t>
      </w:r>
    </w:p>
    <w:p w:rsidR="002A6CC7" w:rsidRPr="00AD5C83" w:rsidRDefault="002A6CC7" w:rsidP="00AD5C83">
      <w:pPr>
        <w:ind w:left="-600"/>
        <w:rPr>
          <w:sz w:val="24"/>
          <w:szCs w:val="24"/>
          <w:highlight w:val="cyan"/>
        </w:rPr>
      </w:pPr>
      <w:r w:rsidRPr="00AD5C83">
        <w:rPr>
          <w:sz w:val="24"/>
          <w:szCs w:val="24"/>
          <w:highlight w:val="cyan"/>
        </w:rPr>
        <w:t>51     69  toyota      wagon  ...          62               31   6918.0</w:t>
      </w:r>
    </w:p>
    <w:p w:rsidR="002A6CC7" w:rsidRPr="00AD5C83" w:rsidRDefault="002A6CC7" w:rsidP="00AD5C83">
      <w:pPr>
        <w:ind w:left="-600"/>
        <w:rPr>
          <w:sz w:val="24"/>
          <w:szCs w:val="24"/>
          <w:highlight w:val="cyan"/>
        </w:rPr>
      </w:pPr>
      <w:r w:rsidRPr="00AD5C83">
        <w:rPr>
          <w:sz w:val="24"/>
          <w:szCs w:val="24"/>
          <w:highlight w:val="cyan"/>
        </w:rPr>
        <w:t>52     70  toyota      wagon  ...          62               27   7898.0</w:t>
      </w:r>
    </w:p>
    <w:p w:rsidR="002A6CC7" w:rsidRPr="00AD5C83" w:rsidRDefault="002A6CC7" w:rsidP="00AD5C83">
      <w:pPr>
        <w:ind w:left="-600"/>
        <w:rPr>
          <w:sz w:val="24"/>
          <w:szCs w:val="24"/>
          <w:highlight w:val="cyan"/>
        </w:rPr>
      </w:pPr>
      <w:r w:rsidRPr="00AD5C83">
        <w:rPr>
          <w:sz w:val="24"/>
          <w:szCs w:val="24"/>
          <w:highlight w:val="cyan"/>
        </w:rPr>
        <w:t>53     71  toyota      wagon  ...          62               27   8778.0</w:t>
      </w:r>
    </w:p>
    <w:p w:rsidR="002A6CC7" w:rsidRPr="00AD5C83" w:rsidRDefault="002A6CC7" w:rsidP="00AD5C83">
      <w:pPr>
        <w:ind w:left="-600"/>
        <w:rPr>
          <w:sz w:val="24"/>
          <w:szCs w:val="24"/>
        </w:rPr>
      </w:pPr>
      <w:r w:rsidRPr="00AD5C83">
        <w:rPr>
          <w:sz w:val="24"/>
          <w:szCs w:val="24"/>
          <w:highlight w:val="cyan"/>
        </w:rPr>
        <w:t>54     79  toyota      wagon  ...         156               19  15750.0</w:t>
      </w:r>
    </w:p>
    <w:p w:rsidR="002A6CC7" w:rsidRDefault="002A6CC7" w:rsidP="00AD5C83">
      <w:pPr>
        <w:ind w:left="-600"/>
        <w:rPr>
          <w:sz w:val="24"/>
          <w:szCs w:val="24"/>
        </w:rPr>
      </w:pPr>
    </w:p>
    <w:p w:rsidR="002A6CC7" w:rsidRDefault="002A6CC7" w:rsidP="00616D22">
      <w:pPr>
        <w:numPr>
          <w:ilvl w:val="0"/>
          <w:numId w:val="1"/>
        </w:numPr>
        <w:ind w:leftChars="-3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>Count total cars per company (by using value_counts function)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import pandas as pd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df = pd.read_csv("C:\\Users\\91778\\Desktop\\python ExcelR\\Assignments\\Automobile_data.csv")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a=df['company'].value_counts()</w:t>
      </w:r>
    </w:p>
    <w:p w:rsidR="002A6CC7" w:rsidRDefault="002A6CC7" w:rsidP="0047371C">
      <w:pPr>
        <w:rPr>
          <w:sz w:val="24"/>
          <w:szCs w:val="24"/>
        </w:rPr>
      </w:pPr>
      <w:r w:rsidRPr="0047371C">
        <w:rPr>
          <w:sz w:val="24"/>
          <w:szCs w:val="24"/>
          <w:highlight w:val="cyan"/>
        </w:rPr>
        <w:t>print(a)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toyota           7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bmw              6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nissan           5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mazda            5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mitsubishi       4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audi             4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mercedes-benz    4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volkswagen       4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honda            3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isuzu            3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alfa-romero      3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jaguar           3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porsche          3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chevrolet        3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volvo            2</w:t>
      </w:r>
    </w:p>
    <w:p w:rsidR="002A6CC7" w:rsidRPr="0047371C" w:rsidRDefault="002A6CC7" w:rsidP="0047371C">
      <w:pPr>
        <w:rPr>
          <w:sz w:val="24"/>
          <w:szCs w:val="24"/>
          <w:highlight w:val="cyan"/>
        </w:rPr>
      </w:pPr>
      <w:r w:rsidRPr="0047371C">
        <w:rPr>
          <w:sz w:val="24"/>
          <w:szCs w:val="24"/>
          <w:highlight w:val="cyan"/>
        </w:rPr>
        <w:t>dodge            2</w:t>
      </w:r>
    </w:p>
    <w:p w:rsidR="002A6CC7" w:rsidRPr="0047371C" w:rsidRDefault="002A6CC7" w:rsidP="0047371C">
      <w:pPr>
        <w:rPr>
          <w:sz w:val="24"/>
          <w:szCs w:val="24"/>
        </w:rPr>
      </w:pPr>
      <w:r w:rsidRPr="0047371C">
        <w:rPr>
          <w:sz w:val="24"/>
          <w:szCs w:val="24"/>
          <w:highlight w:val="cyan"/>
        </w:rPr>
        <w:t>Name: company, dtype: int64</w:t>
      </w:r>
    </w:p>
    <w:p w:rsidR="002A6CC7" w:rsidRDefault="002A6CC7" w:rsidP="0047371C">
      <w:pPr>
        <w:rPr>
          <w:sz w:val="24"/>
          <w:szCs w:val="24"/>
        </w:rPr>
      </w:pPr>
    </w:p>
    <w:p w:rsidR="002A6CC7" w:rsidRDefault="002A6CC7" w:rsidP="00616D22">
      <w:pPr>
        <w:numPr>
          <w:ilvl w:val="0"/>
          <w:numId w:val="1"/>
        </w:numPr>
        <w:ind w:leftChars="-3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>Find each company’s Higesht price car. (hint: Groupby function and then apply .max function)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import pandas as pd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df = pd.read_csv("C:\\Users\\91778\\Desktop\\python ExcelR\\Assignments\\Automobile_data.csv")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car_Manufacturers = df.groupby('company')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priceDf = car_Manufacturers['company','price'].max()</w:t>
      </w:r>
    </w:p>
    <w:p w:rsidR="002A6CC7" w:rsidRDefault="002A6CC7" w:rsidP="001B3B07">
      <w:pPr>
        <w:rPr>
          <w:sz w:val="24"/>
          <w:szCs w:val="24"/>
        </w:rPr>
      </w:pPr>
      <w:r w:rsidRPr="001B3B07">
        <w:rPr>
          <w:sz w:val="24"/>
          <w:szCs w:val="24"/>
          <w:highlight w:val="cyan"/>
        </w:rPr>
        <w:t>print(priceDf)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 xml:space="preserve">company                              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alfa-romero      alfa-romero  16500.0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audi                    audi  18920.0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bmw                      bmw  41315.0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chevrolet          chevrolet   6575.0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dodge                  dodge   6377.0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honda                  honda  12945.0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isuzu                  isuzu   6785.0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jaguar                jaguar  36000.0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mazda                  mazda  18344.0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mercedes-benz  mercedes-benz  45400.0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mitsubishi        mitsubishi   8189.0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nissan                nissan  13499.0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porsche              porsche  37028.0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toyota                toyota  15750.0</w:t>
      </w:r>
    </w:p>
    <w:p w:rsidR="002A6CC7" w:rsidRPr="001B3B07" w:rsidRDefault="002A6CC7" w:rsidP="001B3B07">
      <w:pPr>
        <w:rPr>
          <w:sz w:val="24"/>
          <w:szCs w:val="24"/>
          <w:highlight w:val="cyan"/>
        </w:rPr>
      </w:pPr>
      <w:r w:rsidRPr="001B3B07">
        <w:rPr>
          <w:sz w:val="24"/>
          <w:szCs w:val="24"/>
          <w:highlight w:val="cyan"/>
        </w:rPr>
        <w:t>volkswagen        volkswagen   9995.0</w:t>
      </w:r>
    </w:p>
    <w:p w:rsidR="002A6CC7" w:rsidRPr="001B3B07" w:rsidRDefault="002A6CC7" w:rsidP="001B3B07">
      <w:pPr>
        <w:rPr>
          <w:sz w:val="24"/>
          <w:szCs w:val="24"/>
        </w:rPr>
      </w:pPr>
      <w:r w:rsidRPr="001B3B07">
        <w:rPr>
          <w:sz w:val="24"/>
          <w:szCs w:val="24"/>
          <w:highlight w:val="cyan"/>
        </w:rPr>
        <w:t>volvo                  volvo  13415.0</w:t>
      </w:r>
    </w:p>
    <w:p w:rsidR="002A6CC7" w:rsidRDefault="002A6CC7" w:rsidP="001B3B07">
      <w:pPr>
        <w:rPr>
          <w:sz w:val="24"/>
          <w:szCs w:val="24"/>
        </w:rPr>
      </w:pPr>
    </w:p>
    <w:p w:rsidR="002A6CC7" w:rsidRDefault="002A6CC7" w:rsidP="001B3B07">
      <w:pPr>
        <w:rPr>
          <w:sz w:val="24"/>
          <w:szCs w:val="24"/>
        </w:rPr>
      </w:pPr>
    </w:p>
    <w:p w:rsidR="002A6CC7" w:rsidRDefault="002A6CC7" w:rsidP="001B3B07">
      <w:pPr>
        <w:rPr>
          <w:sz w:val="24"/>
          <w:szCs w:val="24"/>
        </w:rPr>
      </w:pPr>
    </w:p>
    <w:p w:rsidR="002A6CC7" w:rsidRDefault="002A6CC7" w:rsidP="001B3B07">
      <w:pPr>
        <w:rPr>
          <w:sz w:val="24"/>
          <w:szCs w:val="24"/>
        </w:rPr>
      </w:pPr>
    </w:p>
    <w:p w:rsidR="002A6CC7" w:rsidRDefault="002A6CC7" w:rsidP="00616D22">
      <w:pPr>
        <w:numPr>
          <w:ilvl w:val="0"/>
          <w:numId w:val="1"/>
        </w:numPr>
        <w:ind w:leftChars="-3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> Find the average mileage of each car making company (hint: Groupby function and then apply .mean function)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import pandas as pd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df = pd.read_csv("C:\\Users\\91778\\Desktop\\python ExcelR\\Assignments\\Automobile_data.csv")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car_Manufacturers = df.groupby('company')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priceDf = car_Manufacturers['company','average-mileage'].mean()</w:t>
      </w:r>
    </w:p>
    <w:p w:rsidR="002A6CC7" w:rsidRDefault="002A6CC7" w:rsidP="00AE4CA6">
      <w:pPr>
        <w:rPr>
          <w:sz w:val="24"/>
          <w:szCs w:val="24"/>
        </w:rPr>
      </w:pPr>
      <w:r w:rsidRPr="00AE4CA6">
        <w:rPr>
          <w:sz w:val="24"/>
          <w:szCs w:val="24"/>
          <w:highlight w:val="cyan"/>
        </w:rPr>
        <w:t>print(priceDf)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</w:rPr>
        <w:t xml:space="preserve">               </w:t>
      </w:r>
      <w:r w:rsidRPr="00AE4CA6">
        <w:rPr>
          <w:sz w:val="24"/>
          <w:szCs w:val="24"/>
          <w:highlight w:val="cyan"/>
        </w:rPr>
        <w:t>average-mileage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 xml:space="preserve">company                       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alfa-romero          20.333333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audi                 20.000000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bmw                  19.000000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chevrolet            41.000000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dodge                31.000000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honda                26.333333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isuzu                33.333333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jaguar               14.333333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mazda                28.000000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mercedes-benz        18.000000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mitsubishi           29.500000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nissan               31.400000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porsche              17.000000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toyota               28.714286</w:t>
      </w:r>
    </w:p>
    <w:p w:rsidR="002A6CC7" w:rsidRPr="00AE4CA6" w:rsidRDefault="002A6CC7" w:rsidP="00AE4CA6">
      <w:pPr>
        <w:rPr>
          <w:sz w:val="24"/>
          <w:szCs w:val="24"/>
          <w:highlight w:val="cyan"/>
        </w:rPr>
      </w:pPr>
      <w:r w:rsidRPr="00AE4CA6">
        <w:rPr>
          <w:sz w:val="24"/>
          <w:szCs w:val="24"/>
          <w:highlight w:val="cyan"/>
        </w:rPr>
        <w:t>volkswagen           31.750000</w:t>
      </w:r>
    </w:p>
    <w:p w:rsidR="002A6CC7" w:rsidRPr="00AE4CA6" w:rsidRDefault="002A6CC7" w:rsidP="00AE4CA6">
      <w:pPr>
        <w:rPr>
          <w:sz w:val="24"/>
          <w:szCs w:val="24"/>
        </w:rPr>
      </w:pPr>
      <w:r w:rsidRPr="00AE4CA6">
        <w:rPr>
          <w:sz w:val="24"/>
          <w:szCs w:val="24"/>
          <w:highlight w:val="cyan"/>
        </w:rPr>
        <w:t>volvo                23.000000</w:t>
      </w:r>
    </w:p>
    <w:p w:rsidR="002A6CC7" w:rsidRDefault="002A6CC7" w:rsidP="00616D22">
      <w:pPr>
        <w:numPr>
          <w:ilvl w:val="0"/>
          <w:numId w:val="1"/>
        </w:numPr>
        <w:ind w:leftChars="-3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>Sort all cars by Price column (hint: using sort_values function).</w:t>
      </w:r>
    </w:p>
    <w:p w:rsidR="002A6CC7" w:rsidRPr="00310055" w:rsidRDefault="002A6CC7" w:rsidP="00310055">
      <w:pPr>
        <w:rPr>
          <w:sz w:val="24"/>
          <w:szCs w:val="24"/>
        </w:rPr>
      </w:pPr>
    </w:p>
    <w:p w:rsidR="002A6CC7" w:rsidRPr="00310055" w:rsidRDefault="002A6CC7" w:rsidP="00310055">
      <w:pPr>
        <w:rPr>
          <w:sz w:val="24"/>
          <w:szCs w:val="24"/>
          <w:highlight w:val="cyan"/>
        </w:rPr>
      </w:pPr>
      <w:r w:rsidRPr="00310055">
        <w:rPr>
          <w:sz w:val="24"/>
          <w:szCs w:val="24"/>
          <w:highlight w:val="cyan"/>
        </w:rPr>
        <w:t>import pandas as pd</w:t>
      </w:r>
    </w:p>
    <w:p w:rsidR="002A6CC7" w:rsidRPr="00310055" w:rsidRDefault="002A6CC7" w:rsidP="00310055">
      <w:pPr>
        <w:rPr>
          <w:sz w:val="24"/>
          <w:szCs w:val="24"/>
          <w:highlight w:val="cyan"/>
        </w:rPr>
      </w:pPr>
      <w:r w:rsidRPr="00310055">
        <w:rPr>
          <w:sz w:val="24"/>
          <w:szCs w:val="24"/>
          <w:highlight w:val="cyan"/>
        </w:rPr>
        <w:t>df = pd.read_csv("C:\\Users\\91778\\Desktop\\python ExcelR\\Assignments\\Automobile_data.csv")</w:t>
      </w:r>
    </w:p>
    <w:p w:rsidR="002A6CC7" w:rsidRPr="00310055" w:rsidRDefault="002A6CC7" w:rsidP="00310055">
      <w:pPr>
        <w:rPr>
          <w:sz w:val="24"/>
          <w:szCs w:val="24"/>
          <w:highlight w:val="cyan"/>
        </w:rPr>
      </w:pPr>
      <w:r w:rsidRPr="00310055">
        <w:rPr>
          <w:sz w:val="24"/>
          <w:szCs w:val="24"/>
          <w:highlight w:val="cyan"/>
        </w:rPr>
        <w:t>priceDf = df.sort_values(by=['price'], ascending=False)</w:t>
      </w:r>
    </w:p>
    <w:p w:rsidR="002A6CC7" w:rsidRDefault="002A6CC7" w:rsidP="00310055">
      <w:pPr>
        <w:rPr>
          <w:sz w:val="24"/>
          <w:szCs w:val="24"/>
        </w:rPr>
      </w:pPr>
      <w:r w:rsidRPr="00310055">
        <w:rPr>
          <w:sz w:val="24"/>
          <w:szCs w:val="24"/>
          <w:highlight w:val="cyan"/>
        </w:rPr>
        <w:t>print(priceDf)</w:t>
      </w:r>
    </w:p>
    <w:p w:rsidR="002A6CC7" w:rsidRPr="00A07A4C" w:rsidRDefault="002A6CC7" w:rsidP="00A07A4C">
      <w:pPr>
        <w:rPr>
          <w:sz w:val="24"/>
          <w:szCs w:val="24"/>
          <w:highlight w:val="cyan"/>
        </w:rPr>
      </w:pPr>
      <w:r w:rsidRPr="00A07A4C">
        <w:rPr>
          <w:sz w:val="24"/>
          <w:szCs w:val="24"/>
        </w:rPr>
        <w:t xml:space="preserve">    </w:t>
      </w:r>
      <w:r w:rsidRPr="00A07A4C">
        <w:rPr>
          <w:sz w:val="24"/>
          <w:szCs w:val="24"/>
          <w:highlight w:val="cyan"/>
        </w:rPr>
        <w:t>index        company   body-style  ...  horsepower  average-mileage    price</w:t>
      </w:r>
    </w:p>
    <w:p w:rsidR="002A6CC7" w:rsidRPr="00A07A4C" w:rsidRDefault="002A6CC7" w:rsidP="00A07A4C">
      <w:pPr>
        <w:rPr>
          <w:sz w:val="24"/>
          <w:szCs w:val="24"/>
          <w:highlight w:val="cyan"/>
        </w:rPr>
      </w:pPr>
      <w:r w:rsidRPr="00A07A4C">
        <w:rPr>
          <w:sz w:val="24"/>
          <w:szCs w:val="24"/>
          <w:highlight w:val="cyan"/>
        </w:rPr>
        <w:t>35     47  mercedes-benz      hardtop  ...         184               14  45400.0</w:t>
      </w:r>
    </w:p>
    <w:p w:rsidR="002A6CC7" w:rsidRPr="00A07A4C" w:rsidRDefault="002A6CC7" w:rsidP="00A07A4C">
      <w:pPr>
        <w:rPr>
          <w:sz w:val="24"/>
          <w:szCs w:val="24"/>
          <w:highlight w:val="cyan"/>
        </w:rPr>
      </w:pPr>
      <w:r w:rsidRPr="00A07A4C">
        <w:rPr>
          <w:sz w:val="24"/>
          <w:szCs w:val="24"/>
          <w:highlight w:val="cyan"/>
        </w:rPr>
        <w:t>11     14            bmw        sedan  ...         182               16  41315.0</w:t>
      </w:r>
    </w:p>
    <w:p w:rsidR="002A6CC7" w:rsidRPr="00A07A4C" w:rsidRDefault="002A6CC7" w:rsidP="00A07A4C">
      <w:pPr>
        <w:rPr>
          <w:sz w:val="24"/>
          <w:szCs w:val="24"/>
          <w:highlight w:val="cyan"/>
        </w:rPr>
      </w:pPr>
      <w:r w:rsidRPr="00A07A4C">
        <w:rPr>
          <w:sz w:val="24"/>
          <w:szCs w:val="24"/>
          <w:highlight w:val="cyan"/>
        </w:rPr>
        <w:t>34     46  mercedes-benz        sedan  ...         184               14  40960.0</w:t>
      </w:r>
    </w:p>
    <w:p w:rsidR="002A6CC7" w:rsidRPr="00A07A4C" w:rsidRDefault="002A6CC7" w:rsidP="00A07A4C">
      <w:pPr>
        <w:rPr>
          <w:sz w:val="24"/>
          <w:szCs w:val="24"/>
          <w:highlight w:val="cyan"/>
        </w:rPr>
      </w:pPr>
      <w:r w:rsidRPr="00A07A4C">
        <w:rPr>
          <w:sz w:val="24"/>
          <w:szCs w:val="24"/>
          <w:highlight w:val="cyan"/>
        </w:rPr>
        <w:t>46     62        porsche  convertible  ...         207               17  37028.0</w:t>
      </w:r>
    </w:p>
    <w:p w:rsidR="002A6CC7" w:rsidRPr="00A07A4C" w:rsidRDefault="002A6CC7" w:rsidP="00A07A4C">
      <w:pPr>
        <w:rPr>
          <w:sz w:val="24"/>
          <w:szCs w:val="24"/>
          <w:highlight w:val="cyan"/>
        </w:rPr>
      </w:pPr>
      <w:r w:rsidRPr="00A07A4C">
        <w:rPr>
          <w:sz w:val="24"/>
          <w:szCs w:val="24"/>
          <w:highlight w:val="cyan"/>
        </w:rPr>
        <w:t>12     15            bmw        sedan  ...         182               15  36880.0</w:t>
      </w:r>
    </w:p>
    <w:p w:rsidR="002A6CC7" w:rsidRPr="00A07A4C" w:rsidRDefault="002A6CC7" w:rsidP="00A07A4C">
      <w:pPr>
        <w:rPr>
          <w:sz w:val="24"/>
          <w:szCs w:val="24"/>
          <w:highlight w:val="cyan"/>
        </w:rPr>
      </w:pPr>
      <w:r w:rsidRPr="00A07A4C">
        <w:rPr>
          <w:sz w:val="24"/>
          <w:szCs w:val="24"/>
          <w:highlight w:val="cyan"/>
        </w:rPr>
        <w:t>..    ...            ...          ...  ...         ...              ...      ...</w:t>
      </w:r>
    </w:p>
    <w:p w:rsidR="002A6CC7" w:rsidRPr="00A07A4C" w:rsidRDefault="002A6CC7" w:rsidP="00A07A4C">
      <w:pPr>
        <w:rPr>
          <w:sz w:val="24"/>
          <w:szCs w:val="24"/>
          <w:highlight w:val="cyan"/>
        </w:rPr>
      </w:pPr>
      <w:r w:rsidRPr="00A07A4C">
        <w:rPr>
          <w:sz w:val="24"/>
          <w:szCs w:val="24"/>
          <w:highlight w:val="cyan"/>
        </w:rPr>
        <w:t>27     36          mazda    hatchback  ...          68               30   5195.0</w:t>
      </w:r>
    </w:p>
    <w:p w:rsidR="002A6CC7" w:rsidRPr="00A07A4C" w:rsidRDefault="002A6CC7" w:rsidP="00A07A4C">
      <w:pPr>
        <w:rPr>
          <w:sz w:val="24"/>
          <w:szCs w:val="24"/>
          <w:highlight w:val="cyan"/>
        </w:rPr>
      </w:pPr>
      <w:r w:rsidRPr="00A07A4C">
        <w:rPr>
          <w:sz w:val="24"/>
          <w:szCs w:val="24"/>
          <w:highlight w:val="cyan"/>
        </w:rPr>
        <w:t>13     16      chevrolet    hatchback  ...          48               47   5151.0</w:t>
      </w:r>
    </w:p>
    <w:p w:rsidR="002A6CC7" w:rsidRPr="00A07A4C" w:rsidRDefault="002A6CC7" w:rsidP="00A07A4C">
      <w:pPr>
        <w:rPr>
          <w:sz w:val="24"/>
          <w:szCs w:val="24"/>
          <w:highlight w:val="cyan"/>
        </w:rPr>
      </w:pPr>
      <w:r w:rsidRPr="00A07A4C">
        <w:rPr>
          <w:sz w:val="24"/>
          <w:szCs w:val="24"/>
          <w:highlight w:val="cyan"/>
        </w:rPr>
        <w:t>22     31          isuzu        sedan  ...          70               38      NaN</w:t>
      </w:r>
    </w:p>
    <w:p w:rsidR="002A6CC7" w:rsidRPr="00A07A4C" w:rsidRDefault="002A6CC7" w:rsidP="00A07A4C">
      <w:pPr>
        <w:rPr>
          <w:sz w:val="24"/>
          <w:szCs w:val="24"/>
          <w:highlight w:val="cyan"/>
        </w:rPr>
      </w:pPr>
      <w:r w:rsidRPr="00A07A4C">
        <w:rPr>
          <w:sz w:val="24"/>
          <w:szCs w:val="24"/>
          <w:highlight w:val="cyan"/>
        </w:rPr>
        <w:t>23     32          isuzu        sedan  ...          70               38      NaN</w:t>
      </w:r>
    </w:p>
    <w:p w:rsidR="002A6CC7" w:rsidRPr="00A07A4C" w:rsidRDefault="002A6CC7" w:rsidP="00A07A4C">
      <w:pPr>
        <w:rPr>
          <w:sz w:val="24"/>
          <w:szCs w:val="24"/>
        </w:rPr>
      </w:pPr>
      <w:r w:rsidRPr="00A07A4C">
        <w:rPr>
          <w:sz w:val="24"/>
          <w:szCs w:val="24"/>
          <w:highlight w:val="cyan"/>
        </w:rPr>
        <w:t>47     63        porsche    hatchback  ...         288               17      NaN</w:t>
      </w:r>
    </w:p>
    <w:p w:rsidR="002A6CC7" w:rsidRDefault="002A6CC7" w:rsidP="00310055">
      <w:pPr>
        <w:rPr>
          <w:sz w:val="24"/>
          <w:szCs w:val="24"/>
        </w:rPr>
      </w:pPr>
    </w:p>
    <w:p w:rsidR="002A6CC7" w:rsidRDefault="002A6CC7" w:rsidP="00310055">
      <w:pPr>
        <w:rPr>
          <w:sz w:val="24"/>
          <w:szCs w:val="24"/>
        </w:rPr>
      </w:pPr>
    </w:p>
    <w:p w:rsidR="002A6CC7" w:rsidRDefault="002A6CC7" w:rsidP="00616D22">
      <w:pPr>
        <w:numPr>
          <w:ilvl w:val="0"/>
          <w:numId w:val="1"/>
        </w:numPr>
        <w:ind w:leftChars="-300" w:left="31680" w:hangingChars="100" w:firstLine="31680"/>
        <w:rPr>
          <w:sz w:val="24"/>
          <w:szCs w:val="24"/>
        </w:rPr>
      </w:pPr>
      <w:r>
        <w:rPr>
          <w:sz w:val="24"/>
          <w:szCs w:val="24"/>
        </w:rPr>
        <w:t>Check for the null values for entire dataset.</w:t>
      </w:r>
    </w:p>
    <w:p w:rsidR="002A6CC7" w:rsidRPr="002B1B13" w:rsidRDefault="002A6CC7" w:rsidP="002B1B13">
      <w:pPr>
        <w:ind w:left="-600"/>
        <w:rPr>
          <w:sz w:val="24"/>
          <w:szCs w:val="24"/>
        </w:rPr>
      </w:pPr>
    </w:p>
    <w:p w:rsidR="002A6CC7" w:rsidRPr="002B1B13" w:rsidRDefault="002A6CC7" w:rsidP="002B1B13">
      <w:pPr>
        <w:ind w:left="-600"/>
        <w:rPr>
          <w:sz w:val="24"/>
          <w:szCs w:val="24"/>
          <w:highlight w:val="cyan"/>
        </w:rPr>
      </w:pPr>
      <w:r w:rsidRPr="002B1B13">
        <w:rPr>
          <w:sz w:val="24"/>
          <w:szCs w:val="24"/>
          <w:highlight w:val="cyan"/>
        </w:rPr>
        <w:t>import pandas as pd</w:t>
      </w:r>
    </w:p>
    <w:p w:rsidR="002A6CC7" w:rsidRPr="002B1B13" w:rsidRDefault="002A6CC7" w:rsidP="002B1B13">
      <w:pPr>
        <w:ind w:left="-600"/>
        <w:rPr>
          <w:sz w:val="24"/>
          <w:szCs w:val="24"/>
          <w:highlight w:val="cyan"/>
        </w:rPr>
      </w:pPr>
      <w:r w:rsidRPr="002B1B13">
        <w:rPr>
          <w:sz w:val="24"/>
          <w:szCs w:val="24"/>
          <w:highlight w:val="cyan"/>
        </w:rPr>
        <w:t>df = pd.read_csv("C:\\Users\\91778\\Desktop\\python ExcelR\\Assignments\\Automobile_data.csv")</w:t>
      </w:r>
    </w:p>
    <w:p w:rsidR="002A6CC7" w:rsidRPr="002B1B13" w:rsidRDefault="002A6CC7" w:rsidP="002B1B13">
      <w:pPr>
        <w:ind w:left="-600"/>
        <w:rPr>
          <w:sz w:val="24"/>
          <w:szCs w:val="24"/>
          <w:highlight w:val="cyan"/>
        </w:rPr>
      </w:pPr>
    </w:p>
    <w:p w:rsidR="002A6CC7" w:rsidRPr="002B1B13" w:rsidRDefault="002A6CC7" w:rsidP="002B1B13">
      <w:pPr>
        <w:ind w:left="-600"/>
        <w:rPr>
          <w:sz w:val="24"/>
          <w:szCs w:val="24"/>
          <w:highlight w:val="cyan"/>
        </w:rPr>
      </w:pPr>
      <w:r w:rsidRPr="002B1B13">
        <w:rPr>
          <w:sz w:val="24"/>
          <w:szCs w:val="24"/>
          <w:highlight w:val="cyan"/>
        </w:rPr>
        <w:t>a=df.isnull()</w:t>
      </w:r>
    </w:p>
    <w:p w:rsidR="002A6CC7" w:rsidRPr="002B1B13" w:rsidRDefault="002A6CC7" w:rsidP="002B1B13">
      <w:pPr>
        <w:ind w:left="-600"/>
        <w:rPr>
          <w:sz w:val="24"/>
          <w:szCs w:val="24"/>
        </w:rPr>
      </w:pPr>
      <w:r w:rsidRPr="002B1B13">
        <w:rPr>
          <w:sz w:val="24"/>
          <w:szCs w:val="24"/>
          <w:highlight w:val="cyan"/>
        </w:rPr>
        <w:t>print(a)</w:t>
      </w:r>
    </w:p>
    <w:p w:rsidR="002A6CC7" w:rsidRDefault="002A6CC7" w:rsidP="00616D22">
      <w:pPr>
        <w:ind w:leftChars="-400" w:left="31680" w:firstLineChars="100" w:firstLine="31680"/>
        <w:rPr>
          <w:sz w:val="24"/>
          <w:szCs w:val="24"/>
        </w:rPr>
      </w:pPr>
    </w:p>
    <w:p w:rsidR="002A6CC7" w:rsidRPr="00675BDE" w:rsidRDefault="002A6CC7" w:rsidP="00616D22">
      <w:pPr>
        <w:numPr>
          <w:ilvl w:val="0"/>
          <w:numId w:val="1"/>
        </w:numPr>
        <w:ind w:leftChars="-400" w:left="31680" w:firstLineChars="100" w:firstLine="31680"/>
        <w:rPr>
          <w:b/>
          <w:bCs/>
          <w:sz w:val="24"/>
          <w:szCs w:val="24"/>
        </w:rPr>
      </w:pPr>
      <w:r w:rsidRPr="00675BDE">
        <w:rPr>
          <w:b/>
          <w:bCs/>
          <w:sz w:val="24"/>
          <w:szCs w:val="24"/>
        </w:rPr>
        <w:t>Use Crime dataset.</w:t>
      </w:r>
    </w:p>
    <w:p w:rsidR="002A6CC7" w:rsidRPr="00675BDE" w:rsidRDefault="002A6CC7" w:rsidP="00616D22">
      <w:pPr>
        <w:ind w:leftChars="-400" w:left="31680" w:firstLineChars="100" w:firstLine="31680"/>
        <w:rPr>
          <w:sz w:val="24"/>
          <w:szCs w:val="24"/>
        </w:rPr>
      </w:pPr>
      <w:r w:rsidRPr="00675BDE">
        <w:rPr>
          <w:sz w:val="24"/>
          <w:szCs w:val="24"/>
        </w:rPr>
        <w:t>I) find the aggregations like all moments of business decisions for all columns,value counts.</w:t>
      </w:r>
    </w:p>
    <w:p w:rsidR="002A6CC7" w:rsidRDefault="002A6CC7" w:rsidP="00616D22">
      <w:pPr>
        <w:ind w:leftChars="-400" w:left="31680" w:firstLineChars="100" w:firstLine="31680"/>
        <w:rPr>
          <w:sz w:val="24"/>
          <w:szCs w:val="24"/>
        </w:rPr>
      </w:pPr>
      <w:r w:rsidRPr="00675BDE">
        <w:rPr>
          <w:sz w:val="24"/>
          <w:szCs w:val="24"/>
        </w:rPr>
        <w:t>II) do the plottings like plottings like histogram, boxplot, scatterplot, barplot, piechart,dot chart.</w:t>
      </w:r>
    </w:p>
    <w:p w:rsidR="002A6CC7" w:rsidRDefault="002A6CC7" w:rsidP="00616D22">
      <w:pPr>
        <w:ind w:leftChars="-400" w:left="31680" w:firstLineChars="100" w:firstLine="31680"/>
        <w:rPr>
          <w:sz w:val="24"/>
          <w:szCs w:val="24"/>
        </w:rPr>
      </w:pPr>
    </w:p>
    <w:p w:rsidR="002A6CC7" w:rsidRDefault="002A6CC7" w:rsidP="00616D22">
      <w:pPr>
        <w:ind w:leftChars="-400" w:left="31680" w:firstLineChars="100" w:firstLine="31680"/>
        <w:rPr>
          <w:sz w:val="24"/>
          <w:szCs w:val="24"/>
        </w:rPr>
      </w:pPr>
    </w:p>
    <w:p w:rsidR="002A6CC7" w:rsidRDefault="002A6CC7" w:rsidP="00616D22">
      <w:pPr>
        <w:numPr>
          <w:ilvl w:val="0"/>
          <w:numId w:val="1"/>
        </w:numPr>
        <w:ind w:leftChars="-300" w:left="31680" w:hangingChars="95" w:firstLine="316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</w:t>
      </w:r>
      <w:bookmarkStart w:id="0" w:name="_GoBack"/>
      <w:r>
        <w:rPr>
          <w:b/>
          <w:bCs/>
          <w:sz w:val="24"/>
          <w:szCs w:val="24"/>
        </w:rPr>
        <w:t>mtcars</w:t>
      </w:r>
      <w:bookmarkEnd w:id="0"/>
      <w:r>
        <w:rPr>
          <w:b/>
          <w:bCs/>
          <w:sz w:val="24"/>
          <w:szCs w:val="24"/>
        </w:rPr>
        <w:t xml:space="preserve"> dataset.</w:t>
      </w:r>
    </w:p>
    <w:p w:rsidR="002A6CC7" w:rsidRDefault="002A6CC7" w:rsidP="00616D22">
      <w:pPr>
        <w:ind w:leftChars="-300" w:left="31680" w:hangingChars="95" w:firstLine="31680"/>
        <w:rPr>
          <w:sz w:val="24"/>
          <w:szCs w:val="24"/>
        </w:rPr>
      </w:pPr>
      <w:r>
        <w:rPr>
          <w:sz w:val="24"/>
          <w:szCs w:val="24"/>
        </w:rPr>
        <w:t>A) delete/ drop rows-10 to 15 of all columns</w:t>
      </w:r>
    </w:p>
    <w:p w:rsidR="002A6CC7" w:rsidRPr="00C02685" w:rsidRDefault="002A6CC7" w:rsidP="00C02685">
      <w:pPr>
        <w:shd w:val="clear" w:color="auto" w:fill="FFFFFE"/>
        <w:spacing w:line="190" w:lineRule="atLeast"/>
        <w:rPr>
          <w:rFonts w:ascii="Courier New" w:hAnsi="Courier New" w:cs="Courier New"/>
          <w:b/>
          <w:bCs/>
          <w:color w:val="000000"/>
          <w:sz w:val="21"/>
          <w:szCs w:val="21"/>
          <w:highlight w:val="cyan"/>
        </w:rPr>
      </w:pPr>
      <w:r w:rsidRPr="00C02685">
        <w:rPr>
          <w:rFonts w:ascii="Courier New" w:hAnsi="Courier New" w:cs="Courier New"/>
          <w:b/>
          <w:bCs/>
          <w:color w:val="000000"/>
          <w:sz w:val="21"/>
          <w:szCs w:val="21"/>
          <w:highlight w:val="cyan"/>
        </w:rPr>
        <w:t>import pandas as pd</w:t>
      </w:r>
    </w:p>
    <w:p w:rsidR="002A6CC7" w:rsidRPr="00C02685" w:rsidRDefault="002A6CC7" w:rsidP="00C02685">
      <w:pPr>
        <w:shd w:val="clear" w:color="auto" w:fill="FFFFFE"/>
        <w:spacing w:line="190" w:lineRule="atLeast"/>
        <w:rPr>
          <w:rFonts w:ascii="Courier New" w:hAnsi="Courier New" w:cs="Courier New"/>
          <w:b/>
          <w:bCs/>
          <w:color w:val="000000"/>
          <w:sz w:val="21"/>
          <w:szCs w:val="21"/>
          <w:highlight w:val="cyan"/>
        </w:rPr>
      </w:pPr>
      <w:r w:rsidRPr="00C02685">
        <w:rPr>
          <w:rFonts w:ascii="Courier New" w:hAnsi="Courier New" w:cs="Courier New"/>
          <w:b/>
          <w:bCs/>
          <w:color w:val="000000"/>
          <w:sz w:val="21"/>
          <w:szCs w:val="21"/>
          <w:highlight w:val="cyan"/>
        </w:rPr>
        <w:t>df=pd.read_csv("C:\\Users\\91778\\Desktop\\python ExcelR\\Assignments\\mtcars(1).csv")</w:t>
      </w:r>
    </w:p>
    <w:p w:rsidR="002A6CC7" w:rsidRPr="00C02685" w:rsidRDefault="002A6CC7" w:rsidP="00C02685">
      <w:pPr>
        <w:shd w:val="clear" w:color="auto" w:fill="FFFFFE"/>
        <w:spacing w:line="190" w:lineRule="atLeast"/>
        <w:rPr>
          <w:rFonts w:ascii="Courier New" w:hAnsi="Courier New" w:cs="Courier New"/>
          <w:b/>
          <w:bCs/>
          <w:color w:val="000000"/>
          <w:sz w:val="21"/>
          <w:szCs w:val="21"/>
          <w:highlight w:val="cyan"/>
        </w:rPr>
      </w:pPr>
      <w:r w:rsidRPr="00C02685">
        <w:rPr>
          <w:rFonts w:ascii="Courier New" w:hAnsi="Courier New" w:cs="Courier New"/>
          <w:b/>
          <w:bCs/>
          <w:color w:val="000000"/>
          <w:sz w:val="21"/>
          <w:szCs w:val="21"/>
          <w:highlight w:val="cyan"/>
        </w:rPr>
        <w:t>update_df=df.drop(df.index[10:16])</w:t>
      </w:r>
    </w:p>
    <w:p w:rsidR="002A6CC7" w:rsidRPr="00C02685" w:rsidRDefault="002A6CC7" w:rsidP="00C02685">
      <w:pPr>
        <w:shd w:val="clear" w:color="auto" w:fill="FFFFFE"/>
        <w:spacing w:line="190" w:lineRule="atLeast"/>
        <w:rPr>
          <w:rFonts w:ascii="Courier New" w:hAnsi="Courier New" w:cs="Courier New"/>
          <w:b/>
          <w:bCs/>
          <w:color w:val="000000"/>
          <w:sz w:val="21"/>
          <w:szCs w:val="21"/>
        </w:rPr>
      </w:pPr>
      <w:r w:rsidRPr="00C02685">
        <w:rPr>
          <w:rFonts w:ascii="Courier New" w:hAnsi="Courier New" w:cs="Courier New"/>
          <w:b/>
          <w:bCs/>
          <w:color w:val="000000"/>
          <w:sz w:val="21"/>
          <w:szCs w:val="21"/>
          <w:highlight w:val="cyan"/>
        </w:rPr>
        <w:t>print(update_df)</w:t>
      </w:r>
    </w:p>
    <w:p w:rsidR="002A6CC7" w:rsidRDefault="002A6CC7" w:rsidP="00616D22">
      <w:pPr>
        <w:ind w:leftChars="-300" w:left="31680" w:hangingChars="95" w:firstLine="31680"/>
        <w:rPr>
          <w:sz w:val="24"/>
          <w:szCs w:val="24"/>
        </w:rPr>
      </w:pPr>
    </w:p>
    <w:p w:rsidR="002A6CC7" w:rsidRDefault="002A6CC7" w:rsidP="00616D22">
      <w:pPr>
        <w:ind w:leftChars="-300" w:left="31680" w:hangingChars="95" w:firstLine="31680"/>
        <w:rPr>
          <w:sz w:val="24"/>
          <w:szCs w:val="24"/>
        </w:rPr>
      </w:pPr>
    </w:p>
    <w:p w:rsidR="002A6CC7" w:rsidRDefault="002A6CC7" w:rsidP="00616D22">
      <w:pPr>
        <w:ind w:leftChars="-300" w:left="31680" w:hangingChars="95" w:firstLine="31680"/>
        <w:rPr>
          <w:sz w:val="24"/>
          <w:szCs w:val="24"/>
        </w:rPr>
      </w:pPr>
    </w:p>
    <w:p w:rsidR="002A6CC7" w:rsidRDefault="002A6CC7" w:rsidP="00616D22">
      <w:pPr>
        <w:ind w:leftChars="-300" w:left="31680" w:hangingChars="95" w:firstLine="31680"/>
        <w:rPr>
          <w:sz w:val="24"/>
          <w:szCs w:val="24"/>
        </w:rPr>
      </w:pPr>
      <w:r>
        <w:rPr>
          <w:sz w:val="24"/>
          <w:szCs w:val="24"/>
        </w:rPr>
        <w:t>B)drop the VOL column</w:t>
      </w:r>
    </w:p>
    <w:p w:rsidR="002A6CC7" w:rsidRPr="00463923" w:rsidRDefault="002A6CC7" w:rsidP="00616D22">
      <w:pPr>
        <w:ind w:leftChars="-300" w:left="31680" w:hangingChars="95" w:firstLine="316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There is no VOL column in dataset</w:t>
      </w:r>
    </w:p>
    <w:p w:rsidR="002A6CC7" w:rsidRPr="00463923" w:rsidRDefault="002A6CC7" w:rsidP="00616D22">
      <w:pPr>
        <w:ind w:leftChars="-300" w:left="31680" w:hangingChars="95" w:firstLine="31680"/>
        <w:rPr>
          <w:color w:val="FF0000"/>
          <w:sz w:val="24"/>
          <w:szCs w:val="24"/>
        </w:rPr>
      </w:pPr>
    </w:p>
    <w:p w:rsidR="002A6CC7" w:rsidRDefault="002A6CC7" w:rsidP="00616D22">
      <w:pPr>
        <w:ind w:leftChars="-300" w:left="31680" w:hangingChars="95" w:firstLine="31680"/>
        <w:rPr>
          <w:sz w:val="24"/>
          <w:szCs w:val="24"/>
        </w:rPr>
      </w:pPr>
    </w:p>
    <w:p w:rsidR="002A6CC7" w:rsidRDefault="002A6CC7" w:rsidP="00616D22">
      <w:pPr>
        <w:ind w:leftChars="-300" w:left="31680" w:hangingChars="95" w:firstLine="31680"/>
        <w:rPr>
          <w:sz w:val="24"/>
          <w:szCs w:val="24"/>
        </w:rPr>
      </w:pPr>
    </w:p>
    <w:p w:rsidR="002A6CC7" w:rsidRDefault="002A6CC7" w:rsidP="00616D22">
      <w:pPr>
        <w:ind w:leftChars="-300" w:left="31680" w:hangingChars="95" w:firstLine="31680"/>
        <w:rPr>
          <w:sz w:val="24"/>
          <w:szCs w:val="24"/>
        </w:rPr>
      </w:pPr>
    </w:p>
    <w:p w:rsidR="002A6CC7" w:rsidRPr="00675BDE" w:rsidRDefault="002A6CC7" w:rsidP="00616D22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ind w:leftChars="-300" w:left="31680" w:hangingChars="300" w:firstLine="31680"/>
        <w:rPr>
          <w:rFonts w:ascii="Calibri" w:eastAsia="Times New Roman" w:hAnsi="Helvetica" w:cs="Helvetica"/>
          <w:shd w:val="clear" w:color="auto" w:fill="FFFFFF"/>
        </w:rPr>
      </w:pPr>
      <w:r w:rsidRPr="00675BDE">
        <w:rPr>
          <w:rFonts w:ascii="Calibri" w:eastAsia="Times New Roman" w:hAnsi="Helvetica" w:cs="Helvetica"/>
          <w:b/>
          <w:bCs/>
          <w:shd w:val="clear" w:color="auto" w:fill="FFFFFF"/>
        </w:rPr>
        <w:t>Use Bank Dataset.</w:t>
      </w:r>
      <w:r w:rsidRPr="00675BDE">
        <w:rPr>
          <w:rFonts w:ascii="Calibri" w:eastAsia="Times New Roman" w:hAnsi="Helvetica" w:cs="Helvetica"/>
          <w:shd w:val="clear" w:color="auto" w:fill="FFFFFF"/>
        </w:rPr>
        <w:t xml:space="preserve"> </w:t>
      </w:r>
    </w:p>
    <w:p w:rsidR="002A6CC7" w:rsidRPr="00675BDE" w:rsidRDefault="002A6CC7" w:rsidP="00616D22">
      <w:pPr>
        <w:pStyle w:val="NormalWeb"/>
        <w:numPr>
          <w:ilvl w:val="0"/>
          <w:numId w:val="2"/>
        </w:numPr>
        <w:shd w:val="clear" w:color="auto" w:fill="FFFFFF"/>
        <w:spacing w:beforeAutospacing="0" w:after="192" w:afterAutospacing="0" w:line="288" w:lineRule="atLeast"/>
        <w:ind w:leftChars="-300" w:left="31680" w:hangingChars="100" w:firstLine="31680"/>
        <w:jc w:val="both"/>
        <w:rPr>
          <w:rFonts w:ascii="Calibri" w:eastAsia="Times New Roman" w:hAnsi="Helvetica" w:cs="Helvetica"/>
          <w:shd w:val="clear" w:color="auto" w:fill="FFFFFF"/>
        </w:rPr>
      </w:pPr>
      <w:r w:rsidRPr="00675BDE">
        <w:rPr>
          <w:rFonts w:ascii="Calibri" w:eastAsia="Times New Roman" w:hAnsi="Helvetica" w:cs="Helvetica"/>
          <w:shd w:val="clear" w:color="auto" w:fill="FFFFFF"/>
        </w:rPr>
        <w:t>change all the categorical columns into numerical by creating Dummies and using label encoder.</w:t>
      </w:r>
    </w:p>
    <w:p w:rsidR="002A6CC7" w:rsidRDefault="002A6CC7" w:rsidP="00616D22">
      <w:pPr>
        <w:pStyle w:val="NormalWeb"/>
        <w:shd w:val="clear" w:color="auto" w:fill="FFFFFF"/>
        <w:spacing w:beforeAutospacing="0" w:after="192" w:afterAutospacing="0" w:line="288" w:lineRule="atLeast"/>
        <w:ind w:leftChars="-200" w:left="31680" w:firstLineChars="250" w:firstLine="31680"/>
        <w:jc w:val="both"/>
        <w:rPr>
          <w:rFonts w:ascii="Calibri" w:eastAsia="Times New Roman" w:hAnsi="Helvetica" w:cs="Helvetica"/>
          <w:shd w:val="clear" w:color="auto" w:fill="FFFFFF"/>
        </w:rPr>
      </w:pPr>
      <w:r>
        <w:rPr>
          <w:rFonts w:ascii="Calibri" w:eastAsia="Times New Roman" w:hAnsi="Helvetica" w:cs="Helvetica"/>
          <w:shd w:val="clear" w:color="auto" w:fill="FFFFFF"/>
        </w:rPr>
        <w:t>B) rename all the column names in DF</w:t>
      </w:r>
    </w:p>
    <w:p w:rsidR="002A6CC7" w:rsidRDefault="002A6CC7" w:rsidP="00616D22">
      <w:pPr>
        <w:pStyle w:val="NormalWeb"/>
        <w:shd w:val="clear" w:color="auto" w:fill="FFFFFF"/>
        <w:spacing w:beforeAutospacing="0" w:after="192" w:afterAutospacing="0" w:line="288" w:lineRule="atLeast"/>
        <w:ind w:leftChars="-200" w:left="31680" w:firstLineChars="250" w:firstLine="31680"/>
        <w:jc w:val="both"/>
        <w:rPr>
          <w:rFonts w:ascii="Calibri" w:eastAsia="Times New Roman" w:hAnsi="Helvetica" w:cs="Helvetica"/>
          <w:shd w:val="clear" w:color="auto" w:fill="FFFFFF"/>
        </w:rPr>
      </w:pPr>
      <w:r>
        <w:rPr>
          <w:rFonts w:ascii="Calibri" w:eastAsia="Times New Roman" w:hAnsi="Helvetica" w:cs="Helvetica"/>
          <w:shd w:val="clear" w:color="auto" w:fill="FFFFFF"/>
        </w:rPr>
        <w:t>C) Rename only one specific column in DF</w:t>
      </w:r>
    </w:p>
    <w:p w:rsidR="002A6CC7" w:rsidRDefault="002A6CC7" w:rsidP="00616D22">
      <w:pPr>
        <w:pStyle w:val="NormalWeb"/>
        <w:shd w:val="clear" w:color="auto" w:fill="FFFFFF"/>
        <w:spacing w:beforeAutospacing="0" w:after="192" w:afterAutospacing="0" w:line="288" w:lineRule="atLeast"/>
        <w:ind w:leftChars="-200" w:left="31680" w:firstLineChars="250" w:firstLine="31680"/>
        <w:jc w:val="both"/>
        <w:rPr>
          <w:rFonts w:ascii="Calibri" w:eastAsia="Times New Roman" w:hAnsi="Helvetica" w:cs="Helvetica"/>
          <w:shd w:val="clear" w:color="auto" w:fill="FFFFFF"/>
        </w:rPr>
      </w:pPr>
      <w:r>
        <w:rPr>
          <w:rFonts w:ascii="Calibri" w:eastAsia="Times New Roman" w:hAnsi="Helvetica" w:cs="Helvetica"/>
          <w:shd w:val="clear" w:color="auto" w:fill="FFFFFF"/>
        </w:rPr>
        <w:t>D) After doing all the changes in bank dataset. save the file in your directory in Csv Format.(hint: by using .to_csv)</w:t>
      </w:r>
    </w:p>
    <w:p w:rsidR="002A6CC7" w:rsidRDefault="002A6CC7" w:rsidP="00616D22">
      <w:pPr>
        <w:pStyle w:val="NormalWeb"/>
        <w:shd w:val="clear" w:color="auto" w:fill="FFFFFF"/>
        <w:spacing w:beforeAutospacing="0" w:after="192" w:afterAutospacing="0" w:line="288" w:lineRule="atLeast"/>
        <w:ind w:leftChars="-400" w:left="31680"/>
        <w:rPr>
          <w:rFonts w:ascii="Calibri" w:eastAsia="Times New Roman" w:hAnsi="Helvetica" w:cs="Helvetica"/>
          <w:shd w:val="clear" w:color="auto" w:fill="FFFFFF"/>
        </w:rPr>
      </w:pPr>
    </w:p>
    <w:p w:rsidR="002A6CC7" w:rsidRDefault="002A6CC7">
      <w:pPr>
        <w:rPr>
          <w:sz w:val="24"/>
          <w:szCs w:val="24"/>
        </w:rPr>
      </w:pPr>
    </w:p>
    <w:sectPr w:rsidR="002A6CC7" w:rsidSect="00BC3404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CC7" w:rsidRDefault="002A6CC7" w:rsidP="00BC3404">
      <w:r>
        <w:separator/>
      </w:r>
    </w:p>
  </w:endnote>
  <w:endnote w:type="continuationSeparator" w:id="0">
    <w:p w:rsidR="002A6CC7" w:rsidRDefault="002A6CC7" w:rsidP="00BC34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CC7" w:rsidRDefault="002A6CC7" w:rsidP="00BC3404">
      <w:r>
        <w:separator/>
      </w:r>
    </w:p>
  </w:footnote>
  <w:footnote w:type="continuationSeparator" w:id="0">
    <w:p w:rsidR="002A6CC7" w:rsidRDefault="002A6CC7" w:rsidP="00BC34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CC7" w:rsidRDefault="002A6CC7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>Assignments on Pandas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D306D97"/>
    <w:multiLevelType w:val="singleLevel"/>
    <w:tmpl w:val="FD306D97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abstractNum w:abstractNumId="1">
    <w:nsid w:val="1E7FA543"/>
    <w:multiLevelType w:val="singleLevel"/>
    <w:tmpl w:val="1E7FA543"/>
    <w:lvl w:ilvl="0">
      <w:start w:val="1"/>
      <w:numFmt w:val="upperLetter"/>
      <w:suff w:val="space"/>
      <w:lvlText w:val="%1)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oNotHyphenateCaps/>
  <w:drawingGridVerticalSpacing w:val="156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5C084E5F"/>
    <w:rsid w:val="00017CA2"/>
    <w:rsid w:val="00077E03"/>
    <w:rsid w:val="00111494"/>
    <w:rsid w:val="001447D4"/>
    <w:rsid w:val="0014750A"/>
    <w:rsid w:val="00163774"/>
    <w:rsid w:val="001672EE"/>
    <w:rsid w:val="001B3B07"/>
    <w:rsid w:val="001D0879"/>
    <w:rsid w:val="002119F8"/>
    <w:rsid w:val="002A4263"/>
    <w:rsid w:val="002A6CC7"/>
    <w:rsid w:val="002B1B13"/>
    <w:rsid w:val="002B4FD2"/>
    <w:rsid w:val="002D1DF4"/>
    <w:rsid w:val="00310055"/>
    <w:rsid w:val="00463923"/>
    <w:rsid w:val="00470880"/>
    <w:rsid w:val="0047371C"/>
    <w:rsid w:val="004E3A05"/>
    <w:rsid w:val="00512D62"/>
    <w:rsid w:val="00616D22"/>
    <w:rsid w:val="00624C03"/>
    <w:rsid w:val="00675BDE"/>
    <w:rsid w:val="00740BB4"/>
    <w:rsid w:val="0075512A"/>
    <w:rsid w:val="00763679"/>
    <w:rsid w:val="0080225B"/>
    <w:rsid w:val="00825D4C"/>
    <w:rsid w:val="00835732"/>
    <w:rsid w:val="009D4E35"/>
    <w:rsid w:val="009E370C"/>
    <w:rsid w:val="00A07A4C"/>
    <w:rsid w:val="00A35099"/>
    <w:rsid w:val="00A6389C"/>
    <w:rsid w:val="00AD5C83"/>
    <w:rsid w:val="00AE4CA6"/>
    <w:rsid w:val="00BC3404"/>
    <w:rsid w:val="00BE062C"/>
    <w:rsid w:val="00BE69E1"/>
    <w:rsid w:val="00C02685"/>
    <w:rsid w:val="00C02E0C"/>
    <w:rsid w:val="00C36664"/>
    <w:rsid w:val="00D348D8"/>
    <w:rsid w:val="00D3545C"/>
    <w:rsid w:val="00D75F2E"/>
    <w:rsid w:val="00DD5F41"/>
    <w:rsid w:val="00F07951"/>
    <w:rsid w:val="5C084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404"/>
    <w:rPr>
      <w:rFonts w:ascii="Calibri" w:hAnsi="Calibri"/>
      <w:sz w:val="20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C3404"/>
    <w:pPr>
      <w:spacing w:beforeAutospacing="1" w:afterAutospacing="1"/>
      <w:outlineLvl w:val="2"/>
    </w:pPr>
    <w:rPr>
      <w:rFonts w:ascii="SimSun" w:hAnsi="SimSu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rsid w:val="00825D4C"/>
    <w:rPr>
      <w:rFonts w:ascii="Cambria" w:hAnsi="Cambria" w:cs="Times New Roman"/>
      <w:b/>
      <w:bCs/>
      <w:sz w:val="26"/>
      <w:szCs w:val="26"/>
      <w:lang w:eastAsia="zh-CN"/>
    </w:rPr>
  </w:style>
  <w:style w:type="paragraph" w:styleId="Footer">
    <w:name w:val="footer"/>
    <w:basedOn w:val="Normal"/>
    <w:link w:val="FooterChar"/>
    <w:uiPriority w:val="99"/>
    <w:rsid w:val="00BC34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5D4C"/>
    <w:rPr>
      <w:rFonts w:ascii="Calibri" w:hAnsi="Calibri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BC34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25D4C"/>
    <w:rPr>
      <w:rFonts w:ascii="Calibri" w:hAnsi="Calibri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rsid w:val="00BC3404"/>
    <w:pPr>
      <w:spacing w:beforeAutospacing="1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170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1320</TotalTime>
  <Pages>5</Pages>
  <Words>1006</Words>
  <Characters>5736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google1565232260</dc:creator>
  <cp:keywords/>
  <dc:description/>
  <cp:lastModifiedBy>917780472534</cp:lastModifiedBy>
  <cp:revision>15</cp:revision>
  <dcterms:created xsi:type="dcterms:W3CDTF">2020-07-23T09:46:00Z</dcterms:created>
  <dcterms:modified xsi:type="dcterms:W3CDTF">2020-12-14T11:03:00Z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